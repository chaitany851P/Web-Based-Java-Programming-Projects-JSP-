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E0ACA" w14:textId="0B15CC03"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14:paraId="50E87858"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4F10C1D2" w14:textId="5E403574" w:rsidR="00814823" w:rsidRPr="008F5585" w:rsidRDefault="007C7B22" w:rsidP="008F5585">
            <w:pPr>
              <w:pStyle w:val="ReportTitle"/>
            </w:pPr>
            <w:r w:rsidRPr="00B65095">
              <w:rPr>
                <w:noProof/>
                <w:lang w:bidi="gu-IN"/>
              </w:rPr>
              <w:drawing>
                <wp:anchor distT="0" distB="0" distL="114300" distR="114300" simplePos="0" relativeHeight="251658240" behindDoc="0" locked="0" layoutInCell="1" allowOverlap="1" wp14:anchorId="6737DA15" wp14:editId="39F0080C">
                  <wp:simplePos x="0" y="0"/>
                  <wp:positionH relativeFrom="column">
                    <wp:posOffset>3094355</wp:posOffset>
                  </wp:positionH>
                  <wp:positionV relativeFrom="page">
                    <wp:posOffset>-1341120</wp:posOffset>
                  </wp:positionV>
                  <wp:extent cx="1437807" cy="1242060"/>
                  <wp:effectExtent l="0" t="0" r="0" b="0"/>
                  <wp:wrapNone/>
                  <wp:docPr id="1" name="Picture 1" descr="E:\AVPTI\ISRO\Logos_RKM\avp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VPTI\ISRO\Logos_RKM\avpt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807"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823">
              <w:rPr>
                <w:noProof/>
                <w:lang w:bidi="gu-IN"/>
              </w:rPr>
              <mc:AlternateContent>
                <mc:Choice Requires="wps">
                  <w:drawing>
                    <wp:inline distT="0" distB="0" distL="0" distR="0" wp14:anchorId="417CC1C0" wp14:editId="22D72254">
                      <wp:extent cx="6947065" cy="700644"/>
                      <wp:effectExtent l="0" t="0" r="0" b="4445"/>
                      <wp:docPr id="24" name="Text Box 24" descr="Text box to enter title"/>
                      <wp:cNvGraphicFramePr/>
                      <a:graphic xmlns:a="http://schemas.openxmlformats.org/drawingml/2006/main">
                        <a:graphicData uri="http://schemas.microsoft.com/office/word/2010/wordprocessingShape">
                          <wps:wsp>
                            <wps:cNvSpPr txBox="1"/>
                            <wps:spPr>
                              <a:xfrm>
                                <a:off x="0" y="0"/>
                                <a:ext cx="6947065" cy="7006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F05A0C" w14:textId="7EA7EAF1" w:rsidR="00F47A1B" w:rsidRPr="00DA0935" w:rsidRDefault="00CA1BFD" w:rsidP="00120757">
                                  <w:pPr>
                                    <w:pStyle w:val="ReportTitle"/>
                                    <w:rPr>
                                      <w:rFonts w:ascii="Times New Roman" w:hAnsi="Times New Roman" w:cs="Times New Roman"/>
                                      <w:b/>
                                      <w:color w:val="000000" w:themeColor="text1"/>
                                      <w:sz w:val="28"/>
                                      <w:szCs w:val="32"/>
                                    </w:rPr>
                                  </w:pPr>
                                  <w:sdt>
                                    <w:sdtPr>
                                      <w:rPr>
                                        <w:rFonts w:ascii="Times New Roman" w:eastAsiaTheme="minorEastAsia" w:hAnsi="Times New Roman" w:cs="Times New Roman"/>
                                        <w:b/>
                                        <w:color w:val="000000" w:themeColor="text1"/>
                                        <w:spacing w:val="0"/>
                                        <w:kern w:val="0"/>
                                        <w:szCs w:val="44"/>
                                        <w14:ligatures w14:val="none"/>
                                        <w14:cntxtAlts w14:val="0"/>
                                      </w:rPr>
                                      <w:alias w:val="Enter document title:"/>
                                      <w:tag w:val=""/>
                                      <w:id w:val="1159278023"/>
                                      <w:placeholder>
                                        <w:docPart w:val="642E9C011F6D4C1DB37F077909C0EEF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A1BFD">
                                        <w:rPr>
                                          <w:rFonts w:ascii="Times New Roman" w:eastAsiaTheme="minorEastAsia" w:hAnsi="Times New Roman" w:cs="Times New Roman"/>
                                          <w:b/>
                                          <w:color w:val="000000" w:themeColor="text1"/>
                                          <w:spacing w:val="0"/>
                                          <w:kern w:val="0"/>
                                          <w:szCs w:val="44"/>
                                          <w14:ligatures w14:val="none"/>
                                          <w14:cntxtAlts w14:val="0"/>
                                        </w:rPr>
                                        <w:t>Expense Tracker</w:t>
                                      </w:r>
                                    </w:sdtContent>
                                  </w:sdt>
                                </w:p>
                                <w:p w14:paraId="10BB4C37" w14:textId="6AED517B" w:rsidR="00276186" w:rsidRPr="00DA0935" w:rsidRDefault="00965065" w:rsidP="00814823">
                                  <w:pPr>
                                    <w:pStyle w:val="ReportTitle"/>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A</w:t>
                                  </w:r>
                                  <w:r w:rsidRPr="00DA0935">
                                    <w:rPr>
                                      <w:rFonts w:ascii="Times New Roman" w:hAnsi="Times New Roman" w:cs="Times New Roman"/>
                                      <w:b/>
                                      <w:color w:val="000000" w:themeColor="text1"/>
                                      <w:sz w:val="28"/>
                                      <w:szCs w:val="32"/>
                                    </w:rPr>
                                    <w:t>ffiliated</w:t>
                                  </w:r>
                                  <w:r w:rsidR="00276186" w:rsidRPr="00DA0935">
                                    <w:rPr>
                                      <w:rFonts w:ascii="Times New Roman" w:hAnsi="Times New Roman" w:cs="Times New Roman"/>
                                      <w:b/>
                                      <w:color w:val="000000" w:themeColor="text1"/>
                                      <w:sz w:val="28"/>
                                      <w:szCs w:val="32"/>
                                    </w:rPr>
                                    <w:t xml:space="preserve"> to Gujarat Technological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7CC1C0" id="_x0000_t202" coordsize="21600,21600" o:spt="202" path="m,l,21600r21600,l21600,xe">
                      <v:stroke joinstyle="miter"/>
                      <v:path gradientshapeok="t" o:connecttype="rect"/>
                    </v:shapetype>
                    <v:shape id="Text Box 24" o:spid="_x0000_s1026" type="#_x0000_t202" alt="Text box to enter title" style="width:547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JZAIAAC8FAAAOAAAAZHJzL2Uyb0RvYy54bWysVEtv2zAMvg/YfxB0X5wUabIadYqsRYcB&#10;QVssHXpWZCkxJosapcTOfv0o2Xms26XDLrbENz9+1PVNWxu2U+grsAUfDYacKSuhrOy64N+e7z98&#10;5MwHYUthwKqC75XnN7P3764bl6sL2IApFTIKYn3euIJvQnB5lnm5UbXwA3DKklID1iLQFddZiaKh&#10;6LXJLobDSdYAlg5BKu9Jetcp+SzF11rJ8Ki1V4GZglNtIX0xfVfxm82uRb5G4TaV7MsQ/1BFLSpL&#10;SY+h7kQQbIvVH6HqSiJ40GEgoc5A60qq1AN1Mxq+6ma5EU6lXggc744w+f8XVj7slu4JWWg/QUsD&#10;jIA0zueehLGfVmMd/1QpIz1BuD/CptrAJAknV+PpcHLJmSTdlIYyHscw2cnboQ+fFdQsHgqONJaE&#10;ltgtfOhMDyYxmYX7ypg0GmN/E1DMKMlOJaZT2BsV7Yz9qjSrylRpFHiJ69WtQdaNnDhJHRwGn4KR&#10;QzTUlPCNvr1L9FaJaW/0Pzql/GDD0b+uLGACKO2Big3sBDG4/J4GRIXrzv4ARQdAxCK0q7af4QrK&#10;PY0WoWO9d/K+IvwXwocngURzwoJWNzzSRxtoCg79ibMN4M+/yaM9sY+0nDW0NgX3P7YCFWfmiyVe&#10;Xo3G47hn6TK+nF7QBc81q3ON3da3QH2N6JFwMh2jfTCHo0aoX2jD5zErqYSVlLvg4XC8Dd1k6YWQ&#10;aj5PRrRZToSFXToZQ0d4I7ue2xeBrqdgIPI+wGHBRP6KiZ1t9LQw3wbQVaJpBLhDtQeetjIRvX9B&#10;4tqf35PV6Z2b/QIAAP//AwBQSwMEFAAGAAgAAAAhACoL+qbZAAAABgEAAA8AAABkcnMvZG93bnJl&#10;di54bWxMj0FPwzAMhe9I+w+RkbixZDAmVppOE4griA2QuHmN11Y0TtVka/n3eFzGxfLTs56/l69G&#10;36oj9bEJbGE2NaCIy+Aariy8b5+v70HFhOywDUwWfijCqphc5Ji5MPAbHTepUhLCMUMLdUpdpnUs&#10;a/IYp6EjFm8feo9JZF9p1+Mg4b7VN8YstMeG5UONHT3WVH5vDt7Cx8v+63NuXqsnf9cNYTSa/VJb&#10;e3U5rh9AJRrT+RhO+IIOhTDtwoFdVK0FKZL+5skzy7nonWwzcwu6yPV//OIXAAD//wMAUEsBAi0A&#10;FAAGAAgAAAAhALaDOJL+AAAA4QEAABMAAAAAAAAAAAAAAAAAAAAAAFtDb250ZW50X1R5cGVzXS54&#10;bWxQSwECLQAUAAYACAAAACEAOP0h/9YAAACUAQAACwAAAAAAAAAAAAAAAAAvAQAAX3JlbHMvLnJl&#10;bHNQSwECLQAUAAYACAAAACEAFPxlSWQCAAAvBQAADgAAAAAAAAAAAAAAAAAuAgAAZHJzL2Uyb0Rv&#10;Yy54bWxQSwECLQAUAAYACAAAACEAKgv6ptkAAAAGAQAADwAAAAAAAAAAAAAAAAC+BAAAZHJzL2Rv&#10;d25yZXYueG1sUEsFBgAAAAAEAAQA8wAAAMQFAAAAAA==&#10;" filled="f" stroked="f">
                      <v:textbox>
                        <w:txbxContent>
                          <w:p w14:paraId="25F05A0C" w14:textId="7EA7EAF1" w:rsidR="00F47A1B" w:rsidRPr="00DA0935" w:rsidRDefault="00CA1BFD" w:rsidP="00120757">
                            <w:pPr>
                              <w:pStyle w:val="ReportTitle"/>
                              <w:rPr>
                                <w:rFonts w:ascii="Times New Roman" w:hAnsi="Times New Roman" w:cs="Times New Roman"/>
                                <w:b/>
                                <w:color w:val="000000" w:themeColor="text1"/>
                                <w:sz w:val="28"/>
                                <w:szCs w:val="32"/>
                              </w:rPr>
                            </w:pPr>
                            <w:sdt>
                              <w:sdtPr>
                                <w:rPr>
                                  <w:rFonts w:ascii="Times New Roman" w:eastAsiaTheme="minorEastAsia" w:hAnsi="Times New Roman" w:cs="Times New Roman"/>
                                  <w:b/>
                                  <w:color w:val="000000" w:themeColor="text1"/>
                                  <w:spacing w:val="0"/>
                                  <w:kern w:val="0"/>
                                  <w:szCs w:val="44"/>
                                  <w14:ligatures w14:val="none"/>
                                  <w14:cntxtAlts w14:val="0"/>
                                </w:rPr>
                                <w:alias w:val="Enter document title:"/>
                                <w:tag w:val=""/>
                                <w:id w:val="1159278023"/>
                                <w:placeholder>
                                  <w:docPart w:val="642E9C011F6D4C1DB37F077909C0EEF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CA1BFD">
                                  <w:rPr>
                                    <w:rFonts w:ascii="Times New Roman" w:eastAsiaTheme="minorEastAsia" w:hAnsi="Times New Roman" w:cs="Times New Roman"/>
                                    <w:b/>
                                    <w:color w:val="000000" w:themeColor="text1"/>
                                    <w:spacing w:val="0"/>
                                    <w:kern w:val="0"/>
                                    <w:szCs w:val="44"/>
                                    <w14:ligatures w14:val="none"/>
                                    <w14:cntxtAlts w14:val="0"/>
                                  </w:rPr>
                                  <w:t>Expense Tracker</w:t>
                                </w:r>
                              </w:sdtContent>
                            </w:sdt>
                          </w:p>
                          <w:p w14:paraId="10BB4C37" w14:textId="6AED517B" w:rsidR="00276186" w:rsidRPr="00DA0935" w:rsidRDefault="00965065" w:rsidP="00814823">
                            <w:pPr>
                              <w:pStyle w:val="ReportTitle"/>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A</w:t>
                            </w:r>
                            <w:r w:rsidRPr="00DA0935">
                              <w:rPr>
                                <w:rFonts w:ascii="Times New Roman" w:hAnsi="Times New Roman" w:cs="Times New Roman"/>
                                <w:b/>
                                <w:color w:val="000000" w:themeColor="text1"/>
                                <w:sz w:val="28"/>
                                <w:szCs w:val="32"/>
                              </w:rPr>
                              <w:t>ffiliated</w:t>
                            </w:r>
                            <w:r w:rsidR="00276186" w:rsidRPr="00DA0935">
                              <w:rPr>
                                <w:rFonts w:ascii="Times New Roman" w:hAnsi="Times New Roman" w:cs="Times New Roman"/>
                                <w:b/>
                                <w:color w:val="000000" w:themeColor="text1"/>
                                <w:sz w:val="28"/>
                                <w:szCs w:val="32"/>
                              </w:rPr>
                              <w:t xml:space="preserve"> to Gujarat Technological University</w:t>
                            </w:r>
                          </w:p>
                        </w:txbxContent>
                      </v:textbox>
                      <w10:anchorlock/>
                    </v:shape>
                  </w:pict>
                </mc:Fallback>
              </mc:AlternateContent>
            </w:r>
            <w:r w:rsidR="00814823">
              <w:rPr>
                <w:noProof/>
                <w:lang w:bidi="gu-IN"/>
              </w:rPr>
              <mc:AlternateContent>
                <mc:Choice Requires="wps">
                  <w:drawing>
                    <wp:inline distT="0" distB="0" distL="0" distR="0" wp14:anchorId="2B8EDB8E" wp14:editId="22899DEB">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FBD975"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3b3b34 [2415]" stroked="f" strokeweight="2.25pt">
                      <w10:anchorlock/>
                    </v:rect>
                  </w:pict>
                </mc:Fallback>
              </mc:AlternateContent>
            </w:r>
          </w:p>
        </w:tc>
      </w:tr>
      <w:tr w:rsidR="00814823" w14:paraId="00D30B57" w14:textId="77777777" w:rsidTr="0014044F">
        <w:trPr>
          <w:cnfStyle w:val="000000100000" w:firstRow="0" w:lastRow="0" w:firstColumn="0" w:lastColumn="0" w:oddVBand="0" w:evenVBand="0" w:oddHBand="1" w:evenHBand="0" w:firstRowFirstColumn="0" w:firstRowLastColumn="0" w:lastRowFirstColumn="0" w:lastRowLastColumn="0"/>
          <w:trHeight w:val="1350"/>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15DA6C2" w14:textId="4AF25F35" w:rsidR="00814823" w:rsidRPr="005D120C" w:rsidRDefault="00814823" w:rsidP="00810C61">
            <w:pPr>
              <w:tabs>
                <w:tab w:val="left" w:pos="397"/>
                <w:tab w:val="center" w:pos="5695"/>
              </w:tabs>
              <w:spacing w:line="276" w:lineRule="auto"/>
              <w:jc w:val="center"/>
              <w:rPr>
                <w:rFonts w:asciiTheme="majorHAnsi" w:eastAsiaTheme="majorEastAsia" w:hAnsiTheme="majorHAnsi" w:cstheme="majorBidi"/>
                <w:b w:val="0"/>
                <w:bCs w:val="0"/>
                <w:color w:val="505046" w:themeColor="text2"/>
                <w:spacing w:val="5"/>
                <w:kern w:val="28"/>
                <w:sz w:val="24"/>
                <w:szCs w:val="24"/>
                <w14:ligatures w14:val="standardContextual"/>
                <w14:cntxtAlts/>
              </w:rPr>
            </w:pPr>
            <w:r>
              <w:rPr>
                <w:rFonts w:asciiTheme="majorHAnsi" w:eastAsiaTheme="majorEastAsia" w:hAnsiTheme="majorHAnsi" w:cstheme="majorBidi"/>
                <w:noProof/>
                <w:color w:val="505046" w:themeColor="text2"/>
                <w:spacing w:val="5"/>
                <w:kern w:val="28"/>
                <w:sz w:val="96"/>
                <w:szCs w:val="56"/>
                <w:lang w:bidi="gu-IN"/>
              </w:rPr>
              <mc:AlternateContent>
                <mc:Choice Requires="wps">
                  <w:drawing>
                    <wp:inline distT="0" distB="0" distL="0" distR="0" wp14:anchorId="147C1737" wp14:editId="5914E328">
                      <wp:extent cx="7189470" cy="952500"/>
                      <wp:effectExtent l="0" t="0" r="0" b="0"/>
                      <wp:docPr id="25" name="Text Box 25" descr="Text box to enter subtitle"/>
                      <wp:cNvGraphicFramePr/>
                      <a:graphic xmlns:a="http://schemas.openxmlformats.org/drawingml/2006/main">
                        <a:graphicData uri="http://schemas.microsoft.com/office/word/2010/wordprocessingShape">
                          <wps:wsp>
                            <wps:cNvSpPr txBox="1"/>
                            <wps:spPr>
                              <a:xfrm>
                                <a:off x="0" y="0"/>
                                <a:ext cx="718947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ascii="Times New Roman" w:hAnsi="Times New Roman" w:cs="Times New Roman"/>
                                      <w:bCs/>
                                      <w:color w:val="000000" w:themeColor="text1"/>
                                      <w:sz w:val="32"/>
                                      <w:szCs w:val="36"/>
                                      <w:u w:val="single"/>
                                      <w:lang w:bidi="hi-IN"/>
                                    </w:rPr>
                                    <w:alias w:val="Enter document subtitle:"/>
                                    <w:tag w:val="Enter document subtitle:"/>
                                    <w:id w:val="1781911584"/>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A15456A" w14:textId="2ADE1F14" w:rsidR="00814823" w:rsidRPr="0014044F" w:rsidRDefault="00EA2C06" w:rsidP="00814823">
                                      <w:pPr>
                                        <w:pStyle w:val="Subtitle"/>
                                        <w:jc w:val="center"/>
                                        <w:rPr>
                                          <w:rFonts w:ascii="Times New Roman" w:hAnsi="Times New Roman" w:cs="Times New Roman"/>
                                          <w:color w:val="000000" w:themeColor="text1"/>
                                          <w:szCs w:val="32"/>
                                        </w:rPr>
                                      </w:pPr>
                                      <w:r w:rsidRPr="00EA2C06">
                                        <w:rPr>
                                          <w:rFonts w:ascii="Times New Roman" w:hAnsi="Times New Roman" w:cs="Times New Roman"/>
                                          <w:bCs/>
                                          <w:color w:val="000000" w:themeColor="text1"/>
                                          <w:sz w:val="32"/>
                                          <w:szCs w:val="36"/>
                                          <w:u w:val="single"/>
                                          <w:lang w:bidi="hi-IN"/>
                                        </w:rPr>
                                        <w:t>SEMESTER 5</w:t>
                                      </w:r>
                                      <w:r w:rsidRPr="00EA2C06">
                                        <w:rPr>
                                          <w:rFonts w:ascii="Times New Roman" w:hAnsi="Times New Roman" w:cs="Times New Roman"/>
                                          <w:bCs/>
                                          <w:color w:val="000000" w:themeColor="text1"/>
                                          <w:sz w:val="32"/>
                                          <w:szCs w:val="36"/>
                                          <w:u w:val="single"/>
                                          <w:lang w:bidi="hi-IN"/>
                                        </w:rPr>
                                        <w:br/>
                                        <w:t>COMPUTER ENGINEERING DEPARTMENT</w:t>
                                      </w:r>
                                      <w:r w:rsidRPr="00EA2C06">
                                        <w:rPr>
                                          <w:rFonts w:ascii="Times New Roman" w:hAnsi="Times New Roman" w:cs="Times New Roman"/>
                                          <w:bCs/>
                                          <w:color w:val="000000" w:themeColor="text1"/>
                                          <w:sz w:val="32"/>
                                          <w:szCs w:val="36"/>
                                          <w:u w:val="single"/>
                                          <w:lang w:bidi="hi-IN"/>
                                        </w:rPr>
                                        <w:br/>
                                      </w:r>
                                      <w:proofErr w:type="gramStart"/>
                                      <w:r w:rsidRPr="00EA2C06">
                                        <w:rPr>
                                          <w:rFonts w:ascii="Times New Roman" w:hAnsi="Times New Roman" w:cs="Times New Roman"/>
                                          <w:bCs/>
                                          <w:color w:val="000000" w:themeColor="text1"/>
                                          <w:sz w:val="32"/>
                                          <w:szCs w:val="36"/>
                                          <w:u w:val="single"/>
                                          <w:lang w:bidi="hi-IN"/>
                                        </w:rPr>
                                        <w:t>WBJP(</w:t>
                                      </w:r>
                                      <w:proofErr w:type="gramEnd"/>
                                      <w:r w:rsidRPr="00EA2C06">
                                        <w:rPr>
                                          <w:rFonts w:ascii="Times New Roman" w:hAnsi="Times New Roman" w:cs="Times New Roman"/>
                                          <w:bCs/>
                                          <w:color w:val="000000" w:themeColor="text1"/>
                                          <w:sz w:val="32"/>
                                          <w:szCs w:val="36"/>
                                          <w:u w:val="single"/>
                                          <w:lang w:bidi="hi-IN"/>
                                        </w:rPr>
                                        <w:t>4350701)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C1737" id="Text Box 25" o:spid="_x0000_s1027" type="#_x0000_t202" alt="Text box to enter subtitle" style="width:566.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VrNZwIAADYFAAAOAAAAZHJzL2Uyb0RvYy54bWysVE1PGzEQvVfqf7B8L5tEoZCIDUpBVJUQ&#10;oELF2fHayapejzueZDf99R17k5DSXqh62bXne9688cVl1zixMRhr8KUcngykMF5DVftlKb893Xw4&#10;lyKS8pVy4E0ptybKy9n7dxdtmJoRrMBVBgUH8XHahlKuiMK0KKJemUbFEwjGs9ICNor4isuiQtVy&#10;9MYVo8HgY9ECVgFBmxhZet0r5SzHt9Zourc2GhKulFwb5S/m7yJ9i9mFmi5RhVWtd2Wof6iiUbXn&#10;pIdQ14qUWGP9R6im1ggRLJ1oaAqwttYm98DdDAevunlcqWByLwxODAeY4v8Lq+82j+EBBXWfoOMB&#10;JkDaEKeRhamfzmKT/lypYD1DuD3AZjoSmoVnw/PJ+IxVmnWT09HpIONavHgHjPTZQCPSoZTIY8lo&#10;qc1tJM7IpnuTlMzDTe1cHo3zvwnYMEmKlxLzibbOJDvnvxor6ipXmgRR43Jx5VD0I2dOcpn7wedg&#10;7JAMLSd8o+/OJXmbzLQ3+h+ccn7wdPBvag+YAcp7YFIDG8UMrr7nAXHhtrffQ9EDkLCgbtExAkej&#10;XEC15Qkj9OSPQd/UPIZbFelBIbOdIeENpnv+WAdtKWF3kmIF+PNv8mTPJGStFC1vTynjj7VCI4X7&#10;4pmek+F4zGEpX8anZyO+4LFmcazx6+YKuL0hvxVB52OyJ7c/WoTmmRd9nrKySnnNuUtJ++MV9QPm&#10;h0Kb+Twb8YIFRbf+MegUOqGcSPbUPSsMOyYSc/gO9numpq8I2dsmTw/zNYGtM1sTzj2qO/x5OTOJ&#10;dw9J2v7je7Z6ee5mvwAAAP//AwBQSwMEFAAGAAgAAAAhAFuTD8vaAAAABgEAAA8AAABkcnMvZG93&#10;bnJldi54bWxMj0FPwzAMhe9I/IfISNyYs8LQKE0nBOIKYsAkbl7jtRWNUzXZWv49GZdxsZ71rPc+&#10;F6vJderAQ2i9GJjPNCiWyttWagMf789XS1AhkljqvLCBHw6wKs/PCsqtH+WND+tYqxQiIScDTYx9&#10;jhiqhh2Fme9Zkrfzg6OY1qFGO9CYwl2Hmda36KiV1NBQz48NV9/rvTPw+bL72tzo1/rJLfrRTxrF&#10;3aExlxfTwz2oyFM8HcMRP6FDmZi2fi82qM5AeiT+zaM3v84yUNukFloDlgX+xy9/AQAA//8DAFBL&#10;AQItABQABgAIAAAAIQC2gziS/gAAAOEBAAATAAAAAAAAAAAAAAAAAAAAAABbQ29udGVudF9UeXBl&#10;c10ueG1sUEsBAi0AFAAGAAgAAAAhADj9If/WAAAAlAEAAAsAAAAAAAAAAAAAAAAALwEAAF9yZWxz&#10;Ly5yZWxzUEsBAi0AFAAGAAgAAAAhAIvpWs1nAgAANgUAAA4AAAAAAAAAAAAAAAAALgIAAGRycy9l&#10;Mm9Eb2MueG1sUEsBAi0AFAAGAAgAAAAhAFuTD8vaAAAABgEAAA8AAAAAAAAAAAAAAAAAwQQAAGRy&#10;cy9kb3ducmV2LnhtbFBLBQYAAAAABAAEAPMAAADIBQAAAAA=&#10;" filled="f" stroked="f">
                      <v:textbox>
                        <w:txbxContent>
                          <w:sdt>
                            <w:sdtPr>
                              <w:rPr>
                                <w:rFonts w:ascii="Times New Roman" w:hAnsi="Times New Roman" w:cs="Times New Roman"/>
                                <w:bCs/>
                                <w:color w:val="000000" w:themeColor="text1"/>
                                <w:sz w:val="32"/>
                                <w:szCs w:val="36"/>
                                <w:u w:val="single"/>
                                <w:lang w:bidi="hi-IN"/>
                              </w:rPr>
                              <w:alias w:val="Enter document subtitle:"/>
                              <w:tag w:val="Enter document subtitle:"/>
                              <w:id w:val="1781911584"/>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A15456A" w14:textId="2ADE1F14" w:rsidR="00814823" w:rsidRPr="0014044F" w:rsidRDefault="00EA2C06" w:rsidP="00814823">
                                <w:pPr>
                                  <w:pStyle w:val="Subtitle"/>
                                  <w:jc w:val="center"/>
                                  <w:rPr>
                                    <w:rFonts w:ascii="Times New Roman" w:hAnsi="Times New Roman" w:cs="Times New Roman"/>
                                    <w:color w:val="000000" w:themeColor="text1"/>
                                    <w:szCs w:val="32"/>
                                  </w:rPr>
                                </w:pPr>
                                <w:r w:rsidRPr="00EA2C06">
                                  <w:rPr>
                                    <w:rFonts w:ascii="Times New Roman" w:hAnsi="Times New Roman" w:cs="Times New Roman"/>
                                    <w:bCs/>
                                    <w:color w:val="000000" w:themeColor="text1"/>
                                    <w:sz w:val="32"/>
                                    <w:szCs w:val="36"/>
                                    <w:u w:val="single"/>
                                    <w:lang w:bidi="hi-IN"/>
                                  </w:rPr>
                                  <w:t>SEMESTER 5</w:t>
                                </w:r>
                                <w:r w:rsidRPr="00EA2C06">
                                  <w:rPr>
                                    <w:rFonts w:ascii="Times New Roman" w:hAnsi="Times New Roman" w:cs="Times New Roman"/>
                                    <w:bCs/>
                                    <w:color w:val="000000" w:themeColor="text1"/>
                                    <w:sz w:val="32"/>
                                    <w:szCs w:val="36"/>
                                    <w:u w:val="single"/>
                                    <w:lang w:bidi="hi-IN"/>
                                  </w:rPr>
                                  <w:br/>
                                  <w:t>COMPUTER ENGINEERING DEPARTMENT</w:t>
                                </w:r>
                                <w:r w:rsidRPr="00EA2C06">
                                  <w:rPr>
                                    <w:rFonts w:ascii="Times New Roman" w:hAnsi="Times New Roman" w:cs="Times New Roman"/>
                                    <w:bCs/>
                                    <w:color w:val="000000" w:themeColor="text1"/>
                                    <w:sz w:val="32"/>
                                    <w:szCs w:val="36"/>
                                    <w:u w:val="single"/>
                                    <w:lang w:bidi="hi-IN"/>
                                  </w:rPr>
                                  <w:br/>
                                </w:r>
                                <w:proofErr w:type="gramStart"/>
                                <w:r w:rsidRPr="00EA2C06">
                                  <w:rPr>
                                    <w:rFonts w:ascii="Times New Roman" w:hAnsi="Times New Roman" w:cs="Times New Roman"/>
                                    <w:bCs/>
                                    <w:color w:val="000000" w:themeColor="text1"/>
                                    <w:sz w:val="32"/>
                                    <w:szCs w:val="36"/>
                                    <w:u w:val="single"/>
                                    <w:lang w:bidi="hi-IN"/>
                                  </w:rPr>
                                  <w:t>WBJP(</w:t>
                                </w:r>
                                <w:proofErr w:type="gramEnd"/>
                                <w:r w:rsidRPr="00EA2C06">
                                  <w:rPr>
                                    <w:rFonts w:ascii="Times New Roman" w:hAnsi="Times New Roman" w:cs="Times New Roman"/>
                                    <w:bCs/>
                                    <w:color w:val="000000" w:themeColor="text1"/>
                                    <w:sz w:val="32"/>
                                    <w:szCs w:val="36"/>
                                    <w:u w:val="single"/>
                                    <w:lang w:bidi="hi-IN"/>
                                  </w:rPr>
                                  <w:t>4350701)</w:t>
                                </w:r>
                              </w:p>
                            </w:sdtContent>
                          </w:sdt>
                        </w:txbxContent>
                      </v:textbox>
                      <w10:anchorlock/>
                    </v:shape>
                  </w:pict>
                </mc:Fallback>
              </mc:AlternateContent>
            </w:r>
          </w:p>
        </w:tc>
      </w:tr>
      <w:tr w:rsidR="00814823" w14:paraId="6EB4D586" w14:textId="77777777" w:rsidTr="009F0C4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FFFFFF" w:themeFill="background1"/>
            <w:vAlign w:val="center"/>
          </w:tcPr>
          <w:p w14:paraId="51975D48" w14:textId="46C43B3E" w:rsidR="00814823" w:rsidRDefault="0014044F" w:rsidP="001B0A27">
            <w:pPr>
              <w:jc w:val="center"/>
              <w:rPr>
                <w:rFonts w:ascii="Times New Roman" w:hAnsi="Times New Roman" w:cs="Times New Roman"/>
                <w:color w:val="FF0000"/>
                <w:sz w:val="40"/>
                <w:szCs w:val="36"/>
                <w:lang w:bidi="hi-IN"/>
              </w:rPr>
            </w:pPr>
            <w:r>
              <w:rPr>
                <w:rFonts w:ascii="Times New Roman" w:hAnsi="Times New Roman" w:cs="Times New Roman"/>
                <w:color w:val="000000" w:themeColor="text1"/>
                <w:sz w:val="40"/>
                <w:szCs w:val="36"/>
                <w:lang w:bidi="hi-IN"/>
              </w:rPr>
              <w:t>M</w:t>
            </w:r>
            <w:r w:rsidRPr="0014044F">
              <w:rPr>
                <w:rFonts w:ascii="Times New Roman" w:hAnsi="Times New Roman" w:cs="Times New Roman"/>
                <w:color w:val="000000" w:themeColor="text1"/>
                <w:sz w:val="40"/>
                <w:szCs w:val="36"/>
                <w:lang w:bidi="hi-IN"/>
              </w:rPr>
              <w:t>ICRO PROJECT TITLE</w:t>
            </w:r>
            <w:r w:rsidRPr="0014044F">
              <w:rPr>
                <w:rFonts w:ascii="Times New Roman" w:hAnsi="Times New Roman" w:cs="Times New Roman"/>
                <w:color w:val="000000" w:themeColor="text1"/>
                <w:sz w:val="40"/>
                <w:szCs w:val="36"/>
                <w:lang w:bidi="hi-IN"/>
              </w:rPr>
              <w:br/>
            </w:r>
            <w:sdt>
              <w:sdtPr>
                <w:rPr>
                  <w:rFonts w:asciiTheme="majorBidi" w:hAnsiTheme="majorBidi" w:cstheme="majorBidi"/>
                  <w:iCs/>
                  <w:color w:val="C00000"/>
                  <w:sz w:val="40"/>
                  <w:szCs w:val="40"/>
                  <w:lang w:val="en-IN"/>
                </w:rPr>
                <w:alias w:val="Enter document title:"/>
                <w:tag w:val=""/>
                <w:id w:val="473183623"/>
                <w:placeholder>
                  <w:docPart w:val="32591DC2227746DCA92457AB9AE440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A1BFD">
                  <w:rPr>
                    <w:rFonts w:asciiTheme="majorBidi" w:hAnsiTheme="majorBidi" w:cstheme="majorBidi"/>
                    <w:iCs/>
                    <w:color w:val="C00000"/>
                    <w:sz w:val="40"/>
                    <w:szCs w:val="40"/>
                    <w:lang w:val="en-IN"/>
                  </w:rPr>
                  <w:t>Expense Tracker</w:t>
                </w:r>
              </w:sdtContent>
            </w:sdt>
          </w:p>
          <w:p w14:paraId="4A7ABC7F" w14:textId="77777777" w:rsidR="001B0A27" w:rsidRDefault="0014044F" w:rsidP="000C2E5D">
            <w:pPr>
              <w:jc w:val="center"/>
              <w:rPr>
                <w:rFonts w:ascii="Times New Roman" w:hAnsi="Times New Roman" w:cs="Times New Roman"/>
                <w:b w:val="0"/>
                <w:bCs w:val="0"/>
                <w:color w:val="000000" w:themeColor="text1"/>
                <w:sz w:val="32"/>
                <w:szCs w:val="36"/>
                <w:u w:val="single"/>
                <w:lang w:bidi="hi-IN"/>
              </w:rPr>
            </w:pPr>
            <w:r w:rsidRPr="0014044F">
              <w:rPr>
                <w:rFonts w:ascii="Times New Roman" w:hAnsi="Times New Roman" w:cs="Times New Roman"/>
                <w:color w:val="000000" w:themeColor="text1"/>
                <w:sz w:val="32"/>
                <w:szCs w:val="36"/>
                <w:u w:val="single"/>
                <w:lang w:bidi="hi-IN"/>
              </w:rPr>
              <w:t>STUDENTS’ GROUP DETAILS</w:t>
            </w:r>
          </w:p>
          <w:p w14:paraId="0D3C9726" w14:textId="2CCAD6EF" w:rsidR="001B0A27" w:rsidRDefault="001B0A27" w:rsidP="000C2E5D">
            <w:pPr>
              <w:jc w:val="center"/>
              <w:rPr>
                <w:rFonts w:ascii="Times New Roman" w:hAnsi="Times New Roman" w:cs="Times New Roman"/>
                <w:color w:val="000000" w:themeColor="text1"/>
                <w:sz w:val="32"/>
                <w:szCs w:val="36"/>
                <w:u w:val="single"/>
                <w:lang w:bidi="hi-IN"/>
              </w:rPr>
            </w:pPr>
          </w:p>
          <w:p w14:paraId="284E7550" w14:textId="77777777" w:rsidR="00213E1E" w:rsidRDefault="00213E1E" w:rsidP="000C2E5D">
            <w:pPr>
              <w:jc w:val="center"/>
              <w:rPr>
                <w:rFonts w:ascii="Times New Roman" w:hAnsi="Times New Roman" w:cs="Times New Roman"/>
                <w:b w:val="0"/>
                <w:bCs w:val="0"/>
                <w:color w:val="000000" w:themeColor="text1"/>
                <w:sz w:val="32"/>
                <w:szCs w:val="36"/>
                <w:u w:val="single"/>
                <w:lang w:bidi="hi-IN"/>
              </w:rPr>
            </w:pPr>
          </w:p>
          <w:tbl>
            <w:tblPr>
              <w:tblStyle w:val="TableGrid"/>
              <w:tblW w:w="0" w:type="auto"/>
              <w:tblInd w:w="607" w:type="dxa"/>
              <w:tblLook w:val="04A0" w:firstRow="1" w:lastRow="0" w:firstColumn="1" w:lastColumn="0" w:noHBand="0" w:noVBand="1"/>
            </w:tblPr>
            <w:tblGrid>
              <w:gridCol w:w="5463"/>
              <w:gridCol w:w="5265"/>
            </w:tblGrid>
            <w:tr w:rsidR="00965065" w:rsidRPr="00965065" w14:paraId="71716E76" w14:textId="77777777" w:rsidTr="0070360F">
              <w:trPr>
                <w:trHeight w:val="436"/>
              </w:trPr>
              <w:tc>
                <w:tcPr>
                  <w:tcW w:w="5463" w:type="dxa"/>
                </w:tcPr>
                <w:p w14:paraId="01910D5E" w14:textId="14268703" w:rsidR="0014044F" w:rsidRPr="00965065" w:rsidRDefault="00DF1C86" w:rsidP="00DF1C86">
                  <w:pPr>
                    <w:tabs>
                      <w:tab w:val="center" w:pos="2596"/>
                      <w:tab w:val="left" w:pos="4248"/>
                    </w:tabs>
                    <w:rPr>
                      <w:rFonts w:ascii="Times New Roman" w:eastAsiaTheme="majorEastAsia" w:hAnsi="Times New Roman" w:cs="Times New Roman"/>
                      <w:color w:val="FF0000"/>
                      <w:spacing w:val="5"/>
                      <w:kern w:val="28"/>
                      <w:sz w:val="28"/>
                      <w:szCs w:val="20"/>
                      <w14:ligatures w14:val="standardContextual"/>
                      <w14:cntxtAlts/>
                    </w:rPr>
                  </w:pPr>
                  <w:r>
                    <w:rPr>
                      <w:rFonts w:ascii="Times New Roman" w:eastAsiaTheme="majorEastAsia" w:hAnsi="Times New Roman" w:cs="Times New Roman"/>
                      <w:color w:val="FF0000"/>
                      <w:spacing w:val="5"/>
                      <w:kern w:val="28"/>
                      <w:sz w:val="28"/>
                      <w:szCs w:val="20"/>
                      <w14:ligatures w14:val="standardContextual"/>
                      <w14:cntxtAlts/>
                    </w:rPr>
                    <w:tab/>
                  </w:r>
                  <w:r w:rsidR="00CA1BFD">
                    <w:rPr>
                      <w:rFonts w:ascii="Times New Roman" w:eastAsiaTheme="majorEastAsia" w:hAnsi="Times New Roman" w:cs="Times New Roman"/>
                      <w:color w:val="FF0000"/>
                      <w:spacing w:val="5"/>
                      <w:kern w:val="28"/>
                      <w:sz w:val="28"/>
                      <w:szCs w:val="20"/>
                      <w14:ligatures w14:val="standardContextual"/>
                      <w14:cntxtAlts/>
                    </w:rPr>
                    <w:t>Chaitany</w:t>
                  </w:r>
                </w:p>
              </w:tc>
              <w:tc>
                <w:tcPr>
                  <w:tcW w:w="5265" w:type="dxa"/>
                </w:tcPr>
                <w:p w14:paraId="34BA7D9B" w14:textId="4C4DDFDB" w:rsidR="0014044F" w:rsidRPr="00965065" w:rsidRDefault="00DF1C86" w:rsidP="001B0A27">
                  <w:pPr>
                    <w:jc w:val="center"/>
                    <w:rPr>
                      <w:rFonts w:ascii="Times New Roman" w:eastAsiaTheme="majorEastAsia" w:hAnsi="Times New Roman" w:cs="Times New Roman"/>
                      <w:color w:val="FF0000"/>
                      <w:spacing w:val="5"/>
                      <w:kern w:val="28"/>
                      <w:sz w:val="28"/>
                      <w:szCs w:val="20"/>
                      <w14:ligatures w14:val="standardContextual"/>
                      <w14:cntxtAlts/>
                    </w:rPr>
                  </w:pPr>
                  <w:r>
                    <w:rPr>
                      <w:rFonts w:ascii="Times New Roman" w:eastAsiaTheme="majorEastAsia" w:hAnsi="Times New Roman" w:cs="Times New Roman"/>
                      <w:color w:val="FF0000"/>
                      <w:spacing w:val="5"/>
                      <w:kern w:val="28"/>
                      <w:sz w:val="28"/>
                      <w:szCs w:val="20"/>
                      <w14:ligatures w14:val="standardContextual"/>
                      <w14:cntxtAlts/>
                    </w:rPr>
                    <w:t>2260203072</w:t>
                  </w:r>
                  <w:r w:rsidR="00CA1BFD">
                    <w:rPr>
                      <w:rFonts w:ascii="Times New Roman" w:eastAsiaTheme="majorEastAsia" w:hAnsi="Times New Roman" w:cs="Times New Roman"/>
                      <w:color w:val="FF0000"/>
                      <w:spacing w:val="5"/>
                      <w:kern w:val="28"/>
                      <w:sz w:val="28"/>
                      <w:szCs w:val="20"/>
                      <w14:ligatures w14:val="standardContextual"/>
                      <w14:cntxtAlts/>
                    </w:rPr>
                    <w:t>06</w:t>
                  </w:r>
                </w:p>
              </w:tc>
            </w:tr>
          </w:tbl>
          <w:p w14:paraId="3B66B830" w14:textId="38C08E44" w:rsidR="0014044F" w:rsidRPr="005D120C" w:rsidRDefault="0014044F" w:rsidP="000C2E5D">
            <w:pPr>
              <w:jc w:val="center"/>
              <w:rPr>
                <w:rFonts w:asciiTheme="majorHAnsi" w:eastAsiaTheme="majorEastAsia" w:hAnsiTheme="majorHAnsi" w:cstheme="majorBidi"/>
                <w:color w:val="505046" w:themeColor="text2"/>
                <w:spacing w:val="5"/>
                <w:kern w:val="28"/>
                <w:sz w:val="20"/>
                <w:szCs w:val="20"/>
                <w14:ligatures w14:val="standardContextual"/>
                <w14:cntxtAlts/>
              </w:rPr>
            </w:pPr>
          </w:p>
        </w:tc>
      </w:tr>
      <w:tr w:rsidR="00814823" w14:paraId="33B57B79" w14:textId="77777777" w:rsidTr="00965065">
        <w:trPr>
          <w:cnfStyle w:val="000000100000" w:firstRow="0" w:lastRow="0" w:firstColumn="0" w:lastColumn="0" w:oddVBand="0" w:evenVBand="0" w:oddHBand="1" w:evenHBand="0" w:firstRowFirstColumn="0" w:firstRowLastColumn="0" w:lastRowFirstColumn="0" w:lastRowLastColumn="0"/>
          <w:trHeight w:hRule="exact" w:val="1440"/>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63D5E1C" w14:textId="77777777" w:rsidR="00814823" w:rsidRDefault="00814823" w:rsidP="006045D9"/>
          <w:p w14:paraId="38EAC538" w14:textId="77777777" w:rsidR="00CA1BFD" w:rsidRDefault="00CA1BFD" w:rsidP="006045D9"/>
          <w:p w14:paraId="170A3828" w14:textId="77777777" w:rsidR="00CA1BFD" w:rsidRDefault="00CA1BFD" w:rsidP="006045D9"/>
          <w:p w14:paraId="2176A257" w14:textId="77777777" w:rsidR="00CA1BFD" w:rsidRDefault="00CA1BFD" w:rsidP="006045D9">
            <w:pPr>
              <w:rPr>
                <w:b w:val="0"/>
                <w:bCs w:val="0"/>
              </w:rPr>
            </w:pPr>
          </w:p>
          <w:p w14:paraId="1119920E" w14:textId="77777777" w:rsidR="00FA57C9" w:rsidRDefault="00FA57C9" w:rsidP="006045D9">
            <w:pPr>
              <w:rPr>
                <w:b w:val="0"/>
                <w:bCs w:val="0"/>
              </w:rPr>
            </w:pPr>
          </w:p>
          <w:p w14:paraId="5E771AAC" w14:textId="77777777" w:rsidR="00FA57C9" w:rsidRDefault="00FA57C9" w:rsidP="006045D9">
            <w:pPr>
              <w:rPr>
                <w:b w:val="0"/>
                <w:bCs w:val="0"/>
              </w:rPr>
            </w:pPr>
          </w:p>
          <w:p w14:paraId="350C7B03" w14:textId="77777777" w:rsidR="00FA57C9" w:rsidRDefault="00FA57C9" w:rsidP="006045D9">
            <w:pPr>
              <w:rPr>
                <w:b w:val="0"/>
                <w:bCs w:val="0"/>
              </w:rPr>
            </w:pPr>
          </w:p>
          <w:p w14:paraId="0B0B2996" w14:textId="77777777" w:rsidR="00FA57C9" w:rsidRDefault="00FA57C9" w:rsidP="006045D9">
            <w:pPr>
              <w:rPr>
                <w:b w:val="0"/>
                <w:bCs w:val="0"/>
              </w:rPr>
            </w:pPr>
          </w:p>
          <w:p w14:paraId="2DF4D9AF" w14:textId="77777777" w:rsidR="00FA57C9" w:rsidRDefault="00FA57C9" w:rsidP="006045D9">
            <w:pPr>
              <w:rPr>
                <w:b w:val="0"/>
                <w:bCs w:val="0"/>
              </w:rPr>
            </w:pPr>
          </w:p>
          <w:p w14:paraId="02E21B39" w14:textId="77777777" w:rsidR="00FA57C9" w:rsidRDefault="00FA57C9" w:rsidP="006045D9">
            <w:pPr>
              <w:rPr>
                <w:b w:val="0"/>
                <w:bCs w:val="0"/>
              </w:rPr>
            </w:pPr>
          </w:p>
          <w:p w14:paraId="2A705D3B" w14:textId="77777777" w:rsidR="00FA57C9" w:rsidRDefault="00FA57C9" w:rsidP="006045D9"/>
        </w:tc>
      </w:tr>
    </w:tbl>
    <w:p w14:paraId="02AC2A79" w14:textId="77777777" w:rsidR="00CA1BFD" w:rsidRDefault="00CA1BFD" w:rsidP="00DF1C86">
      <w:pPr>
        <w:ind w:firstLine="720"/>
        <w:jc w:val="center"/>
        <w:rPr>
          <w:rFonts w:asciiTheme="majorBidi" w:hAnsiTheme="majorBidi" w:cstheme="majorBidi"/>
          <w:b/>
          <w:bCs/>
          <w:iCs/>
          <w:color w:val="000000" w:themeColor="text1"/>
          <w:sz w:val="28"/>
          <w:lang w:val="en-IN"/>
        </w:rPr>
      </w:pPr>
    </w:p>
    <w:p w14:paraId="1215ABAC" w14:textId="349A7BE2" w:rsidR="00CA1BFD" w:rsidRPr="00CA1BFD" w:rsidRDefault="00CA1BFD" w:rsidP="00CA1BFD">
      <w:pPr>
        <w:ind w:firstLine="720"/>
        <w:jc w:val="center"/>
        <w:rPr>
          <w:rFonts w:asciiTheme="majorBidi" w:hAnsiTheme="majorBidi" w:cstheme="majorBidi"/>
          <w:iCs/>
          <w:color w:val="000000" w:themeColor="text1"/>
          <w:sz w:val="36"/>
          <w:szCs w:val="36"/>
          <w:lang w:val="en-IN"/>
        </w:rPr>
      </w:pPr>
      <w:r w:rsidRPr="00CA1BFD">
        <w:rPr>
          <w:rFonts w:asciiTheme="majorBidi" w:hAnsiTheme="majorBidi" w:cstheme="majorBidi"/>
          <w:iCs/>
          <w:color w:val="000000" w:themeColor="text1"/>
          <w:sz w:val="36"/>
          <w:szCs w:val="36"/>
          <w:lang w:val="en-IN"/>
        </w:rPr>
        <w:lastRenderedPageBreak/>
        <w:t>Introduction</w:t>
      </w:r>
    </w:p>
    <w:p w14:paraId="6467B0EF" w14:textId="77777777" w:rsidR="00CA1BFD" w:rsidRPr="00CA1BFD" w:rsidRDefault="00CA1BFD" w:rsidP="00CA1BFD">
      <w:pPr>
        <w:ind w:firstLine="720"/>
        <w:rPr>
          <w:rFonts w:asciiTheme="majorBidi" w:hAnsiTheme="majorBidi" w:cstheme="majorBidi"/>
          <w:iCs/>
          <w:color w:val="000000" w:themeColor="text1"/>
          <w:sz w:val="28"/>
          <w:szCs w:val="28"/>
          <w:lang w:val="en-IN"/>
        </w:rPr>
      </w:pPr>
      <w:r w:rsidRPr="00CA1BFD">
        <w:rPr>
          <w:rFonts w:asciiTheme="majorBidi" w:hAnsiTheme="majorBidi" w:cstheme="majorBidi"/>
          <w:iCs/>
          <w:color w:val="000000" w:themeColor="text1"/>
          <w:sz w:val="28"/>
          <w:szCs w:val="28"/>
          <w:lang w:val="en-IN"/>
        </w:rPr>
        <w:t>The Expense Tracker is a web application designed to help users manage their personal finances by tracking their expenses. Users can add, edit, and delete expenses, and view their spending over time. The application is designed to be user-friendly, ensuring that users can quickly access their financial information.</w:t>
      </w:r>
    </w:p>
    <w:p w14:paraId="78FBBDA7" w14:textId="77777777" w:rsidR="00CA1BFD" w:rsidRPr="00CA1BFD" w:rsidRDefault="00CA1BFD" w:rsidP="00CA1BFD">
      <w:pPr>
        <w:ind w:firstLine="720"/>
        <w:rPr>
          <w:rFonts w:asciiTheme="majorBidi" w:hAnsiTheme="majorBidi" w:cstheme="majorBidi"/>
          <w:iCs/>
          <w:color w:val="000000" w:themeColor="text1"/>
          <w:sz w:val="28"/>
          <w:lang w:val="en-IN"/>
        </w:rPr>
      </w:pPr>
    </w:p>
    <w:p w14:paraId="6CA7A108" w14:textId="48975E42" w:rsidR="00CA1BFD" w:rsidRPr="00CA1BFD" w:rsidRDefault="00CA1BFD" w:rsidP="00CA1BFD">
      <w:pPr>
        <w:ind w:firstLine="720"/>
        <w:jc w:val="center"/>
        <w:rPr>
          <w:rFonts w:asciiTheme="majorBidi" w:hAnsiTheme="majorBidi" w:cstheme="majorBidi"/>
          <w:iCs/>
          <w:color w:val="000000" w:themeColor="text1"/>
          <w:sz w:val="36"/>
          <w:szCs w:val="36"/>
          <w:lang w:val="en-IN"/>
        </w:rPr>
      </w:pPr>
      <w:r w:rsidRPr="00CA1BFD">
        <w:rPr>
          <w:rFonts w:asciiTheme="majorBidi" w:hAnsiTheme="majorBidi" w:cstheme="majorBidi"/>
          <w:iCs/>
          <w:color w:val="000000" w:themeColor="text1"/>
          <w:sz w:val="36"/>
          <w:szCs w:val="36"/>
          <w:lang w:val="en-IN"/>
        </w:rPr>
        <w:t>Abstract</w:t>
      </w:r>
    </w:p>
    <w:p w14:paraId="75D9A95D" w14:textId="77777777" w:rsidR="00CA1BFD" w:rsidRPr="00CA1BFD" w:rsidRDefault="00CA1BFD" w:rsidP="00CA1BFD">
      <w:pPr>
        <w:ind w:firstLine="720"/>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This project aims to provide an intuitive platform for users to keep track of their daily expenditures. The Expense Tracker allows users to log their expenses with details such as date, time, description, and amount. It also offers functionalities like filtering expenses by date and a clean, responsive user interface. By implementing this application, users can make informed financial decisions and gain better control over their spending habits.</w:t>
      </w:r>
    </w:p>
    <w:p w14:paraId="3A433F8F" w14:textId="77777777" w:rsidR="00CA1BFD" w:rsidRPr="00CA1BFD" w:rsidRDefault="00CA1BFD" w:rsidP="00CA1BFD">
      <w:pPr>
        <w:ind w:firstLine="720"/>
        <w:rPr>
          <w:rFonts w:asciiTheme="majorBidi" w:hAnsiTheme="majorBidi" w:cstheme="majorBidi"/>
          <w:iCs/>
          <w:color w:val="C00000"/>
          <w:sz w:val="28"/>
          <w:lang w:val="en-IN"/>
        </w:rPr>
      </w:pPr>
    </w:p>
    <w:p w14:paraId="30B5FE8F" w14:textId="77777777" w:rsidR="00CA1BFD" w:rsidRPr="00CA1BFD" w:rsidRDefault="00CA1BFD" w:rsidP="00CA1BFD">
      <w:pPr>
        <w:ind w:firstLine="720"/>
        <w:jc w:val="center"/>
        <w:rPr>
          <w:rFonts w:asciiTheme="majorBidi" w:hAnsiTheme="majorBidi" w:cstheme="majorBidi"/>
          <w:iCs/>
          <w:color w:val="000000" w:themeColor="text1"/>
          <w:sz w:val="36"/>
          <w:szCs w:val="36"/>
          <w:lang w:val="en-IN"/>
        </w:rPr>
      </w:pPr>
      <w:r w:rsidRPr="00CA1BFD">
        <w:rPr>
          <w:rFonts w:asciiTheme="majorBidi" w:hAnsiTheme="majorBidi" w:cstheme="majorBidi"/>
          <w:iCs/>
          <w:color w:val="000000" w:themeColor="text1"/>
          <w:sz w:val="36"/>
          <w:szCs w:val="36"/>
          <w:lang w:val="en-IN"/>
        </w:rPr>
        <w:t>Technologies Used</w:t>
      </w:r>
    </w:p>
    <w:p w14:paraId="7D557B23" w14:textId="77777777" w:rsidR="00CA1BFD" w:rsidRDefault="00CA1BFD" w:rsidP="00CA1BFD">
      <w:pPr>
        <w:pStyle w:val="ListParagraph"/>
        <w:numPr>
          <w:ilvl w:val="0"/>
          <w:numId w:val="16"/>
        </w:num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Frontend </w:t>
      </w:r>
      <w:proofErr w:type="spellStart"/>
      <w:r w:rsidRPr="00CA1BFD">
        <w:rPr>
          <w:rFonts w:asciiTheme="majorBidi" w:hAnsiTheme="majorBidi" w:cstheme="majorBidi"/>
          <w:iCs/>
          <w:color w:val="000000" w:themeColor="text1"/>
          <w:sz w:val="28"/>
          <w:lang w:val="en-IN"/>
        </w:rPr>
        <w:t>JavaServer</w:t>
      </w:r>
      <w:proofErr w:type="spellEnd"/>
      <w:r w:rsidRPr="00CA1BFD">
        <w:rPr>
          <w:rFonts w:asciiTheme="majorBidi" w:hAnsiTheme="majorBidi" w:cstheme="majorBidi"/>
          <w:iCs/>
          <w:color w:val="000000" w:themeColor="text1"/>
          <w:sz w:val="28"/>
          <w:lang w:val="en-IN"/>
        </w:rPr>
        <w:t xml:space="preserve"> Pages (JSP), HTML, CSS, JavaScript</w:t>
      </w:r>
    </w:p>
    <w:p w14:paraId="0309A4AB" w14:textId="4DB94704" w:rsidR="00CA1BFD" w:rsidRDefault="00CA1BFD" w:rsidP="00CA1BFD">
      <w:pPr>
        <w:pStyle w:val="ListParagraph"/>
        <w:numPr>
          <w:ilvl w:val="0"/>
          <w:numId w:val="16"/>
        </w:num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Backend: Java</w:t>
      </w:r>
      <w:r>
        <w:rPr>
          <w:rFonts w:asciiTheme="majorBidi" w:hAnsiTheme="majorBidi" w:cstheme="majorBidi"/>
          <w:iCs/>
          <w:color w:val="000000" w:themeColor="text1"/>
          <w:sz w:val="28"/>
          <w:lang w:val="en-IN"/>
        </w:rPr>
        <w:t>(</w:t>
      </w:r>
      <w:proofErr w:type="spellStart"/>
      <w:r>
        <w:rPr>
          <w:rFonts w:asciiTheme="majorBidi" w:hAnsiTheme="majorBidi" w:cstheme="majorBidi"/>
          <w:iCs/>
          <w:color w:val="000000" w:themeColor="text1"/>
          <w:sz w:val="28"/>
          <w:lang w:val="en-IN"/>
        </w:rPr>
        <w:t>jsp</w:t>
      </w:r>
      <w:proofErr w:type="spellEnd"/>
      <w:r>
        <w:rPr>
          <w:rFonts w:asciiTheme="majorBidi" w:hAnsiTheme="majorBidi" w:cstheme="majorBidi"/>
          <w:iCs/>
          <w:color w:val="000000" w:themeColor="text1"/>
          <w:sz w:val="28"/>
          <w:lang w:val="en-IN"/>
        </w:rPr>
        <w:t>)</w:t>
      </w:r>
    </w:p>
    <w:p w14:paraId="372644E6" w14:textId="76626B31" w:rsidR="00CA1BFD" w:rsidRDefault="00CA1BFD" w:rsidP="00CA1BFD">
      <w:pPr>
        <w:pStyle w:val="ListParagraph"/>
        <w:numPr>
          <w:ilvl w:val="0"/>
          <w:numId w:val="16"/>
        </w:num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Database</w:t>
      </w:r>
      <w:r>
        <w:rPr>
          <w:rFonts w:asciiTheme="majorBidi" w:hAnsiTheme="majorBidi" w:cstheme="majorBidi"/>
          <w:iCs/>
          <w:color w:val="000000" w:themeColor="text1"/>
          <w:sz w:val="28"/>
          <w:lang w:val="en-IN"/>
        </w:rPr>
        <w:t xml:space="preserve">: </w:t>
      </w:r>
      <w:r w:rsidRPr="00CA1BFD">
        <w:rPr>
          <w:rFonts w:asciiTheme="majorBidi" w:hAnsiTheme="majorBidi" w:cstheme="majorBidi"/>
          <w:iCs/>
          <w:color w:val="000000" w:themeColor="text1"/>
          <w:sz w:val="28"/>
          <w:lang w:val="en-IN"/>
        </w:rPr>
        <w:t>MySQL</w:t>
      </w:r>
    </w:p>
    <w:p w14:paraId="4CCBD621" w14:textId="38B71C54" w:rsidR="00CA1BFD" w:rsidRPr="00CA1BFD" w:rsidRDefault="00CA1BFD" w:rsidP="00CA1BFD">
      <w:pPr>
        <w:pStyle w:val="ListParagraph"/>
        <w:numPr>
          <w:ilvl w:val="0"/>
          <w:numId w:val="16"/>
        </w:num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Server</w:t>
      </w:r>
      <w:r>
        <w:rPr>
          <w:rFonts w:asciiTheme="majorBidi" w:hAnsiTheme="majorBidi" w:cstheme="majorBidi"/>
          <w:iCs/>
          <w:color w:val="000000" w:themeColor="text1"/>
          <w:sz w:val="28"/>
          <w:lang w:val="en-IN"/>
        </w:rPr>
        <w:t xml:space="preserve">: </w:t>
      </w:r>
      <w:r w:rsidRPr="00CA1BFD">
        <w:rPr>
          <w:rFonts w:asciiTheme="majorBidi" w:hAnsiTheme="majorBidi" w:cstheme="majorBidi"/>
          <w:iCs/>
          <w:color w:val="000000" w:themeColor="text1"/>
          <w:sz w:val="28"/>
          <w:lang w:val="en-IN"/>
        </w:rPr>
        <w:t>Apache Tomcat</w:t>
      </w:r>
    </w:p>
    <w:p w14:paraId="2C670E5C" w14:textId="77777777" w:rsidR="00FA57C9" w:rsidRDefault="00FA57C9" w:rsidP="00FA57C9">
      <w:pPr>
        <w:ind w:firstLine="720"/>
        <w:rPr>
          <w:rFonts w:asciiTheme="majorBidi" w:hAnsiTheme="majorBidi" w:cstheme="majorBidi"/>
          <w:iCs/>
          <w:color w:val="C00000"/>
          <w:sz w:val="28"/>
          <w:lang w:val="en-IN"/>
        </w:rPr>
      </w:pPr>
    </w:p>
    <w:p w14:paraId="09319B38" w14:textId="77777777" w:rsidR="00CA1BFD" w:rsidRDefault="00CA1BFD" w:rsidP="00FA57C9">
      <w:pPr>
        <w:ind w:firstLine="720"/>
        <w:rPr>
          <w:rFonts w:asciiTheme="majorBidi" w:hAnsiTheme="majorBidi" w:cstheme="majorBidi"/>
          <w:iCs/>
          <w:color w:val="C00000"/>
          <w:sz w:val="28"/>
          <w:lang w:val="en-IN"/>
        </w:rPr>
      </w:pPr>
    </w:p>
    <w:p w14:paraId="12C07403" w14:textId="77777777" w:rsidR="00CA1BFD" w:rsidRDefault="00CA1BFD" w:rsidP="00FA57C9">
      <w:pPr>
        <w:ind w:firstLine="720"/>
        <w:rPr>
          <w:rFonts w:asciiTheme="majorBidi" w:hAnsiTheme="majorBidi" w:cstheme="majorBidi"/>
          <w:iCs/>
          <w:color w:val="C00000"/>
          <w:sz w:val="28"/>
          <w:lang w:val="en-IN"/>
        </w:rPr>
      </w:pPr>
    </w:p>
    <w:p w14:paraId="3E046612" w14:textId="77777777" w:rsidR="00CA1BFD" w:rsidRDefault="00CA1BFD" w:rsidP="00FA57C9">
      <w:pPr>
        <w:ind w:firstLine="720"/>
        <w:rPr>
          <w:rFonts w:asciiTheme="majorBidi" w:hAnsiTheme="majorBidi" w:cstheme="majorBidi"/>
          <w:iCs/>
          <w:color w:val="C00000"/>
          <w:sz w:val="28"/>
          <w:lang w:val="en-IN"/>
        </w:rPr>
      </w:pPr>
    </w:p>
    <w:p w14:paraId="49F7C526" w14:textId="77777777" w:rsidR="00CA1BFD" w:rsidRDefault="00CA1BFD" w:rsidP="00FA57C9">
      <w:pPr>
        <w:ind w:firstLine="720"/>
        <w:rPr>
          <w:rFonts w:asciiTheme="majorBidi" w:hAnsiTheme="majorBidi" w:cstheme="majorBidi"/>
          <w:iCs/>
          <w:color w:val="C00000"/>
          <w:sz w:val="28"/>
          <w:lang w:val="en-IN"/>
        </w:rPr>
      </w:pPr>
    </w:p>
    <w:p w14:paraId="2F9DD3A9" w14:textId="77777777" w:rsidR="00CA1BFD" w:rsidRDefault="00CA1BFD" w:rsidP="00FA57C9">
      <w:pPr>
        <w:ind w:firstLine="720"/>
        <w:rPr>
          <w:rFonts w:asciiTheme="majorBidi" w:hAnsiTheme="majorBidi" w:cstheme="majorBidi"/>
          <w:iCs/>
          <w:color w:val="C00000"/>
          <w:sz w:val="28"/>
          <w:lang w:val="en-IN"/>
        </w:rPr>
      </w:pPr>
    </w:p>
    <w:p w14:paraId="292AA4A8" w14:textId="77777777" w:rsidR="00CA1BFD" w:rsidRPr="00CA1BFD" w:rsidRDefault="00CA1BFD" w:rsidP="00CA1BFD">
      <w:pPr>
        <w:jc w:val="center"/>
        <w:rPr>
          <w:rFonts w:asciiTheme="majorBidi" w:hAnsiTheme="majorBidi" w:cstheme="majorBidi"/>
          <w:iCs/>
          <w:color w:val="000000" w:themeColor="text1"/>
          <w:sz w:val="36"/>
          <w:szCs w:val="36"/>
          <w:lang w:val="en-IN"/>
        </w:rPr>
      </w:pPr>
      <w:r w:rsidRPr="00CA1BFD">
        <w:rPr>
          <w:rFonts w:asciiTheme="majorBidi" w:hAnsiTheme="majorBidi" w:cstheme="majorBidi"/>
          <w:iCs/>
          <w:color w:val="000000" w:themeColor="text1"/>
          <w:sz w:val="36"/>
          <w:szCs w:val="36"/>
          <w:lang w:val="en-IN"/>
        </w:rPr>
        <w:lastRenderedPageBreak/>
        <w:t>File Structure</w:t>
      </w:r>
    </w:p>
    <w:p w14:paraId="63FB7A6D" w14:textId="77777777" w:rsidR="00CA1BFD" w:rsidRPr="00CA1BFD" w:rsidRDefault="00CA1BFD" w:rsidP="00CA1BFD">
      <w:pPr>
        <w:rPr>
          <w:rFonts w:asciiTheme="majorBidi" w:hAnsiTheme="majorBidi" w:cstheme="majorBidi"/>
          <w:iCs/>
          <w:color w:val="000000" w:themeColor="text1"/>
          <w:sz w:val="28"/>
          <w:lang w:val="en-IN"/>
        </w:rPr>
      </w:pPr>
    </w:p>
    <w:p w14:paraId="419486AF" w14:textId="77777777" w:rsidR="00CA1BFD" w:rsidRPr="00CA1BFD" w:rsidRDefault="00CA1BFD" w:rsidP="00CA1BFD">
      <w:pPr>
        <w:rPr>
          <w:rFonts w:asciiTheme="majorBidi" w:hAnsiTheme="majorBidi" w:cstheme="majorBidi"/>
          <w:iCs/>
          <w:color w:val="000000" w:themeColor="text1"/>
          <w:sz w:val="28"/>
          <w:lang w:val="en-IN"/>
        </w:rPr>
      </w:pPr>
      <w:proofErr w:type="spellStart"/>
      <w:r w:rsidRPr="00CA1BFD">
        <w:rPr>
          <w:rFonts w:asciiTheme="majorBidi" w:hAnsiTheme="majorBidi" w:cstheme="majorBidi"/>
          <w:iCs/>
          <w:color w:val="000000" w:themeColor="text1"/>
          <w:sz w:val="28"/>
          <w:lang w:val="en-IN"/>
        </w:rPr>
        <w:t>Expense_Tracker</w:t>
      </w:r>
      <w:proofErr w:type="spellEnd"/>
      <w:r w:rsidRPr="00CA1BFD">
        <w:rPr>
          <w:rFonts w:asciiTheme="majorBidi" w:hAnsiTheme="majorBidi" w:cstheme="majorBidi"/>
          <w:iCs/>
          <w:color w:val="000000" w:themeColor="text1"/>
          <w:sz w:val="28"/>
          <w:lang w:val="en-IN"/>
        </w:rPr>
        <w:t>/</w:t>
      </w:r>
    </w:p>
    <w:p w14:paraId="79FFAE4E"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WEB-INF/</w:t>
      </w:r>
    </w:p>
    <w:p w14:paraId="60CED228"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 web.xml (configuration file)</w:t>
      </w:r>
    </w:p>
    <w:p w14:paraId="7961310E"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dbcon.jsp</w:t>
      </w:r>
      <w:proofErr w:type="spellEnd"/>
      <w:r w:rsidRPr="00CA1BFD">
        <w:rPr>
          <w:rFonts w:asciiTheme="majorBidi" w:hAnsiTheme="majorBidi" w:cstheme="majorBidi"/>
          <w:iCs/>
          <w:color w:val="000000" w:themeColor="text1"/>
          <w:sz w:val="28"/>
          <w:lang w:val="en-IN"/>
        </w:rPr>
        <w:t xml:space="preserve"> (database connection file)</w:t>
      </w:r>
    </w:p>
    <w:p w14:paraId="20A3CED7"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login.jsp</w:t>
      </w:r>
      <w:proofErr w:type="spellEnd"/>
      <w:r w:rsidRPr="00CA1BFD">
        <w:rPr>
          <w:rFonts w:asciiTheme="majorBidi" w:hAnsiTheme="majorBidi" w:cstheme="majorBidi"/>
          <w:iCs/>
          <w:color w:val="000000" w:themeColor="text1"/>
          <w:sz w:val="28"/>
          <w:lang w:val="en-IN"/>
        </w:rPr>
        <w:t xml:space="preserve"> (user login page)</w:t>
      </w:r>
    </w:p>
    <w:p w14:paraId="4742BF2F"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signup.jsp</w:t>
      </w:r>
      <w:proofErr w:type="spellEnd"/>
      <w:r w:rsidRPr="00CA1BFD">
        <w:rPr>
          <w:rFonts w:asciiTheme="majorBidi" w:hAnsiTheme="majorBidi" w:cstheme="majorBidi"/>
          <w:iCs/>
          <w:color w:val="000000" w:themeColor="text1"/>
          <w:sz w:val="28"/>
          <w:lang w:val="en-IN"/>
        </w:rPr>
        <w:t xml:space="preserve"> (user signup page)</w:t>
      </w:r>
    </w:p>
    <w:p w14:paraId="66AD46F0"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viewExpence.jsp</w:t>
      </w:r>
      <w:proofErr w:type="spellEnd"/>
      <w:r w:rsidRPr="00CA1BFD">
        <w:rPr>
          <w:rFonts w:asciiTheme="majorBidi" w:hAnsiTheme="majorBidi" w:cstheme="majorBidi"/>
          <w:iCs/>
          <w:color w:val="000000" w:themeColor="text1"/>
          <w:sz w:val="28"/>
          <w:lang w:val="en-IN"/>
        </w:rPr>
        <w:t xml:space="preserve"> (view expenses page)</w:t>
      </w:r>
    </w:p>
    <w:p w14:paraId="20874F5D"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addExpence.jsp</w:t>
      </w:r>
      <w:proofErr w:type="spellEnd"/>
      <w:r w:rsidRPr="00CA1BFD">
        <w:rPr>
          <w:rFonts w:asciiTheme="majorBidi" w:hAnsiTheme="majorBidi" w:cstheme="majorBidi"/>
          <w:iCs/>
          <w:color w:val="000000" w:themeColor="text1"/>
          <w:sz w:val="28"/>
          <w:lang w:val="en-IN"/>
        </w:rPr>
        <w:t xml:space="preserve"> (add new expense page)</w:t>
      </w:r>
    </w:p>
    <w:p w14:paraId="01FC6507"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editExpence.jsp</w:t>
      </w:r>
      <w:proofErr w:type="spellEnd"/>
      <w:r w:rsidRPr="00CA1BFD">
        <w:rPr>
          <w:rFonts w:asciiTheme="majorBidi" w:hAnsiTheme="majorBidi" w:cstheme="majorBidi"/>
          <w:iCs/>
          <w:color w:val="000000" w:themeColor="text1"/>
          <w:sz w:val="28"/>
          <w:lang w:val="en-IN"/>
        </w:rPr>
        <w:t xml:space="preserve"> (edit existing expense page)</w:t>
      </w:r>
    </w:p>
    <w:p w14:paraId="4ABC6089"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xml:space="preserve">|--- </w:t>
      </w:r>
      <w:proofErr w:type="spellStart"/>
      <w:r w:rsidRPr="00CA1BFD">
        <w:rPr>
          <w:rFonts w:asciiTheme="majorBidi" w:hAnsiTheme="majorBidi" w:cstheme="majorBidi"/>
          <w:iCs/>
          <w:color w:val="000000" w:themeColor="text1"/>
          <w:sz w:val="28"/>
          <w:lang w:val="en-IN"/>
        </w:rPr>
        <w:t>removeExpence.jsp</w:t>
      </w:r>
      <w:proofErr w:type="spellEnd"/>
      <w:r w:rsidRPr="00CA1BFD">
        <w:rPr>
          <w:rFonts w:asciiTheme="majorBidi" w:hAnsiTheme="majorBidi" w:cstheme="majorBidi"/>
          <w:iCs/>
          <w:color w:val="000000" w:themeColor="text1"/>
          <w:sz w:val="28"/>
          <w:lang w:val="en-IN"/>
        </w:rPr>
        <w:t xml:space="preserve"> (remove an expense)</w:t>
      </w:r>
    </w:p>
    <w:p w14:paraId="37D03AF1" w14:textId="77777777"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 style.css (external CSS file for styling)</w:t>
      </w:r>
    </w:p>
    <w:p w14:paraId="07EB02B8"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26E11533"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56D4F4DA"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2D1A768A"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6A3E166F"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020019FC"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43342F45"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417BB507" w14:textId="77777777" w:rsidR="00F465AF" w:rsidRDefault="00F465AF" w:rsidP="006859DC">
      <w:pPr>
        <w:jc w:val="center"/>
        <w:rPr>
          <w:rFonts w:asciiTheme="majorBidi" w:hAnsiTheme="majorBidi" w:cstheme="majorBidi"/>
          <w:i/>
          <w:color w:val="B43412" w:themeColor="accent1" w:themeShade="BF"/>
          <w:sz w:val="24"/>
          <w:szCs w:val="24"/>
          <w:lang w:val="en-IN"/>
        </w:rPr>
      </w:pPr>
    </w:p>
    <w:p w14:paraId="073D056E" w14:textId="440651C4" w:rsidR="00CA1BFD" w:rsidRPr="00CA1BFD" w:rsidRDefault="00CA1BFD" w:rsidP="006859DC">
      <w:pPr>
        <w:jc w:val="center"/>
        <w:rPr>
          <w:rFonts w:asciiTheme="majorBidi" w:hAnsiTheme="majorBidi" w:cstheme="majorBidi"/>
          <w:i/>
          <w:color w:val="B43412" w:themeColor="accent1" w:themeShade="BF"/>
          <w:sz w:val="24"/>
          <w:szCs w:val="24"/>
          <w:lang w:val="en-IN"/>
        </w:rPr>
      </w:pPr>
      <w:r w:rsidRPr="00CA1BFD">
        <w:rPr>
          <w:rFonts w:asciiTheme="majorBidi" w:hAnsiTheme="majorBidi" w:cstheme="majorBidi"/>
          <w:i/>
          <w:color w:val="B43412" w:themeColor="accent1" w:themeShade="BF"/>
          <w:sz w:val="24"/>
          <w:szCs w:val="24"/>
          <w:lang w:val="en-IN"/>
        </w:rPr>
        <w:lastRenderedPageBreak/>
        <w:t>web.xml</w:t>
      </w:r>
    </w:p>
    <w:p w14:paraId="11140BD8" w14:textId="452D6EFE"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This file defines the configuration for the web application, including the welcome file and servlet mappings.</w:t>
      </w:r>
    </w:p>
    <w:p w14:paraId="27D2048F" w14:textId="18B5CA06"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&lt;web-app </w:t>
      </w:r>
      <w:proofErr w:type="spellStart"/>
      <w:r w:rsidRPr="00CA1BFD">
        <w:rPr>
          <w:rFonts w:asciiTheme="majorBidi" w:hAnsiTheme="majorBidi" w:cstheme="majorBidi"/>
          <w:i/>
          <w:color w:val="000000" w:themeColor="text1"/>
          <w:sz w:val="24"/>
          <w:szCs w:val="24"/>
          <w:lang w:val="en-IN"/>
        </w:rPr>
        <w:t>xmlns</w:t>
      </w:r>
      <w:proofErr w:type="spellEnd"/>
      <w:r w:rsidRPr="00CA1BFD">
        <w:rPr>
          <w:rFonts w:asciiTheme="majorBidi" w:hAnsiTheme="majorBidi" w:cstheme="majorBidi"/>
          <w:i/>
          <w:color w:val="000000" w:themeColor="text1"/>
          <w:sz w:val="24"/>
          <w:szCs w:val="24"/>
          <w:lang w:val="en-IN"/>
        </w:rPr>
        <w:t>="http://xmlns.jcp.org/xml/ns/</w:t>
      </w:r>
      <w:proofErr w:type="spellStart"/>
      <w:r w:rsidRPr="00CA1BFD">
        <w:rPr>
          <w:rFonts w:asciiTheme="majorBidi" w:hAnsiTheme="majorBidi" w:cstheme="majorBidi"/>
          <w:i/>
          <w:color w:val="000000" w:themeColor="text1"/>
          <w:sz w:val="24"/>
          <w:szCs w:val="24"/>
          <w:lang w:val="en-IN"/>
        </w:rPr>
        <w:t>javaee</w:t>
      </w:r>
      <w:proofErr w:type="spellEnd"/>
      <w:r w:rsidRPr="00CA1BFD">
        <w:rPr>
          <w:rFonts w:asciiTheme="majorBidi" w:hAnsiTheme="majorBidi" w:cstheme="majorBidi"/>
          <w:i/>
          <w:color w:val="000000" w:themeColor="text1"/>
          <w:sz w:val="24"/>
          <w:szCs w:val="24"/>
          <w:lang w:val="en-IN"/>
        </w:rPr>
        <w:t xml:space="preserve">" </w:t>
      </w:r>
    </w:p>
    <w:p w14:paraId="3F05A09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roofErr w:type="spellStart"/>
      <w:proofErr w:type="gramStart"/>
      <w:r w:rsidRPr="00CA1BFD">
        <w:rPr>
          <w:rFonts w:asciiTheme="majorBidi" w:hAnsiTheme="majorBidi" w:cstheme="majorBidi"/>
          <w:i/>
          <w:color w:val="000000" w:themeColor="text1"/>
          <w:sz w:val="24"/>
          <w:szCs w:val="24"/>
          <w:lang w:val="en-IN"/>
        </w:rPr>
        <w:t>xmlns:xsi</w:t>
      </w:r>
      <w:proofErr w:type="spellEnd"/>
      <w:proofErr w:type="gramEnd"/>
      <w:r w:rsidRPr="00CA1BFD">
        <w:rPr>
          <w:rFonts w:asciiTheme="majorBidi" w:hAnsiTheme="majorBidi" w:cstheme="majorBidi"/>
          <w:i/>
          <w:color w:val="000000" w:themeColor="text1"/>
          <w:sz w:val="24"/>
          <w:szCs w:val="24"/>
          <w:lang w:val="en-IN"/>
        </w:rPr>
        <w:t xml:space="preserve">="http://www.w3.org/2001/XMLSchema-instance" </w:t>
      </w:r>
    </w:p>
    <w:p w14:paraId="55EE950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roofErr w:type="spellStart"/>
      <w:proofErr w:type="gramStart"/>
      <w:r w:rsidRPr="00CA1BFD">
        <w:rPr>
          <w:rFonts w:asciiTheme="majorBidi" w:hAnsiTheme="majorBidi" w:cstheme="majorBidi"/>
          <w:i/>
          <w:color w:val="000000" w:themeColor="text1"/>
          <w:sz w:val="24"/>
          <w:szCs w:val="24"/>
          <w:lang w:val="en-IN"/>
        </w:rPr>
        <w:t>xsi:schemaLocation</w:t>
      </w:r>
      <w:proofErr w:type="spellEnd"/>
      <w:proofErr w:type="gramEnd"/>
      <w:r w:rsidRPr="00CA1BFD">
        <w:rPr>
          <w:rFonts w:asciiTheme="majorBidi" w:hAnsiTheme="majorBidi" w:cstheme="majorBidi"/>
          <w:i/>
          <w:color w:val="000000" w:themeColor="text1"/>
          <w:sz w:val="24"/>
          <w:szCs w:val="24"/>
          <w:lang w:val="en-IN"/>
        </w:rPr>
        <w:t>="http://xmlns.jcp.org/xml/ns/</w:t>
      </w:r>
      <w:proofErr w:type="spellStart"/>
      <w:r w:rsidRPr="00CA1BFD">
        <w:rPr>
          <w:rFonts w:asciiTheme="majorBidi" w:hAnsiTheme="majorBidi" w:cstheme="majorBidi"/>
          <w:i/>
          <w:color w:val="000000" w:themeColor="text1"/>
          <w:sz w:val="24"/>
          <w:szCs w:val="24"/>
          <w:lang w:val="en-IN"/>
        </w:rPr>
        <w:t>javaee</w:t>
      </w:r>
      <w:proofErr w:type="spellEnd"/>
      <w:r w:rsidRPr="00CA1BFD">
        <w:rPr>
          <w:rFonts w:asciiTheme="majorBidi" w:hAnsiTheme="majorBidi" w:cstheme="majorBidi"/>
          <w:i/>
          <w:color w:val="000000" w:themeColor="text1"/>
          <w:sz w:val="24"/>
          <w:szCs w:val="24"/>
          <w:lang w:val="en-IN"/>
        </w:rPr>
        <w:t xml:space="preserve"> </w:t>
      </w:r>
    </w:p>
    <w:p w14:paraId="3CD6FA2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http://xmlns.jcp.org/xml/ns/javaee/web-app_3_1.xsd" </w:t>
      </w:r>
    </w:p>
    <w:p w14:paraId="1E47FCF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version="3.1"&gt;</w:t>
      </w:r>
    </w:p>
    <w:p w14:paraId="4ABF81A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&lt;welcome-file-list&gt;</w:t>
      </w:r>
    </w:p>
    <w:p w14:paraId="2FDE47F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&lt;welcome-file&gt;</w:t>
      </w:r>
      <w:proofErr w:type="spellStart"/>
      <w:r w:rsidRPr="00CA1BFD">
        <w:rPr>
          <w:rFonts w:asciiTheme="majorBidi" w:hAnsiTheme="majorBidi" w:cstheme="majorBidi"/>
          <w:i/>
          <w:color w:val="000000" w:themeColor="text1"/>
          <w:sz w:val="24"/>
          <w:szCs w:val="24"/>
          <w:lang w:val="en-IN"/>
        </w:rPr>
        <w:t>login.jsp</w:t>
      </w:r>
      <w:proofErr w:type="spellEnd"/>
      <w:r w:rsidRPr="00CA1BFD">
        <w:rPr>
          <w:rFonts w:asciiTheme="majorBidi" w:hAnsiTheme="majorBidi" w:cstheme="majorBidi"/>
          <w:i/>
          <w:color w:val="000000" w:themeColor="text1"/>
          <w:sz w:val="24"/>
          <w:szCs w:val="24"/>
          <w:lang w:val="en-IN"/>
        </w:rPr>
        <w:t>&lt;/welcome-file&gt;</w:t>
      </w:r>
    </w:p>
    <w:p w14:paraId="7D7C06E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&lt;/welcome-file-list&gt;</w:t>
      </w:r>
    </w:p>
    <w:p w14:paraId="1A21B7E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&lt;/web-app&gt;</w:t>
      </w:r>
    </w:p>
    <w:p w14:paraId="1A9875EE" w14:textId="77777777" w:rsidR="00CA1BFD" w:rsidRPr="00CA1BFD" w:rsidRDefault="00CA1BFD" w:rsidP="00CA1BFD">
      <w:pPr>
        <w:rPr>
          <w:rFonts w:asciiTheme="majorBidi" w:hAnsiTheme="majorBidi" w:cstheme="majorBidi"/>
          <w:i/>
          <w:color w:val="000000" w:themeColor="text1"/>
          <w:sz w:val="24"/>
          <w:szCs w:val="24"/>
          <w:lang w:val="en-IN"/>
        </w:rPr>
      </w:pPr>
    </w:p>
    <w:p w14:paraId="65F0E59A" w14:textId="61CA5DC9"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t>dbcon.jsp</w:t>
      </w:r>
      <w:proofErr w:type="spellEnd"/>
    </w:p>
    <w:p w14:paraId="10159795" w14:textId="7A35CBD5"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This file manages the database connection.</w:t>
      </w:r>
    </w:p>
    <w:p w14:paraId="2764F85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%&gt;</w:t>
      </w:r>
    </w:p>
    <w:p w14:paraId="6797C07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w:t>
      </w:r>
    </w:p>
    <w:p w14:paraId="43BFDBD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w:t>
      </w:r>
      <w:proofErr w:type="spellStart"/>
      <w:r w:rsidRPr="00CA1BFD">
        <w:rPr>
          <w:rFonts w:asciiTheme="majorBidi" w:hAnsiTheme="majorBidi" w:cstheme="majorBidi"/>
          <w:i/>
          <w:color w:val="000000" w:themeColor="text1"/>
          <w:sz w:val="24"/>
          <w:szCs w:val="24"/>
          <w:lang w:val="en-IN"/>
        </w:rPr>
        <w:t>url</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jdbc:mysql</w:t>
      </w:r>
      <w:proofErr w:type="spellEnd"/>
      <w:r w:rsidRPr="00CA1BFD">
        <w:rPr>
          <w:rFonts w:asciiTheme="majorBidi" w:hAnsiTheme="majorBidi" w:cstheme="majorBidi"/>
          <w:i/>
          <w:color w:val="000000" w:themeColor="text1"/>
          <w:sz w:val="24"/>
          <w:szCs w:val="24"/>
          <w:lang w:val="en-IN"/>
        </w:rPr>
        <w:t>://localhost:3306/</w:t>
      </w:r>
      <w:proofErr w:type="spellStart"/>
      <w:r w:rsidRPr="00CA1BFD">
        <w:rPr>
          <w:rFonts w:asciiTheme="majorBidi" w:hAnsiTheme="majorBidi" w:cstheme="majorBidi"/>
          <w:i/>
          <w:color w:val="000000" w:themeColor="text1"/>
          <w:sz w:val="24"/>
          <w:szCs w:val="24"/>
          <w:lang w:val="en-IN"/>
        </w:rPr>
        <w:t>expense_tracker</w:t>
      </w:r>
      <w:proofErr w:type="spellEnd"/>
      <w:proofErr w:type="gramEnd"/>
      <w:r w:rsidRPr="00CA1BFD">
        <w:rPr>
          <w:rFonts w:asciiTheme="majorBidi" w:hAnsiTheme="majorBidi" w:cstheme="majorBidi"/>
          <w:i/>
          <w:color w:val="000000" w:themeColor="text1"/>
          <w:sz w:val="24"/>
          <w:szCs w:val="24"/>
          <w:lang w:val="en-IN"/>
        </w:rPr>
        <w:t>";</w:t>
      </w:r>
    </w:p>
    <w:p w14:paraId="32629B6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String user = "root</w:t>
      </w:r>
      <w:proofErr w:type="gramStart"/>
      <w:r w:rsidRPr="00CA1BFD">
        <w:rPr>
          <w:rFonts w:asciiTheme="majorBidi" w:hAnsiTheme="majorBidi" w:cstheme="majorBidi"/>
          <w:i/>
          <w:color w:val="000000" w:themeColor="text1"/>
          <w:sz w:val="24"/>
          <w:szCs w:val="24"/>
          <w:lang w:val="en-IN"/>
        </w:rPr>
        <w:t>";</w:t>
      </w:r>
      <w:proofErr w:type="gramEnd"/>
    </w:p>
    <w:p w14:paraId="505D5D5E" w14:textId="4114B02B"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String password = "password</w:t>
      </w:r>
      <w:proofErr w:type="gramStart"/>
      <w:r w:rsidRPr="00CA1BFD">
        <w:rPr>
          <w:rFonts w:asciiTheme="majorBidi" w:hAnsiTheme="majorBidi" w:cstheme="majorBidi"/>
          <w:i/>
          <w:color w:val="000000" w:themeColor="text1"/>
          <w:sz w:val="24"/>
          <w:szCs w:val="24"/>
          <w:lang w:val="en-IN"/>
        </w:rPr>
        <w:t>";</w:t>
      </w:r>
      <w:proofErr w:type="gramEnd"/>
    </w:p>
    <w:p w14:paraId="28D3C62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try {</w:t>
      </w:r>
    </w:p>
    <w:p w14:paraId="5F667CD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Class.forName</w:t>
      </w:r>
      <w:proofErr w:type="spellEnd"/>
      <w:r w:rsidRPr="00CA1BFD">
        <w:rPr>
          <w:rFonts w:asciiTheme="majorBidi" w:hAnsiTheme="majorBidi" w:cstheme="majorBidi"/>
          <w:i/>
          <w:color w:val="000000" w:themeColor="text1"/>
          <w:sz w:val="24"/>
          <w:szCs w:val="24"/>
          <w:lang w:val="en-IN"/>
        </w:rPr>
        <w:t>("</w:t>
      </w:r>
      <w:proofErr w:type="spellStart"/>
      <w:proofErr w:type="gramStart"/>
      <w:r w:rsidRPr="00CA1BFD">
        <w:rPr>
          <w:rFonts w:asciiTheme="majorBidi" w:hAnsiTheme="majorBidi" w:cstheme="majorBidi"/>
          <w:i/>
          <w:color w:val="000000" w:themeColor="text1"/>
          <w:sz w:val="24"/>
          <w:szCs w:val="24"/>
          <w:lang w:val="en-IN"/>
        </w:rPr>
        <w:t>com.mysql</w:t>
      </w:r>
      <w:proofErr w:type="gramEnd"/>
      <w:r w:rsidRPr="00CA1BFD">
        <w:rPr>
          <w:rFonts w:asciiTheme="majorBidi" w:hAnsiTheme="majorBidi" w:cstheme="majorBidi"/>
          <w:i/>
          <w:color w:val="000000" w:themeColor="text1"/>
          <w:sz w:val="24"/>
          <w:szCs w:val="24"/>
          <w:lang w:val="en-IN"/>
        </w:rPr>
        <w:t>.jdbc.Driver</w:t>
      </w:r>
      <w:proofErr w:type="spellEnd"/>
      <w:r w:rsidRPr="00CA1BFD">
        <w:rPr>
          <w:rFonts w:asciiTheme="majorBidi" w:hAnsiTheme="majorBidi" w:cstheme="majorBidi"/>
          <w:i/>
          <w:color w:val="000000" w:themeColor="text1"/>
          <w:sz w:val="24"/>
          <w:szCs w:val="24"/>
          <w:lang w:val="en-IN"/>
        </w:rPr>
        <w:t>");</w:t>
      </w:r>
    </w:p>
    <w:p w14:paraId="79CF614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xml:space="preserve">        Connection con = </w:t>
      </w:r>
      <w:proofErr w:type="spellStart"/>
      <w:r w:rsidRPr="00CA1BFD">
        <w:rPr>
          <w:rFonts w:asciiTheme="majorBidi" w:hAnsiTheme="majorBidi" w:cstheme="majorBidi"/>
          <w:i/>
          <w:color w:val="000000" w:themeColor="text1"/>
          <w:sz w:val="24"/>
          <w:szCs w:val="24"/>
          <w:lang w:val="en-IN"/>
        </w:rPr>
        <w:t>DriverManager.getConnection</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url</w:t>
      </w:r>
      <w:proofErr w:type="spellEnd"/>
      <w:r w:rsidRPr="00CA1BFD">
        <w:rPr>
          <w:rFonts w:asciiTheme="majorBidi" w:hAnsiTheme="majorBidi" w:cstheme="majorBidi"/>
          <w:i/>
          <w:color w:val="000000" w:themeColor="text1"/>
          <w:sz w:val="24"/>
          <w:szCs w:val="24"/>
          <w:lang w:val="en-IN"/>
        </w:rPr>
        <w:t>, user, password</w:t>
      </w:r>
      <w:proofErr w:type="gramStart"/>
      <w:r w:rsidRPr="00CA1BFD">
        <w:rPr>
          <w:rFonts w:asciiTheme="majorBidi" w:hAnsiTheme="majorBidi" w:cstheme="majorBidi"/>
          <w:i/>
          <w:color w:val="000000" w:themeColor="text1"/>
          <w:sz w:val="24"/>
          <w:szCs w:val="24"/>
          <w:lang w:val="en-IN"/>
        </w:rPr>
        <w:t>);</w:t>
      </w:r>
      <w:proofErr w:type="gramEnd"/>
    </w:p>
    <w:p w14:paraId="23D3A43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application.setAttribute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 con);</w:t>
      </w:r>
    </w:p>
    <w:p w14:paraId="0950313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 catch (Exception e) {</w:t>
      </w:r>
    </w:p>
    <w:p w14:paraId="647C02C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e.printStackTrace</w:t>
      </w:r>
      <w:proofErr w:type="spellEnd"/>
      <w:proofErr w:type="gramEnd"/>
      <w:r w:rsidRPr="00CA1BFD">
        <w:rPr>
          <w:rFonts w:asciiTheme="majorBidi" w:hAnsiTheme="majorBidi" w:cstheme="majorBidi"/>
          <w:i/>
          <w:color w:val="000000" w:themeColor="text1"/>
          <w:sz w:val="24"/>
          <w:szCs w:val="24"/>
          <w:lang w:val="en-IN"/>
        </w:rPr>
        <w:t>();</w:t>
      </w:r>
    </w:p>
    <w:p w14:paraId="0482C42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27AB4FA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%&gt;</w:t>
      </w:r>
    </w:p>
    <w:p w14:paraId="721A8FF4" w14:textId="77777777" w:rsidR="00CA1BFD" w:rsidRPr="00CA1BFD" w:rsidRDefault="00CA1BFD" w:rsidP="00CA1BFD">
      <w:pPr>
        <w:rPr>
          <w:rFonts w:asciiTheme="majorBidi" w:hAnsiTheme="majorBidi" w:cstheme="majorBidi"/>
          <w:i/>
          <w:color w:val="000000" w:themeColor="text1"/>
          <w:sz w:val="24"/>
          <w:szCs w:val="24"/>
          <w:lang w:val="en-IN"/>
        </w:rPr>
      </w:pPr>
    </w:p>
    <w:p w14:paraId="001173E3" w14:textId="4E7A1BB3"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t>login.jsp</w:t>
      </w:r>
      <w:proofErr w:type="spellEnd"/>
    </w:p>
    <w:p w14:paraId="1511842B" w14:textId="5972BE8E"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Handles user login.</w:t>
      </w:r>
    </w:p>
    <w:p w14:paraId="6E9BB50C" w14:textId="491711C5"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javax.servlet.http</w:t>
      </w:r>
      <w:proofErr w:type="spellEnd"/>
      <w:r w:rsidRPr="00CA1BFD">
        <w:rPr>
          <w:rFonts w:asciiTheme="majorBidi" w:hAnsiTheme="majorBidi" w:cstheme="majorBidi"/>
          <w:i/>
          <w:color w:val="000000" w:themeColor="text1"/>
          <w:sz w:val="24"/>
          <w:szCs w:val="24"/>
          <w:lang w:val="en-IN"/>
        </w:rPr>
        <w:t>.*" %&gt;</w:t>
      </w:r>
    </w:p>
    <w:p w14:paraId="667D715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include file="</w:t>
      </w:r>
      <w:proofErr w:type="spellStart"/>
      <w:r w:rsidRPr="00CA1BFD">
        <w:rPr>
          <w:rFonts w:asciiTheme="majorBidi" w:hAnsiTheme="majorBidi" w:cstheme="majorBidi"/>
          <w:i/>
          <w:color w:val="000000" w:themeColor="text1"/>
          <w:sz w:val="24"/>
          <w:szCs w:val="24"/>
          <w:lang w:val="en-IN"/>
        </w:rPr>
        <w:t>dbcon.jsp</w:t>
      </w:r>
      <w:proofErr w:type="spellEnd"/>
      <w:r w:rsidRPr="00CA1BFD">
        <w:rPr>
          <w:rFonts w:asciiTheme="majorBidi" w:hAnsiTheme="majorBidi" w:cstheme="majorBidi"/>
          <w:i/>
          <w:color w:val="000000" w:themeColor="text1"/>
          <w:sz w:val="24"/>
          <w:szCs w:val="24"/>
          <w:lang w:val="en-IN"/>
        </w:rPr>
        <w:t>" %&gt;</w:t>
      </w:r>
    </w:p>
    <w:p w14:paraId="7570EFE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08AFD1E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5C1436E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&lt;title&gt;Login&lt;/title&gt;</w:t>
      </w:r>
    </w:p>
    <w:p w14:paraId="0E8B074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&lt;link </w:t>
      </w:r>
      <w:proofErr w:type="spellStart"/>
      <w:r w:rsidRPr="00CA1BFD">
        <w:rPr>
          <w:rFonts w:asciiTheme="majorBidi" w:hAnsiTheme="majorBidi" w:cstheme="majorBidi"/>
          <w:i/>
          <w:color w:val="000000" w:themeColor="text1"/>
          <w:sz w:val="24"/>
          <w:szCs w:val="24"/>
          <w:lang w:val="en-IN"/>
        </w:rPr>
        <w:t>rel</w:t>
      </w:r>
      <w:proofErr w:type="spellEnd"/>
      <w:r w:rsidRPr="00CA1BFD">
        <w:rPr>
          <w:rFonts w:asciiTheme="majorBidi" w:hAnsiTheme="majorBidi" w:cstheme="majorBidi"/>
          <w:i/>
          <w:color w:val="000000" w:themeColor="text1"/>
          <w:sz w:val="24"/>
          <w:szCs w:val="24"/>
          <w:lang w:val="en-IN"/>
        </w:rPr>
        <w:t>="stylesheet" type="text/</w:t>
      </w:r>
      <w:proofErr w:type="spellStart"/>
      <w:r w:rsidRPr="00CA1BFD">
        <w:rPr>
          <w:rFonts w:asciiTheme="majorBidi" w:hAnsiTheme="majorBidi" w:cstheme="majorBidi"/>
          <w:i/>
          <w:color w:val="000000" w:themeColor="text1"/>
          <w:sz w:val="24"/>
          <w:szCs w:val="24"/>
          <w:lang w:val="en-IN"/>
        </w:rPr>
        <w:t>css</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="style.css"&gt;</w:t>
      </w:r>
    </w:p>
    <w:p w14:paraId="06A3BE1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52C1074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5241C14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 class="container"&gt;</w:t>
      </w:r>
    </w:p>
    <w:p w14:paraId="3F9FC1D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&lt;h2&gt;Login&lt;/h2&gt;</w:t>
      </w:r>
    </w:p>
    <w:p w14:paraId="6EDD20A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 action="</w:t>
      </w:r>
      <w:proofErr w:type="spellStart"/>
      <w:r w:rsidRPr="00CA1BFD">
        <w:rPr>
          <w:rFonts w:asciiTheme="majorBidi" w:hAnsiTheme="majorBidi" w:cstheme="majorBidi"/>
          <w:i/>
          <w:color w:val="000000" w:themeColor="text1"/>
          <w:sz w:val="24"/>
          <w:szCs w:val="24"/>
          <w:lang w:val="en-IN"/>
        </w:rPr>
        <w:t>login.jsp</w:t>
      </w:r>
      <w:proofErr w:type="spellEnd"/>
      <w:r w:rsidRPr="00CA1BFD">
        <w:rPr>
          <w:rFonts w:asciiTheme="majorBidi" w:hAnsiTheme="majorBidi" w:cstheme="majorBidi"/>
          <w:i/>
          <w:color w:val="000000" w:themeColor="text1"/>
          <w:sz w:val="24"/>
          <w:szCs w:val="24"/>
          <w:lang w:val="en-IN"/>
        </w:rPr>
        <w:t>" method="post"&gt;</w:t>
      </w:r>
    </w:p>
    <w:p w14:paraId="343AEA6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Email: &lt;input type="email" name="email"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533E762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Password: &lt;input type="password" name="password"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1E47E47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&lt;input type="submit" value="Login"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w:t>
      </w:r>
    </w:p>
    <w:p w14:paraId="4713FCA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&lt;/form&gt;</w:t>
      </w:r>
    </w:p>
    <w:p w14:paraId="64D0433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&lt;p&gt;If you do not have an account, &lt;a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signup.jsp</w:t>
      </w:r>
      <w:proofErr w:type="spellEnd"/>
      <w:r w:rsidRPr="00CA1BFD">
        <w:rPr>
          <w:rFonts w:asciiTheme="majorBidi" w:hAnsiTheme="majorBidi" w:cstheme="majorBidi"/>
          <w:i/>
          <w:color w:val="000000" w:themeColor="text1"/>
          <w:sz w:val="24"/>
          <w:szCs w:val="24"/>
          <w:lang w:val="en-IN"/>
        </w:rPr>
        <w:t>"&gt;Sign up&lt;/a&gt;&lt;/p&gt;</w:t>
      </w:r>
    </w:p>
    <w:p w14:paraId="0305CF31" w14:textId="51B7424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&lt;/div&gt;</w:t>
      </w:r>
    </w:p>
    <w:p w14:paraId="10EA4A6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0735A68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request.getMethod</w:t>
      </w:r>
      <w:proofErr w:type="spellEnd"/>
      <w:proofErr w:type="gramEnd"/>
      <w:r w:rsidRPr="00CA1BFD">
        <w:rPr>
          <w:rFonts w:asciiTheme="majorBidi" w:hAnsiTheme="majorBidi" w:cstheme="majorBidi"/>
          <w:i/>
          <w:color w:val="000000" w:themeColor="text1"/>
          <w:sz w:val="24"/>
          <w:szCs w:val="24"/>
          <w:lang w:val="en-IN"/>
        </w:rPr>
        <w:t>().equals("POST")) {</w:t>
      </w:r>
    </w:p>
    <w:p w14:paraId="3041F6E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email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("email");</w:t>
      </w:r>
    </w:p>
    <w:p w14:paraId="6DAA242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password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("password");</w:t>
      </w:r>
    </w:p>
    <w:p w14:paraId="3338FDE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Connection con = (Connection)</w:t>
      </w:r>
      <w:proofErr w:type="spellStart"/>
      <w:proofErr w:type="gramStart"/>
      <w:r w:rsidRPr="00CA1BFD">
        <w:rPr>
          <w:rFonts w:asciiTheme="majorBidi" w:hAnsiTheme="majorBidi" w:cstheme="majorBidi"/>
          <w:i/>
          <w:color w:val="000000" w:themeColor="text1"/>
          <w:sz w:val="24"/>
          <w:szCs w:val="24"/>
          <w:lang w:val="en-IN"/>
        </w:rPr>
        <w:t>application.getAttribute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w:t>
      </w:r>
    </w:p>
    <w:p w14:paraId="2C7045D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PreparedStatement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("SELECT id FROM users WHERE email=? AND password=?"</w:t>
      </w:r>
      <w:proofErr w:type="gramStart"/>
      <w:r w:rsidRPr="00CA1BFD">
        <w:rPr>
          <w:rFonts w:asciiTheme="majorBidi" w:hAnsiTheme="majorBidi" w:cstheme="majorBidi"/>
          <w:i/>
          <w:color w:val="000000" w:themeColor="text1"/>
          <w:sz w:val="24"/>
          <w:szCs w:val="24"/>
          <w:lang w:val="en-IN"/>
        </w:rPr>
        <w:t>);</w:t>
      </w:r>
      <w:proofErr w:type="gramEnd"/>
    </w:p>
    <w:p w14:paraId="6A33AC7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(1, email);</w:t>
      </w:r>
    </w:p>
    <w:p w14:paraId="5B6CDC0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(2, password);</w:t>
      </w:r>
    </w:p>
    <w:p w14:paraId="7A42B1B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ResultSet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ps.executeQuery</w:t>
      </w:r>
      <w:proofErr w:type="spellEnd"/>
      <w:proofErr w:type="gramEnd"/>
      <w:r w:rsidRPr="00CA1BFD">
        <w:rPr>
          <w:rFonts w:asciiTheme="majorBidi" w:hAnsiTheme="majorBidi" w:cstheme="majorBidi"/>
          <w:i/>
          <w:color w:val="000000" w:themeColor="text1"/>
          <w:sz w:val="24"/>
          <w:szCs w:val="24"/>
          <w:lang w:val="en-IN"/>
        </w:rPr>
        <w:t>();</w:t>
      </w:r>
    </w:p>
    <w:p w14:paraId="6BA9A9C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rs.next</w:t>
      </w:r>
      <w:proofErr w:type="spellEnd"/>
      <w:proofErr w:type="gramEnd"/>
      <w:r w:rsidRPr="00CA1BFD">
        <w:rPr>
          <w:rFonts w:asciiTheme="majorBidi" w:hAnsiTheme="majorBidi" w:cstheme="majorBidi"/>
          <w:i/>
          <w:color w:val="000000" w:themeColor="text1"/>
          <w:sz w:val="24"/>
          <w:szCs w:val="24"/>
          <w:lang w:val="en-IN"/>
        </w:rPr>
        <w:t>()) {</w:t>
      </w:r>
    </w:p>
    <w:p w14:paraId="66E221F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HttpSession</w:t>
      </w:r>
      <w:proofErr w:type="spellEnd"/>
      <w:r w:rsidRPr="00CA1BFD">
        <w:rPr>
          <w:rFonts w:asciiTheme="majorBidi" w:hAnsiTheme="majorBidi" w:cstheme="majorBidi"/>
          <w:i/>
          <w:color w:val="000000" w:themeColor="text1"/>
          <w:sz w:val="24"/>
          <w:szCs w:val="24"/>
          <w:lang w:val="en-IN"/>
        </w:rPr>
        <w:t xml:space="preserve"> session = </w:t>
      </w:r>
      <w:proofErr w:type="spellStart"/>
      <w:proofErr w:type="gramStart"/>
      <w:r w:rsidRPr="00CA1BFD">
        <w:rPr>
          <w:rFonts w:asciiTheme="majorBidi" w:hAnsiTheme="majorBidi" w:cstheme="majorBidi"/>
          <w:i/>
          <w:color w:val="000000" w:themeColor="text1"/>
          <w:sz w:val="24"/>
          <w:szCs w:val="24"/>
          <w:lang w:val="en-IN"/>
        </w:rPr>
        <w:t>request.getSession</w:t>
      </w:r>
      <w:proofErr w:type="spellEnd"/>
      <w:proofErr w:type="gramEnd"/>
      <w:r w:rsidRPr="00CA1BFD">
        <w:rPr>
          <w:rFonts w:asciiTheme="majorBidi" w:hAnsiTheme="majorBidi" w:cstheme="majorBidi"/>
          <w:i/>
          <w:color w:val="000000" w:themeColor="text1"/>
          <w:sz w:val="24"/>
          <w:szCs w:val="24"/>
          <w:lang w:val="en-IN"/>
        </w:rPr>
        <w:t>();</w:t>
      </w:r>
    </w:p>
    <w:p w14:paraId="0C3DB3E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session.setAttribute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rs.getInt</w:t>
      </w:r>
      <w:proofErr w:type="spellEnd"/>
      <w:r w:rsidRPr="00CA1BFD">
        <w:rPr>
          <w:rFonts w:asciiTheme="majorBidi" w:hAnsiTheme="majorBidi" w:cstheme="majorBidi"/>
          <w:i/>
          <w:color w:val="000000" w:themeColor="text1"/>
          <w:sz w:val="24"/>
          <w:szCs w:val="24"/>
          <w:lang w:val="en-IN"/>
        </w:rPr>
        <w:t>("id"));</w:t>
      </w:r>
    </w:p>
    <w:p w14:paraId="362BA77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response.sendRedirect</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viewExpence.jsp</w:t>
      </w:r>
      <w:proofErr w:type="spellEnd"/>
      <w:r w:rsidRPr="00CA1BFD">
        <w:rPr>
          <w:rFonts w:asciiTheme="majorBidi" w:hAnsiTheme="majorBidi" w:cstheme="majorBidi"/>
          <w:i/>
          <w:color w:val="000000" w:themeColor="text1"/>
          <w:sz w:val="24"/>
          <w:szCs w:val="24"/>
          <w:lang w:val="en-IN"/>
        </w:rPr>
        <w:t>");</w:t>
      </w:r>
    </w:p>
    <w:p w14:paraId="43C383E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 else {</w:t>
      </w:r>
    </w:p>
    <w:p w14:paraId="3EA8E7D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out.println</w:t>
      </w:r>
      <w:proofErr w:type="spellEnd"/>
      <w:proofErr w:type="gramEnd"/>
      <w:r w:rsidRPr="00CA1BFD">
        <w:rPr>
          <w:rFonts w:asciiTheme="majorBidi" w:hAnsiTheme="majorBidi" w:cstheme="majorBidi"/>
          <w:i/>
          <w:color w:val="000000" w:themeColor="text1"/>
          <w:sz w:val="24"/>
          <w:szCs w:val="24"/>
          <w:lang w:val="en-IN"/>
        </w:rPr>
        <w:t>("Invalid credentials");</w:t>
      </w:r>
    </w:p>
    <w:p w14:paraId="70D2637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523FAA7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6F7AB0F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%&gt;</w:t>
      </w:r>
    </w:p>
    <w:p w14:paraId="50E35CC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3D6C0E7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7574F8CC" w14:textId="77777777" w:rsidR="00CA1BFD" w:rsidRPr="00CA1BFD" w:rsidRDefault="00CA1BFD" w:rsidP="00CA1BFD">
      <w:pPr>
        <w:rPr>
          <w:rFonts w:asciiTheme="majorBidi" w:hAnsiTheme="majorBidi" w:cstheme="majorBidi"/>
          <w:i/>
          <w:color w:val="000000" w:themeColor="text1"/>
          <w:sz w:val="24"/>
          <w:szCs w:val="24"/>
          <w:lang w:val="en-IN"/>
        </w:rPr>
      </w:pPr>
    </w:p>
    <w:p w14:paraId="2379A212" w14:textId="3D858229"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t>signup.jsp</w:t>
      </w:r>
      <w:proofErr w:type="spellEnd"/>
    </w:p>
    <w:p w14:paraId="3C9B128F" w14:textId="22053F08"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Handles user registration.</w:t>
      </w:r>
    </w:p>
    <w:p w14:paraId="380802C0" w14:textId="5C0811AD"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javax.servlet.http</w:t>
      </w:r>
      <w:proofErr w:type="spellEnd"/>
      <w:r w:rsidRPr="00CA1BFD">
        <w:rPr>
          <w:rFonts w:asciiTheme="majorBidi" w:hAnsiTheme="majorBidi" w:cstheme="majorBidi"/>
          <w:i/>
          <w:color w:val="000000" w:themeColor="text1"/>
          <w:sz w:val="24"/>
          <w:szCs w:val="24"/>
          <w:lang w:val="en-IN"/>
        </w:rPr>
        <w:t>.*" %&gt;</w:t>
      </w:r>
    </w:p>
    <w:p w14:paraId="265E4FA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include file="</w:t>
      </w:r>
      <w:proofErr w:type="spellStart"/>
      <w:r w:rsidRPr="00CA1BFD">
        <w:rPr>
          <w:rFonts w:asciiTheme="majorBidi" w:hAnsiTheme="majorBidi" w:cstheme="majorBidi"/>
          <w:i/>
          <w:color w:val="000000" w:themeColor="text1"/>
          <w:sz w:val="24"/>
          <w:szCs w:val="24"/>
          <w:lang w:val="en-IN"/>
        </w:rPr>
        <w:t>dbcon.jsp</w:t>
      </w:r>
      <w:proofErr w:type="spellEnd"/>
      <w:r w:rsidRPr="00CA1BFD">
        <w:rPr>
          <w:rFonts w:asciiTheme="majorBidi" w:hAnsiTheme="majorBidi" w:cstheme="majorBidi"/>
          <w:i/>
          <w:color w:val="000000" w:themeColor="text1"/>
          <w:sz w:val="24"/>
          <w:szCs w:val="24"/>
          <w:lang w:val="en-IN"/>
        </w:rPr>
        <w:t>" %&gt;</w:t>
      </w:r>
    </w:p>
    <w:p w14:paraId="0B2178B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1E215BF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00D2489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&lt;title&gt;Sign Up&lt;/title&gt;</w:t>
      </w:r>
    </w:p>
    <w:p w14:paraId="1E374FE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&lt;link </w:t>
      </w:r>
      <w:proofErr w:type="spellStart"/>
      <w:r w:rsidRPr="00CA1BFD">
        <w:rPr>
          <w:rFonts w:asciiTheme="majorBidi" w:hAnsiTheme="majorBidi" w:cstheme="majorBidi"/>
          <w:i/>
          <w:color w:val="000000" w:themeColor="text1"/>
          <w:sz w:val="24"/>
          <w:szCs w:val="24"/>
          <w:lang w:val="en-IN"/>
        </w:rPr>
        <w:t>rel</w:t>
      </w:r>
      <w:proofErr w:type="spellEnd"/>
      <w:r w:rsidRPr="00CA1BFD">
        <w:rPr>
          <w:rFonts w:asciiTheme="majorBidi" w:hAnsiTheme="majorBidi" w:cstheme="majorBidi"/>
          <w:i/>
          <w:color w:val="000000" w:themeColor="text1"/>
          <w:sz w:val="24"/>
          <w:szCs w:val="24"/>
          <w:lang w:val="en-IN"/>
        </w:rPr>
        <w:t>="stylesheet" type="text/</w:t>
      </w:r>
      <w:proofErr w:type="spellStart"/>
      <w:r w:rsidRPr="00CA1BFD">
        <w:rPr>
          <w:rFonts w:asciiTheme="majorBidi" w:hAnsiTheme="majorBidi" w:cstheme="majorBidi"/>
          <w:i/>
          <w:color w:val="000000" w:themeColor="text1"/>
          <w:sz w:val="24"/>
          <w:szCs w:val="24"/>
          <w:lang w:val="en-IN"/>
        </w:rPr>
        <w:t>css</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="style.css"&gt;</w:t>
      </w:r>
    </w:p>
    <w:p w14:paraId="4B01073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017FAEF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1A67852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 class="container"&gt;</w:t>
      </w:r>
    </w:p>
    <w:p w14:paraId="106B2F9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&lt;h2&gt;Sign Up&lt;/h2&gt;</w:t>
      </w:r>
    </w:p>
    <w:p w14:paraId="7B0C6DD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 action="</w:t>
      </w:r>
      <w:proofErr w:type="spellStart"/>
      <w:r w:rsidRPr="00CA1BFD">
        <w:rPr>
          <w:rFonts w:asciiTheme="majorBidi" w:hAnsiTheme="majorBidi" w:cstheme="majorBidi"/>
          <w:i/>
          <w:color w:val="000000" w:themeColor="text1"/>
          <w:sz w:val="24"/>
          <w:szCs w:val="24"/>
          <w:lang w:val="en-IN"/>
        </w:rPr>
        <w:t>signup.jsp</w:t>
      </w:r>
      <w:proofErr w:type="spellEnd"/>
      <w:r w:rsidRPr="00CA1BFD">
        <w:rPr>
          <w:rFonts w:asciiTheme="majorBidi" w:hAnsiTheme="majorBidi" w:cstheme="majorBidi"/>
          <w:i/>
          <w:color w:val="000000" w:themeColor="text1"/>
          <w:sz w:val="24"/>
          <w:szCs w:val="24"/>
          <w:lang w:val="en-IN"/>
        </w:rPr>
        <w:t>" method="post"&gt;</w:t>
      </w:r>
    </w:p>
    <w:p w14:paraId="26DF582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Email: &lt;input type="email" name="email"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61453CC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Password: &lt;input type="password" name="password"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3838DCF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Username: &lt;input type="text" name="username"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78816DD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&lt;input type="submit" value="Sign Up"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w:t>
      </w:r>
    </w:p>
    <w:p w14:paraId="1860560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&lt;/form&gt;</w:t>
      </w:r>
    </w:p>
    <w:p w14:paraId="42D0507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xml:space="preserve">        &lt;p&gt;If you already have an account, &lt;a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login.jsp</w:t>
      </w:r>
      <w:proofErr w:type="spellEnd"/>
      <w:r w:rsidRPr="00CA1BFD">
        <w:rPr>
          <w:rFonts w:asciiTheme="majorBidi" w:hAnsiTheme="majorBidi" w:cstheme="majorBidi"/>
          <w:i/>
          <w:color w:val="000000" w:themeColor="text1"/>
          <w:sz w:val="24"/>
          <w:szCs w:val="24"/>
          <w:lang w:val="en-IN"/>
        </w:rPr>
        <w:t>"&gt;Login&lt;/a&gt;&lt;/p&gt;</w:t>
      </w:r>
    </w:p>
    <w:p w14:paraId="112AB507" w14:textId="7E7683C4"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&lt;/div&gt;</w:t>
      </w:r>
    </w:p>
    <w:p w14:paraId="2E6F841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072B493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request.getMethod</w:t>
      </w:r>
      <w:proofErr w:type="spellEnd"/>
      <w:proofErr w:type="gramEnd"/>
      <w:r w:rsidRPr="00CA1BFD">
        <w:rPr>
          <w:rFonts w:asciiTheme="majorBidi" w:hAnsiTheme="majorBidi" w:cstheme="majorBidi"/>
          <w:i/>
          <w:color w:val="000000" w:themeColor="text1"/>
          <w:sz w:val="24"/>
          <w:szCs w:val="24"/>
          <w:lang w:val="en-IN"/>
        </w:rPr>
        <w:t>().equals("POST")) {</w:t>
      </w:r>
    </w:p>
    <w:p w14:paraId="22A3805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email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("email");</w:t>
      </w:r>
    </w:p>
    <w:p w14:paraId="757E810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password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("password");</w:t>
      </w:r>
    </w:p>
    <w:p w14:paraId="4C1CC9CC" w14:textId="23A9FE93"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username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("username");</w:t>
      </w:r>
    </w:p>
    <w:p w14:paraId="0776781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Connection con = (Connection)</w:t>
      </w:r>
      <w:proofErr w:type="spellStart"/>
      <w:proofErr w:type="gramStart"/>
      <w:r w:rsidRPr="00CA1BFD">
        <w:rPr>
          <w:rFonts w:asciiTheme="majorBidi" w:hAnsiTheme="majorBidi" w:cstheme="majorBidi"/>
          <w:i/>
          <w:color w:val="000000" w:themeColor="text1"/>
          <w:sz w:val="24"/>
          <w:szCs w:val="24"/>
          <w:lang w:val="en-IN"/>
        </w:rPr>
        <w:t>application.getAttribute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w:t>
      </w:r>
    </w:p>
    <w:p w14:paraId="66E8FFA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PreparedStatement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("INSERT INTO users(email, password, username) VALUES(?, ?, ?)");</w:t>
      </w:r>
    </w:p>
    <w:p w14:paraId="13A4EE4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(1, email);</w:t>
      </w:r>
    </w:p>
    <w:p w14:paraId="39560B9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(2, password);</w:t>
      </w:r>
    </w:p>
    <w:p w14:paraId="3508362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(3, username);</w:t>
      </w:r>
    </w:p>
    <w:p w14:paraId="1711CE1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ps.executeUpdate</w:t>
      </w:r>
      <w:proofErr w:type="spellEnd"/>
      <w:proofErr w:type="gramEnd"/>
      <w:r w:rsidRPr="00CA1BFD">
        <w:rPr>
          <w:rFonts w:asciiTheme="majorBidi" w:hAnsiTheme="majorBidi" w:cstheme="majorBidi"/>
          <w:i/>
          <w:color w:val="000000" w:themeColor="text1"/>
          <w:sz w:val="24"/>
          <w:szCs w:val="24"/>
          <w:lang w:val="en-IN"/>
        </w:rPr>
        <w:t>();</w:t>
      </w:r>
    </w:p>
    <w:p w14:paraId="211BCEA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response.sendRedirect</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login.jsp</w:t>
      </w:r>
      <w:proofErr w:type="spellEnd"/>
      <w:r w:rsidRPr="00CA1BFD">
        <w:rPr>
          <w:rFonts w:asciiTheme="majorBidi" w:hAnsiTheme="majorBidi" w:cstheme="majorBidi"/>
          <w:i/>
          <w:color w:val="000000" w:themeColor="text1"/>
          <w:sz w:val="24"/>
          <w:szCs w:val="24"/>
          <w:lang w:val="en-IN"/>
        </w:rPr>
        <w:t>");</w:t>
      </w:r>
    </w:p>
    <w:p w14:paraId="42D39A0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4AC91C0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%&gt;</w:t>
      </w:r>
    </w:p>
    <w:p w14:paraId="2045A47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2AC44F1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481AEC9D" w14:textId="77777777" w:rsidR="00CA1BFD" w:rsidRDefault="00CA1BFD" w:rsidP="00CA1BFD">
      <w:pPr>
        <w:rPr>
          <w:rFonts w:asciiTheme="majorBidi" w:hAnsiTheme="majorBidi" w:cstheme="majorBidi"/>
          <w:i/>
          <w:color w:val="000000" w:themeColor="text1"/>
          <w:sz w:val="24"/>
          <w:szCs w:val="24"/>
          <w:lang w:val="en-IN"/>
        </w:rPr>
      </w:pPr>
    </w:p>
    <w:p w14:paraId="030074DD" w14:textId="77777777" w:rsidR="00213E1E" w:rsidRDefault="00213E1E" w:rsidP="00CA1BFD">
      <w:pPr>
        <w:rPr>
          <w:rFonts w:asciiTheme="majorBidi" w:hAnsiTheme="majorBidi" w:cstheme="majorBidi"/>
          <w:i/>
          <w:color w:val="000000" w:themeColor="text1"/>
          <w:sz w:val="24"/>
          <w:szCs w:val="24"/>
          <w:lang w:val="en-IN"/>
        </w:rPr>
      </w:pPr>
    </w:p>
    <w:p w14:paraId="062FDBDF" w14:textId="77777777" w:rsidR="00213E1E" w:rsidRPr="00CA1BFD" w:rsidRDefault="00213E1E" w:rsidP="00CA1BFD">
      <w:pPr>
        <w:rPr>
          <w:rFonts w:asciiTheme="majorBidi" w:hAnsiTheme="majorBidi" w:cstheme="majorBidi"/>
          <w:i/>
          <w:color w:val="000000" w:themeColor="text1"/>
          <w:sz w:val="24"/>
          <w:szCs w:val="24"/>
          <w:lang w:val="en-IN"/>
        </w:rPr>
      </w:pPr>
    </w:p>
    <w:p w14:paraId="4BF412E9" w14:textId="45DF3A75"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lastRenderedPageBreak/>
        <w:t>viewExpence.jsp</w:t>
      </w:r>
      <w:proofErr w:type="spellEnd"/>
    </w:p>
    <w:p w14:paraId="525B954A" w14:textId="3E4FC988"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Displays user expenses with an option to filter by date.</w:t>
      </w:r>
    </w:p>
    <w:p w14:paraId="1E7B210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javax.servlet.http</w:t>
      </w:r>
      <w:proofErr w:type="spellEnd"/>
      <w:r w:rsidRPr="00CA1BFD">
        <w:rPr>
          <w:rFonts w:asciiTheme="majorBidi" w:hAnsiTheme="majorBidi" w:cstheme="majorBidi"/>
          <w:i/>
          <w:color w:val="000000" w:themeColor="text1"/>
          <w:sz w:val="24"/>
          <w:szCs w:val="24"/>
          <w:lang w:val="en-IN"/>
        </w:rPr>
        <w:t>.*" %&gt;</w:t>
      </w:r>
    </w:p>
    <w:p w14:paraId="74AE1D7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include file="</w:t>
      </w:r>
      <w:proofErr w:type="spellStart"/>
      <w:r w:rsidRPr="00CA1BFD">
        <w:rPr>
          <w:rFonts w:asciiTheme="majorBidi" w:hAnsiTheme="majorBidi" w:cstheme="majorBidi"/>
          <w:i/>
          <w:color w:val="000000" w:themeColor="text1"/>
          <w:sz w:val="24"/>
          <w:szCs w:val="24"/>
          <w:lang w:val="en-IN"/>
        </w:rPr>
        <w:t>dbcon.jsp</w:t>
      </w:r>
      <w:proofErr w:type="spellEnd"/>
      <w:r w:rsidRPr="00CA1BFD">
        <w:rPr>
          <w:rFonts w:asciiTheme="majorBidi" w:hAnsiTheme="majorBidi" w:cstheme="majorBidi"/>
          <w:i/>
          <w:color w:val="000000" w:themeColor="text1"/>
          <w:sz w:val="24"/>
          <w:szCs w:val="24"/>
          <w:lang w:val="en-IN"/>
        </w:rPr>
        <w:t>" %&gt;</w:t>
      </w:r>
    </w:p>
    <w:p w14:paraId="56AE6DD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7CB805A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3ABDB4E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&lt;title&gt;View Expenses&lt;/title&gt;</w:t>
      </w:r>
    </w:p>
    <w:p w14:paraId="1AD0F41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&lt;link </w:t>
      </w:r>
      <w:proofErr w:type="spellStart"/>
      <w:r w:rsidRPr="00CA1BFD">
        <w:rPr>
          <w:rFonts w:asciiTheme="majorBidi" w:hAnsiTheme="majorBidi" w:cstheme="majorBidi"/>
          <w:i/>
          <w:color w:val="000000" w:themeColor="text1"/>
          <w:sz w:val="24"/>
          <w:szCs w:val="24"/>
          <w:lang w:val="en-IN"/>
        </w:rPr>
        <w:t>rel</w:t>
      </w:r>
      <w:proofErr w:type="spellEnd"/>
      <w:r w:rsidRPr="00CA1BFD">
        <w:rPr>
          <w:rFonts w:asciiTheme="majorBidi" w:hAnsiTheme="majorBidi" w:cstheme="majorBidi"/>
          <w:i/>
          <w:color w:val="000000" w:themeColor="text1"/>
          <w:sz w:val="24"/>
          <w:szCs w:val="24"/>
          <w:lang w:val="en-IN"/>
        </w:rPr>
        <w:t>="stylesheet" type="text/</w:t>
      </w:r>
      <w:proofErr w:type="spellStart"/>
      <w:r w:rsidRPr="00CA1BFD">
        <w:rPr>
          <w:rFonts w:asciiTheme="majorBidi" w:hAnsiTheme="majorBidi" w:cstheme="majorBidi"/>
          <w:i/>
          <w:color w:val="000000" w:themeColor="text1"/>
          <w:sz w:val="24"/>
          <w:szCs w:val="24"/>
          <w:lang w:val="en-IN"/>
        </w:rPr>
        <w:t>css</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="style.css"&gt;</w:t>
      </w:r>
    </w:p>
    <w:p w14:paraId="5D30830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291F5C4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3323637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 class="container"&gt;</w:t>
      </w:r>
    </w:p>
    <w:p w14:paraId="6FAA852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&lt;h2&gt;Your Expenses&lt;/h2&gt;</w:t>
      </w:r>
    </w:p>
    <w:p w14:paraId="7A0840C2" w14:textId="4B98175B"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&lt;a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login.jsp</w:t>
      </w:r>
      <w:proofErr w:type="spellEnd"/>
      <w:r w:rsidRPr="00CA1BFD">
        <w:rPr>
          <w:rFonts w:asciiTheme="majorBidi" w:hAnsiTheme="majorBidi" w:cstheme="majorBidi"/>
          <w:i/>
          <w:color w:val="000000" w:themeColor="text1"/>
          <w:sz w:val="24"/>
          <w:szCs w:val="24"/>
          <w:lang w:val="en-IN"/>
        </w:rPr>
        <w:t>"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"&gt;Logout&lt;/a&gt;</w:t>
      </w:r>
    </w:p>
    <w:p w14:paraId="29A93BE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5C6BD64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session.getAttribute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 == null) {</w:t>
      </w:r>
    </w:p>
    <w:p w14:paraId="30080E9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response.sendRedirect</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login.jsp</w:t>
      </w:r>
      <w:proofErr w:type="spellEnd"/>
      <w:r w:rsidRPr="00CA1BFD">
        <w:rPr>
          <w:rFonts w:asciiTheme="majorBidi" w:hAnsiTheme="majorBidi" w:cstheme="majorBidi"/>
          <w:i/>
          <w:color w:val="000000" w:themeColor="text1"/>
          <w:sz w:val="24"/>
          <w:szCs w:val="24"/>
          <w:lang w:val="en-IN"/>
        </w:rPr>
        <w:t>");</w:t>
      </w:r>
    </w:p>
    <w:p w14:paraId="64E160C7" w14:textId="75129DC0"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354AABE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Connection con = (Connection)</w:t>
      </w:r>
      <w:proofErr w:type="spellStart"/>
      <w:proofErr w:type="gramStart"/>
      <w:r w:rsidRPr="00CA1BFD">
        <w:rPr>
          <w:rFonts w:asciiTheme="majorBidi" w:hAnsiTheme="majorBidi" w:cstheme="majorBidi"/>
          <w:i/>
          <w:color w:val="000000" w:themeColor="text1"/>
          <w:sz w:val="24"/>
          <w:szCs w:val="24"/>
          <w:lang w:val="en-IN"/>
        </w:rPr>
        <w:t>application.getAttribute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w:t>
      </w:r>
    </w:p>
    <w:p w14:paraId="0CB18F3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int </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 xml:space="preserve"> = (Integer)</w:t>
      </w:r>
      <w:proofErr w:type="spellStart"/>
      <w:proofErr w:type="gramStart"/>
      <w:r w:rsidRPr="00CA1BFD">
        <w:rPr>
          <w:rFonts w:asciiTheme="majorBidi" w:hAnsiTheme="majorBidi" w:cstheme="majorBidi"/>
          <w:i/>
          <w:color w:val="000000" w:themeColor="text1"/>
          <w:sz w:val="24"/>
          <w:szCs w:val="24"/>
          <w:lang w:val="en-IN"/>
        </w:rPr>
        <w:t>session.getAttribute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w:t>
      </w:r>
    </w:p>
    <w:p w14:paraId="2C875E3D" w14:textId="663AC13D"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w:t>
      </w:r>
      <w:proofErr w:type="spellStart"/>
      <w:r w:rsidRPr="00CA1BFD">
        <w:rPr>
          <w:rFonts w:asciiTheme="majorBidi" w:hAnsiTheme="majorBidi" w:cstheme="majorBidi"/>
          <w:i/>
          <w:color w:val="000000" w:themeColor="text1"/>
          <w:sz w:val="24"/>
          <w:szCs w:val="24"/>
          <w:lang w:val="en-IN"/>
        </w:rPr>
        <w:t>dateFilter</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("date");</w:t>
      </w:r>
    </w:p>
    <w:p w14:paraId="603718E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query = "SELECT * FROM expenses WHERE </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w:t>
      </w:r>
      <w:proofErr w:type="gramStart"/>
      <w:r w:rsidRPr="00CA1BFD">
        <w:rPr>
          <w:rFonts w:asciiTheme="majorBidi" w:hAnsiTheme="majorBidi" w:cstheme="majorBidi"/>
          <w:i/>
          <w:color w:val="000000" w:themeColor="text1"/>
          <w:sz w:val="24"/>
          <w:szCs w:val="24"/>
          <w:lang w:val="en-IN"/>
        </w:rPr>
        <w:t>";</w:t>
      </w:r>
      <w:proofErr w:type="gramEnd"/>
    </w:p>
    <w:p w14:paraId="3CC378D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dateFilter</w:t>
      </w:r>
      <w:proofErr w:type="spellEnd"/>
      <w:r w:rsidRPr="00CA1BFD">
        <w:rPr>
          <w:rFonts w:asciiTheme="majorBidi" w:hAnsiTheme="majorBidi" w:cstheme="majorBidi"/>
          <w:i/>
          <w:color w:val="000000" w:themeColor="text1"/>
          <w:sz w:val="24"/>
          <w:szCs w:val="24"/>
          <w:lang w:val="en-IN"/>
        </w:rPr>
        <w:t xml:space="preserve"> !</w:t>
      </w:r>
      <w:proofErr w:type="gramEnd"/>
      <w:r w:rsidRPr="00CA1BFD">
        <w:rPr>
          <w:rFonts w:asciiTheme="majorBidi" w:hAnsiTheme="majorBidi" w:cstheme="majorBidi"/>
          <w:i/>
          <w:color w:val="000000" w:themeColor="text1"/>
          <w:sz w:val="24"/>
          <w:szCs w:val="24"/>
          <w:lang w:val="en-IN"/>
        </w:rPr>
        <w:t>= null &amp;&amp; !</w:t>
      </w:r>
      <w:proofErr w:type="spellStart"/>
      <w:r w:rsidRPr="00CA1BFD">
        <w:rPr>
          <w:rFonts w:asciiTheme="majorBidi" w:hAnsiTheme="majorBidi" w:cstheme="majorBidi"/>
          <w:i/>
          <w:color w:val="000000" w:themeColor="text1"/>
          <w:sz w:val="24"/>
          <w:szCs w:val="24"/>
          <w:lang w:val="en-IN"/>
        </w:rPr>
        <w:t>dateFilter.isEmpty</w:t>
      </w:r>
      <w:proofErr w:type="spellEnd"/>
      <w:r w:rsidRPr="00CA1BFD">
        <w:rPr>
          <w:rFonts w:asciiTheme="majorBidi" w:hAnsiTheme="majorBidi" w:cstheme="majorBidi"/>
          <w:i/>
          <w:color w:val="000000" w:themeColor="text1"/>
          <w:sz w:val="24"/>
          <w:szCs w:val="24"/>
          <w:lang w:val="en-IN"/>
        </w:rPr>
        <w:t>()) {</w:t>
      </w:r>
    </w:p>
    <w:p w14:paraId="31FE990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query += " AND date=?</w:t>
      </w:r>
      <w:proofErr w:type="gramStart"/>
      <w:r w:rsidRPr="00CA1BFD">
        <w:rPr>
          <w:rFonts w:asciiTheme="majorBidi" w:hAnsiTheme="majorBidi" w:cstheme="majorBidi"/>
          <w:i/>
          <w:color w:val="000000" w:themeColor="text1"/>
          <w:sz w:val="24"/>
          <w:szCs w:val="24"/>
          <w:lang w:val="en-IN"/>
        </w:rPr>
        <w:t>";</w:t>
      </w:r>
      <w:proofErr w:type="gramEnd"/>
    </w:p>
    <w:p w14:paraId="07D83017" w14:textId="24C4E29D"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0BB99AD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PreparedStatement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(query);</w:t>
      </w:r>
    </w:p>
    <w:p w14:paraId="6A76756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ps.setInt</w:t>
      </w:r>
      <w:proofErr w:type="spellEnd"/>
      <w:proofErr w:type="gramEnd"/>
      <w:r w:rsidRPr="00CA1BFD">
        <w:rPr>
          <w:rFonts w:asciiTheme="majorBidi" w:hAnsiTheme="majorBidi" w:cstheme="majorBidi"/>
          <w:i/>
          <w:color w:val="000000" w:themeColor="text1"/>
          <w:sz w:val="24"/>
          <w:szCs w:val="24"/>
          <w:lang w:val="en-IN"/>
        </w:rPr>
        <w:t xml:space="preserve">(1, </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w:t>
      </w:r>
    </w:p>
    <w:p w14:paraId="5D8228C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dateFilter</w:t>
      </w:r>
      <w:proofErr w:type="spellEnd"/>
      <w:r w:rsidRPr="00CA1BFD">
        <w:rPr>
          <w:rFonts w:asciiTheme="majorBidi" w:hAnsiTheme="majorBidi" w:cstheme="majorBidi"/>
          <w:i/>
          <w:color w:val="000000" w:themeColor="text1"/>
          <w:sz w:val="24"/>
          <w:szCs w:val="24"/>
          <w:lang w:val="en-IN"/>
        </w:rPr>
        <w:t xml:space="preserve"> !</w:t>
      </w:r>
      <w:proofErr w:type="gramEnd"/>
      <w:r w:rsidRPr="00CA1BFD">
        <w:rPr>
          <w:rFonts w:asciiTheme="majorBidi" w:hAnsiTheme="majorBidi" w:cstheme="majorBidi"/>
          <w:i/>
          <w:color w:val="000000" w:themeColor="text1"/>
          <w:sz w:val="24"/>
          <w:szCs w:val="24"/>
          <w:lang w:val="en-IN"/>
        </w:rPr>
        <w:t>= null &amp;&amp; !</w:t>
      </w:r>
      <w:proofErr w:type="spellStart"/>
      <w:r w:rsidRPr="00CA1BFD">
        <w:rPr>
          <w:rFonts w:asciiTheme="majorBidi" w:hAnsiTheme="majorBidi" w:cstheme="majorBidi"/>
          <w:i/>
          <w:color w:val="000000" w:themeColor="text1"/>
          <w:sz w:val="24"/>
          <w:szCs w:val="24"/>
          <w:lang w:val="en-IN"/>
        </w:rPr>
        <w:t>dateFilter.isEmpty</w:t>
      </w:r>
      <w:proofErr w:type="spellEnd"/>
      <w:r w:rsidRPr="00CA1BFD">
        <w:rPr>
          <w:rFonts w:asciiTheme="majorBidi" w:hAnsiTheme="majorBidi" w:cstheme="majorBidi"/>
          <w:i/>
          <w:color w:val="000000" w:themeColor="text1"/>
          <w:sz w:val="24"/>
          <w:szCs w:val="24"/>
          <w:lang w:val="en-IN"/>
        </w:rPr>
        <w:t>()) {</w:t>
      </w:r>
    </w:p>
    <w:p w14:paraId="65638E5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 xml:space="preserve">(2, </w:t>
      </w:r>
      <w:proofErr w:type="spellStart"/>
      <w:r w:rsidRPr="00CA1BFD">
        <w:rPr>
          <w:rFonts w:asciiTheme="majorBidi" w:hAnsiTheme="majorBidi" w:cstheme="majorBidi"/>
          <w:i/>
          <w:color w:val="000000" w:themeColor="text1"/>
          <w:sz w:val="24"/>
          <w:szCs w:val="24"/>
          <w:lang w:val="en-IN"/>
        </w:rPr>
        <w:t>dateFilter</w:t>
      </w:r>
      <w:proofErr w:type="spellEnd"/>
      <w:r w:rsidRPr="00CA1BFD">
        <w:rPr>
          <w:rFonts w:asciiTheme="majorBidi" w:hAnsiTheme="majorBidi" w:cstheme="majorBidi"/>
          <w:i/>
          <w:color w:val="000000" w:themeColor="text1"/>
          <w:sz w:val="24"/>
          <w:szCs w:val="24"/>
          <w:lang w:val="en-IN"/>
        </w:rPr>
        <w:t>);</w:t>
      </w:r>
    </w:p>
    <w:p w14:paraId="60BD99ED" w14:textId="303671BC"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64C7046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ResultSet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ps.executeQuery</w:t>
      </w:r>
      <w:proofErr w:type="spellEnd"/>
      <w:proofErr w:type="gramEnd"/>
      <w:r w:rsidRPr="00CA1BFD">
        <w:rPr>
          <w:rFonts w:asciiTheme="majorBidi" w:hAnsiTheme="majorBidi" w:cstheme="majorBidi"/>
          <w:i/>
          <w:color w:val="000000" w:themeColor="text1"/>
          <w:sz w:val="24"/>
          <w:szCs w:val="24"/>
          <w:lang w:val="en-IN"/>
        </w:rPr>
        <w:t>();</w:t>
      </w:r>
    </w:p>
    <w:p w14:paraId="268ADBD6" w14:textId="33B604D3"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%&gt;</w:t>
      </w:r>
    </w:p>
    <w:p w14:paraId="3820798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 action="</w:t>
      </w:r>
      <w:proofErr w:type="spellStart"/>
      <w:r w:rsidRPr="00CA1BFD">
        <w:rPr>
          <w:rFonts w:asciiTheme="majorBidi" w:hAnsiTheme="majorBidi" w:cstheme="majorBidi"/>
          <w:i/>
          <w:color w:val="000000" w:themeColor="text1"/>
          <w:sz w:val="24"/>
          <w:szCs w:val="24"/>
          <w:lang w:val="en-IN"/>
        </w:rPr>
        <w:t>viewExpence.jsp</w:t>
      </w:r>
      <w:proofErr w:type="spellEnd"/>
      <w:r w:rsidRPr="00CA1BFD">
        <w:rPr>
          <w:rFonts w:asciiTheme="majorBidi" w:hAnsiTheme="majorBidi" w:cstheme="majorBidi"/>
          <w:i/>
          <w:color w:val="000000" w:themeColor="text1"/>
          <w:sz w:val="24"/>
          <w:szCs w:val="24"/>
          <w:lang w:val="en-IN"/>
        </w:rPr>
        <w:t>" method="get"&gt;</w:t>
      </w:r>
    </w:p>
    <w:p w14:paraId="50E3399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Date: &lt;input type="date" name="date" value="&lt;%= </w:t>
      </w:r>
      <w:proofErr w:type="spellStart"/>
      <w:proofErr w:type="gramStart"/>
      <w:r w:rsidRPr="00CA1BFD">
        <w:rPr>
          <w:rFonts w:asciiTheme="majorBidi" w:hAnsiTheme="majorBidi" w:cstheme="majorBidi"/>
          <w:i/>
          <w:color w:val="000000" w:themeColor="text1"/>
          <w:sz w:val="24"/>
          <w:szCs w:val="24"/>
          <w:lang w:val="en-IN"/>
        </w:rPr>
        <w:t>dateFilter</w:t>
      </w:r>
      <w:proofErr w:type="spellEnd"/>
      <w:r w:rsidRPr="00CA1BFD">
        <w:rPr>
          <w:rFonts w:asciiTheme="majorBidi" w:hAnsiTheme="majorBidi" w:cstheme="majorBidi"/>
          <w:i/>
          <w:color w:val="000000" w:themeColor="text1"/>
          <w:sz w:val="24"/>
          <w:szCs w:val="24"/>
          <w:lang w:val="en-IN"/>
        </w:rPr>
        <w:t xml:space="preserve"> !</w:t>
      </w:r>
      <w:proofErr w:type="gramEnd"/>
      <w:r w:rsidRPr="00CA1BFD">
        <w:rPr>
          <w:rFonts w:asciiTheme="majorBidi" w:hAnsiTheme="majorBidi" w:cstheme="majorBidi"/>
          <w:i/>
          <w:color w:val="000000" w:themeColor="text1"/>
          <w:sz w:val="24"/>
          <w:szCs w:val="24"/>
          <w:lang w:val="en-IN"/>
        </w:rPr>
        <w:t xml:space="preserve">= null ? </w:t>
      </w:r>
      <w:proofErr w:type="spellStart"/>
      <w:r w:rsidRPr="00CA1BFD">
        <w:rPr>
          <w:rFonts w:asciiTheme="majorBidi" w:hAnsiTheme="majorBidi" w:cstheme="majorBidi"/>
          <w:i/>
          <w:color w:val="000000" w:themeColor="text1"/>
          <w:sz w:val="24"/>
          <w:szCs w:val="24"/>
          <w:lang w:val="en-IN"/>
        </w:rPr>
        <w:t>dateFilter</w:t>
      </w:r>
      <w:proofErr w:type="spellEnd"/>
      <w:r w:rsidRPr="00CA1BFD">
        <w:rPr>
          <w:rFonts w:asciiTheme="majorBidi" w:hAnsiTheme="majorBidi" w:cstheme="majorBidi"/>
          <w:i/>
          <w:color w:val="000000" w:themeColor="text1"/>
          <w:sz w:val="24"/>
          <w:szCs w:val="24"/>
          <w:lang w:val="en-IN"/>
        </w:rPr>
        <w:t xml:space="preserve"> : "" %&gt;"&gt;</w:t>
      </w:r>
    </w:p>
    <w:p w14:paraId="3826026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&lt;input type="submit" value="Filter"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w:t>
      </w:r>
    </w:p>
    <w:p w14:paraId="3C7E8E2D" w14:textId="68E3F016"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&lt;/form&gt;</w:t>
      </w:r>
    </w:p>
    <w:p w14:paraId="5E21344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&lt;table&gt;</w:t>
      </w:r>
    </w:p>
    <w:p w14:paraId="3ADE8EA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&lt;tr&gt;</w:t>
      </w:r>
    </w:p>
    <w:p w14:paraId="0712C1B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&gt;Date&lt;/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w:t>
      </w:r>
    </w:p>
    <w:p w14:paraId="759E02F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&gt;Time&lt;/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w:t>
      </w:r>
    </w:p>
    <w:p w14:paraId="49E478C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&gt;Description&lt;/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w:t>
      </w:r>
    </w:p>
    <w:p w14:paraId="5CFA22D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&gt;Amount&lt;/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w:t>
      </w:r>
    </w:p>
    <w:p w14:paraId="0318577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&gt;Actions&lt;/</w:t>
      </w: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&gt;</w:t>
      </w:r>
    </w:p>
    <w:p w14:paraId="57DF7E1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&lt;/tr&gt;</w:t>
      </w:r>
    </w:p>
    <w:p w14:paraId="33F6063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005A2BA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while (</w:t>
      </w:r>
      <w:proofErr w:type="spellStart"/>
      <w:proofErr w:type="gramStart"/>
      <w:r w:rsidRPr="00CA1BFD">
        <w:rPr>
          <w:rFonts w:asciiTheme="majorBidi" w:hAnsiTheme="majorBidi" w:cstheme="majorBidi"/>
          <w:i/>
          <w:color w:val="000000" w:themeColor="text1"/>
          <w:sz w:val="24"/>
          <w:szCs w:val="24"/>
          <w:lang w:val="en-IN"/>
        </w:rPr>
        <w:t>rs.next</w:t>
      </w:r>
      <w:proofErr w:type="spellEnd"/>
      <w:proofErr w:type="gramEnd"/>
      <w:r w:rsidRPr="00CA1BFD">
        <w:rPr>
          <w:rFonts w:asciiTheme="majorBidi" w:hAnsiTheme="majorBidi" w:cstheme="majorBidi"/>
          <w:i/>
          <w:color w:val="000000" w:themeColor="text1"/>
          <w:sz w:val="24"/>
          <w:szCs w:val="24"/>
          <w:lang w:val="en-IN"/>
        </w:rPr>
        <w:t>()) {</w:t>
      </w:r>
    </w:p>
    <w:p w14:paraId="1E486E5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%&gt;</w:t>
      </w:r>
    </w:p>
    <w:p w14:paraId="5BBD076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&lt;tr&gt;</w:t>
      </w:r>
    </w:p>
    <w:p w14:paraId="7DD294F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&lt;td&gt;&lt;%= </w:t>
      </w:r>
      <w:proofErr w:type="spellStart"/>
      <w:proofErr w:type="gramStart"/>
      <w:r w:rsidRPr="00CA1BFD">
        <w:rPr>
          <w:rFonts w:asciiTheme="majorBidi" w:hAnsiTheme="majorBidi" w:cstheme="majorBidi"/>
          <w:i/>
          <w:color w:val="000000" w:themeColor="text1"/>
          <w:sz w:val="24"/>
          <w:szCs w:val="24"/>
          <w:lang w:val="en-IN"/>
        </w:rPr>
        <w:t>rs.getString</w:t>
      </w:r>
      <w:proofErr w:type="spellEnd"/>
      <w:proofErr w:type="gramEnd"/>
      <w:r w:rsidRPr="00CA1BFD">
        <w:rPr>
          <w:rFonts w:asciiTheme="majorBidi" w:hAnsiTheme="majorBidi" w:cstheme="majorBidi"/>
          <w:i/>
          <w:color w:val="000000" w:themeColor="text1"/>
          <w:sz w:val="24"/>
          <w:szCs w:val="24"/>
          <w:lang w:val="en-IN"/>
        </w:rPr>
        <w:t>("date") %&gt;&lt;/td&gt;</w:t>
      </w:r>
    </w:p>
    <w:p w14:paraId="12A9ED0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&lt;td&gt;&lt;%= </w:t>
      </w:r>
      <w:proofErr w:type="spellStart"/>
      <w:proofErr w:type="gramStart"/>
      <w:r w:rsidRPr="00CA1BFD">
        <w:rPr>
          <w:rFonts w:asciiTheme="majorBidi" w:hAnsiTheme="majorBidi" w:cstheme="majorBidi"/>
          <w:i/>
          <w:color w:val="000000" w:themeColor="text1"/>
          <w:sz w:val="24"/>
          <w:szCs w:val="24"/>
          <w:lang w:val="en-IN"/>
        </w:rPr>
        <w:t>rs.getString</w:t>
      </w:r>
      <w:proofErr w:type="spellEnd"/>
      <w:proofErr w:type="gramEnd"/>
      <w:r w:rsidRPr="00CA1BFD">
        <w:rPr>
          <w:rFonts w:asciiTheme="majorBidi" w:hAnsiTheme="majorBidi" w:cstheme="majorBidi"/>
          <w:i/>
          <w:color w:val="000000" w:themeColor="text1"/>
          <w:sz w:val="24"/>
          <w:szCs w:val="24"/>
          <w:lang w:val="en-IN"/>
        </w:rPr>
        <w:t>("time") %&gt;&lt;/td&gt;</w:t>
      </w:r>
    </w:p>
    <w:p w14:paraId="1BF6CDA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&lt;td&gt;&lt;%= </w:t>
      </w:r>
      <w:proofErr w:type="spellStart"/>
      <w:proofErr w:type="gramStart"/>
      <w:r w:rsidRPr="00CA1BFD">
        <w:rPr>
          <w:rFonts w:asciiTheme="majorBidi" w:hAnsiTheme="majorBidi" w:cstheme="majorBidi"/>
          <w:i/>
          <w:color w:val="000000" w:themeColor="text1"/>
          <w:sz w:val="24"/>
          <w:szCs w:val="24"/>
          <w:lang w:val="en-IN"/>
        </w:rPr>
        <w:t>rs.getString</w:t>
      </w:r>
      <w:proofErr w:type="spellEnd"/>
      <w:proofErr w:type="gramEnd"/>
      <w:r w:rsidRPr="00CA1BFD">
        <w:rPr>
          <w:rFonts w:asciiTheme="majorBidi" w:hAnsiTheme="majorBidi" w:cstheme="majorBidi"/>
          <w:i/>
          <w:color w:val="000000" w:themeColor="text1"/>
          <w:sz w:val="24"/>
          <w:szCs w:val="24"/>
          <w:lang w:val="en-IN"/>
        </w:rPr>
        <w:t>("description") %&gt;&lt;/td&gt;</w:t>
      </w:r>
    </w:p>
    <w:p w14:paraId="663B7A2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&lt;td&gt;&lt;%= </w:t>
      </w:r>
      <w:proofErr w:type="spellStart"/>
      <w:proofErr w:type="gramStart"/>
      <w:r w:rsidRPr="00CA1BFD">
        <w:rPr>
          <w:rFonts w:asciiTheme="majorBidi" w:hAnsiTheme="majorBidi" w:cstheme="majorBidi"/>
          <w:i/>
          <w:color w:val="000000" w:themeColor="text1"/>
          <w:sz w:val="24"/>
          <w:szCs w:val="24"/>
          <w:lang w:val="en-IN"/>
        </w:rPr>
        <w:t>rs.getDouble</w:t>
      </w:r>
      <w:proofErr w:type="spellEnd"/>
      <w:proofErr w:type="gramEnd"/>
      <w:r w:rsidRPr="00CA1BFD">
        <w:rPr>
          <w:rFonts w:asciiTheme="majorBidi" w:hAnsiTheme="majorBidi" w:cstheme="majorBidi"/>
          <w:i/>
          <w:color w:val="000000" w:themeColor="text1"/>
          <w:sz w:val="24"/>
          <w:szCs w:val="24"/>
          <w:lang w:val="en-IN"/>
        </w:rPr>
        <w:t>("amount") %&gt;&lt;/td&gt;</w:t>
      </w:r>
    </w:p>
    <w:p w14:paraId="12C9C36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&lt;td&gt;</w:t>
      </w:r>
    </w:p>
    <w:p w14:paraId="615AC1E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&lt;a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editExpence.jsp?id</w:t>
      </w:r>
      <w:proofErr w:type="spellEnd"/>
      <w:r w:rsidRPr="00CA1BFD">
        <w:rPr>
          <w:rFonts w:asciiTheme="majorBidi" w:hAnsiTheme="majorBidi" w:cstheme="majorBidi"/>
          <w:i/>
          <w:color w:val="000000" w:themeColor="text1"/>
          <w:sz w:val="24"/>
          <w:szCs w:val="24"/>
          <w:lang w:val="en-IN"/>
        </w:rPr>
        <w:t xml:space="preserve">=&lt;%= </w:t>
      </w:r>
      <w:proofErr w:type="spellStart"/>
      <w:proofErr w:type="gramStart"/>
      <w:r w:rsidRPr="00CA1BFD">
        <w:rPr>
          <w:rFonts w:asciiTheme="majorBidi" w:hAnsiTheme="majorBidi" w:cstheme="majorBidi"/>
          <w:i/>
          <w:color w:val="000000" w:themeColor="text1"/>
          <w:sz w:val="24"/>
          <w:szCs w:val="24"/>
          <w:lang w:val="en-IN"/>
        </w:rPr>
        <w:t>rs.getInt</w:t>
      </w:r>
      <w:proofErr w:type="spellEnd"/>
      <w:proofErr w:type="gramEnd"/>
      <w:r w:rsidRPr="00CA1BFD">
        <w:rPr>
          <w:rFonts w:asciiTheme="majorBidi" w:hAnsiTheme="majorBidi" w:cstheme="majorBidi"/>
          <w:i/>
          <w:color w:val="000000" w:themeColor="text1"/>
          <w:sz w:val="24"/>
          <w:szCs w:val="24"/>
          <w:lang w:val="en-IN"/>
        </w:rPr>
        <w:t>("id") %&gt;"&gt;Edit&lt;/a&gt;</w:t>
      </w:r>
    </w:p>
    <w:p w14:paraId="71CC9EB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&lt;a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removeExpence.jsp?id</w:t>
      </w:r>
      <w:proofErr w:type="spellEnd"/>
      <w:r w:rsidRPr="00CA1BFD">
        <w:rPr>
          <w:rFonts w:asciiTheme="majorBidi" w:hAnsiTheme="majorBidi" w:cstheme="majorBidi"/>
          <w:i/>
          <w:color w:val="000000" w:themeColor="text1"/>
          <w:sz w:val="24"/>
          <w:szCs w:val="24"/>
          <w:lang w:val="en-IN"/>
        </w:rPr>
        <w:t xml:space="preserve">=&lt;%= </w:t>
      </w:r>
      <w:proofErr w:type="spellStart"/>
      <w:proofErr w:type="gramStart"/>
      <w:r w:rsidRPr="00CA1BFD">
        <w:rPr>
          <w:rFonts w:asciiTheme="majorBidi" w:hAnsiTheme="majorBidi" w:cstheme="majorBidi"/>
          <w:i/>
          <w:color w:val="000000" w:themeColor="text1"/>
          <w:sz w:val="24"/>
          <w:szCs w:val="24"/>
          <w:lang w:val="en-IN"/>
        </w:rPr>
        <w:t>rs.getInt</w:t>
      </w:r>
      <w:proofErr w:type="spellEnd"/>
      <w:proofErr w:type="gramEnd"/>
      <w:r w:rsidRPr="00CA1BFD">
        <w:rPr>
          <w:rFonts w:asciiTheme="majorBidi" w:hAnsiTheme="majorBidi" w:cstheme="majorBidi"/>
          <w:i/>
          <w:color w:val="000000" w:themeColor="text1"/>
          <w:sz w:val="24"/>
          <w:szCs w:val="24"/>
          <w:lang w:val="en-IN"/>
        </w:rPr>
        <w:t>("id") %&gt;"&gt;Remove&lt;/a&gt;</w:t>
      </w:r>
    </w:p>
    <w:p w14:paraId="51F0D0D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&lt;/td&gt;</w:t>
      </w:r>
    </w:p>
    <w:p w14:paraId="1E89326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&lt;/tr&gt;</w:t>
      </w:r>
    </w:p>
    <w:p w14:paraId="105F994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3E86DB1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568F7C4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%&gt;</w:t>
      </w:r>
    </w:p>
    <w:p w14:paraId="3F6B7DA9" w14:textId="0B7E693E"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&lt;/table&gt;</w:t>
      </w:r>
    </w:p>
    <w:p w14:paraId="19C0A2A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&lt;a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addExpence.jsp</w:t>
      </w:r>
      <w:proofErr w:type="spellEnd"/>
      <w:r w:rsidRPr="00CA1BFD">
        <w:rPr>
          <w:rFonts w:asciiTheme="majorBidi" w:hAnsiTheme="majorBidi" w:cstheme="majorBidi"/>
          <w:i/>
          <w:color w:val="000000" w:themeColor="text1"/>
          <w:sz w:val="24"/>
          <w:szCs w:val="24"/>
          <w:lang w:val="en-IN"/>
        </w:rPr>
        <w:t>"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"&gt;Add New Expense&lt;/a&gt;</w:t>
      </w:r>
    </w:p>
    <w:p w14:paraId="0E2D780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&lt;/div&gt;</w:t>
      </w:r>
    </w:p>
    <w:p w14:paraId="016177D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133F0C6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74CCC0EF" w14:textId="77777777" w:rsidR="00CA1BFD" w:rsidRDefault="00CA1BFD" w:rsidP="00CA1BFD">
      <w:pPr>
        <w:rPr>
          <w:rFonts w:asciiTheme="majorBidi" w:hAnsiTheme="majorBidi" w:cstheme="majorBidi"/>
          <w:i/>
          <w:color w:val="000000" w:themeColor="text1"/>
          <w:sz w:val="24"/>
          <w:szCs w:val="24"/>
          <w:lang w:val="en-IN"/>
        </w:rPr>
      </w:pPr>
    </w:p>
    <w:p w14:paraId="5C817C76" w14:textId="77777777" w:rsidR="00213E1E" w:rsidRPr="00CA1BFD" w:rsidRDefault="00213E1E" w:rsidP="00CA1BFD">
      <w:pPr>
        <w:rPr>
          <w:rFonts w:asciiTheme="majorBidi" w:hAnsiTheme="majorBidi" w:cstheme="majorBidi"/>
          <w:i/>
          <w:color w:val="000000" w:themeColor="text1"/>
          <w:sz w:val="24"/>
          <w:szCs w:val="24"/>
          <w:lang w:val="en-IN"/>
        </w:rPr>
      </w:pPr>
    </w:p>
    <w:p w14:paraId="6E128885" w14:textId="1FD272FF"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lastRenderedPageBreak/>
        <w:t>addExpence.jsp</w:t>
      </w:r>
      <w:proofErr w:type="spellEnd"/>
    </w:p>
    <w:p w14:paraId="6BBBAD69" w14:textId="15F34605"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Allows users to add new expenses.</w:t>
      </w:r>
    </w:p>
    <w:p w14:paraId="5B6D0E8A" w14:textId="7C769193"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javax.servlet.http</w:t>
      </w:r>
      <w:proofErr w:type="spellEnd"/>
      <w:r w:rsidRPr="00CA1BFD">
        <w:rPr>
          <w:rFonts w:asciiTheme="majorBidi" w:hAnsiTheme="majorBidi" w:cstheme="majorBidi"/>
          <w:i/>
          <w:color w:val="000000" w:themeColor="text1"/>
          <w:sz w:val="24"/>
          <w:szCs w:val="24"/>
          <w:lang w:val="en-IN"/>
        </w:rPr>
        <w:t>.*" %&gt;</w:t>
      </w:r>
    </w:p>
    <w:p w14:paraId="01D39C0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include file="</w:t>
      </w:r>
      <w:proofErr w:type="spellStart"/>
      <w:r w:rsidRPr="00CA1BFD">
        <w:rPr>
          <w:rFonts w:asciiTheme="majorBidi" w:hAnsiTheme="majorBidi" w:cstheme="majorBidi"/>
          <w:i/>
          <w:color w:val="000000" w:themeColor="text1"/>
          <w:sz w:val="24"/>
          <w:szCs w:val="24"/>
          <w:lang w:val="en-IN"/>
        </w:rPr>
        <w:t>dbcon.jsp</w:t>
      </w:r>
      <w:proofErr w:type="spellEnd"/>
      <w:r w:rsidRPr="00CA1BFD">
        <w:rPr>
          <w:rFonts w:asciiTheme="majorBidi" w:hAnsiTheme="majorBidi" w:cstheme="majorBidi"/>
          <w:i/>
          <w:color w:val="000000" w:themeColor="text1"/>
          <w:sz w:val="24"/>
          <w:szCs w:val="24"/>
          <w:lang w:val="en-IN"/>
        </w:rPr>
        <w:t>" %&gt;</w:t>
      </w:r>
    </w:p>
    <w:p w14:paraId="2E156E7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073CA93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3D34CB3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&lt;title&gt;Add Expense&lt;/title&gt;</w:t>
      </w:r>
    </w:p>
    <w:p w14:paraId="2D640EB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&lt;link </w:t>
      </w:r>
      <w:proofErr w:type="spellStart"/>
      <w:r w:rsidRPr="00CA1BFD">
        <w:rPr>
          <w:rFonts w:asciiTheme="majorBidi" w:hAnsiTheme="majorBidi" w:cstheme="majorBidi"/>
          <w:i/>
          <w:color w:val="000000" w:themeColor="text1"/>
          <w:sz w:val="24"/>
          <w:szCs w:val="24"/>
          <w:lang w:val="en-IN"/>
        </w:rPr>
        <w:t>rel</w:t>
      </w:r>
      <w:proofErr w:type="spellEnd"/>
      <w:r w:rsidRPr="00CA1BFD">
        <w:rPr>
          <w:rFonts w:asciiTheme="majorBidi" w:hAnsiTheme="majorBidi" w:cstheme="majorBidi"/>
          <w:i/>
          <w:color w:val="000000" w:themeColor="text1"/>
          <w:sz w:val="24"/>
          <w:szCs w:val="24"/>
          <w:lang w:val="en-IN"/>
        </w:rPr>
        <w:t>="stylesheet" type="text/</w:t>
      </w:r>
      <w:proofErr w:type="spellStart"/>
      <w:r w:rsidRPr="00CA1BFD">
        <w:rPr>
          <w:rFonts w:asciiTheme="majorBidi" w:hAnsiTheme="majorBidi" w:cstheme="majorBidi"/>
          <w:i/>
          <w:color w:val="000000" w:themeColor="text1"/>
          <w:sz w:val="24"/>
          <w:szCs w:val="24"/>
          <w:lang w:val="en-IN"/>
        </w:rPr>
        <w:t>css</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="style.css"&gt;</w:t>
      </w:r>
    </w:p>
    <w:p w14:paraId="7294416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&lt;script&gt;</w:t>
      </w:r>
    </w:p>
    <w:p w14:paraId="3C9D6FC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window.onload</w:t>
      </w:r>
      <w:proofErr w:type="spellEnd"/>
      <w:proofErr w:type="gramEnd"/>
      <w:r w:rsidRPr="00CA1BFD">
        <w:rPr>
          <w:rFonts w:asciiTheme="majorBidi" w:hAnsiTheme="majorBidi" w:cstheme="majorBidi"/>
          <w:i/>
          <w:color w:val="000000" w:themeColor="text1"/>
          <w:sz w:val="24"/>
          <w:szCs w:val="24"/>
          <w:lang w:val="en-IN"/>
        </w:rPr>
        <w:t xml:space="preserve"> = </w:t>
      </w:r>
      <w:r w:rsidRPr="00CA1BFD">
        <w:rPr>
          <w:rFonts w:asciiTheme="majorBidi" w:hAnsiTheme="majorBidi" w:cstheme="majorBidi"/>
          <w:i/>
          <w:iCs/>
          <w:color w:val="000000" w:themeColor="text1"/>
          <w:sz w:val="24"/>
          <w:szCs w:val="24"/>
          <w:lang w:val="en-IN"/>
        </w:rPr>
        <w:t>function</w:t>
      </w:r>
      <w:r w:rsidRPr="00CA1BFD">
        <w:rPr>
          <w:rFonts w:asciiTheme="majorBidi" w:hAnsiTheme="majorBidi" w:cstheme="majorBidi"/>
          <w:i/>
          <w:color w:val="000000" w:themeColor="text1"/>
          <w:sz w:val="24"/>
          <w:szCs w:val="24"/>
          <w:lang w:val="en-IN"/>
        </w:rPr>
        <w:t>() {</w:t>
      </w:r>
    </w:p>
    <w:p w14:paraId="7ED6B04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r w:rsidRPr="00CA1BFD">
        <w:rPr>
          <w:rFonts w:asciiTheme="majorBidi" w:hAnsiTheme="majorBidi" w:cstheme="majorBidi"/>
          <w:i/>
          <w:iCs/>
          <w:color w:val="000000" w:themeColor="text1"/>
          <w:sz w:val="24"/>
          <w:szCs w:val="24"/>
          <w:lang w:val="en-IN"/>
        </w:rPr>
        <w:t>var</w:t>
      </w:r>
      <w:r w:rsidRPr="00CA1BFD">
        <w:rPr>
          <w:rFonts w:asciiTheme="majorBidi" w:hAnsiTheme="majorBidi" w:cstheme="majorBidi"/>
          <w:i/>
          <w:color w:val="000000" w:themeColor="text1"/>
          <w:sz w:val="24"/>
          <w:szCs w:val="24"/>
          <w:lang w:val="en-IN"/>
        </w:rPr>
        <w:t xml:space="preserve"> today = new </w:t>
      </w:r>
      <w:proofErr w:type="gramStart"/>
      <w:r w:rsidRPr="00CA1BFD">
        <w:rPr>
          <w:rFonts w:asciiTheme="majorBidi" w:hAnsiTheme="majorBidi" w:cstheme="majorBidi"/>
          <w:i/>
          <w:iCs/>
          <w:color w:val="000000" w:themeColor="text1"/>
          <w:sz w:val="24"/>
          <w:szCs w:val="24"/>
          <w:lang w:val="en-IN"/>
        </w:rPr>
        <w:t>Date</w:t>
      </w:r>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w:t>
      </w:r>
    </w:p>
    <w:p w14:paraId="0D34DB4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r w:rsidRPr="00CA1BFD">
        <w:rPr>
          <w:rFonts w:asciiTheme="majorBidi" w:hAnsiTheme="majorBidi" w:cstheme="majorBidi"/>
          <w:i/>
          <w:iCs/>
          <w:color w:val="000000" w:themeColor="text1"/>
          <w:sz w:val="24"/>
          <w:szCs w:val="24"/>
          <w:lang w:val="en-IN"/>
        </w:rPr>
        <w:t>var</w:t>
      </w:r>
      <w:r w:rsidRPr="00CA1BFD">
        <w:rPr>
          <w:rFonts w:asciiTheme="majorBidi" w:hAnsiTheme="majorBidi" w:cstheme="majorBidi"/>
          <w:i/>
          <w:color w:val="000000" w:themeColor="text1"/>
          <w:sz w:val="24"/>
          <w:szCs w:val="24"/>
          <w:lang w:val="en-IN"/>
        </w:rPr>
        <w:t xml:space="preserve"> date = </w:t>
      </w:r>
      <w:proofErr w:type="spellStart"/>
      <w:proofErr w:type="gramStart"/>
      <w:r w:rsidRPr="00CA1BFD">
        <w:rPr>
          <w:rFonts w:asciiTheme="majorBidi" w:hAnsiTheme="majorBidi" w:cstheme="majorBidi"/>
          <w:i/>
          <w:color w:val="000000" w:themeColor="text1"/>
          <w:sz w:val="24"/>
          <w:szCs w:val="24"/>
          <w:lang w:val="en-IN"/>
        </w:rPr>
        <w:t>today.toISOString</w:t>
      </w:r>
      <w:proofErr w:type="spellEnd"/>
      <w:proofErr w:type="gramEnd"/>
      <w:r w:rsidRPr="00CA1BFD">
        <w:rPr>
          <w:rFonts w:asciiTheme="majorBidi" w:hAnsiTheme="majorBidi" w:cstheme="majorBidi"/>
          <w:i/>
          <w:color w:val="000000" w:themeColor="text1"/>
          <w:sz w:val="24"/>
          <w:szCs w:val="24"/>
          <w:lang w:val="en-IN"/>
        </w:rPr>
        <w:t>().split('T')[0];</w:t>
      </w:r>
    </w:p>
    <w:p w14:paraId="3FCDCE3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document.getElementById</w:t>
      </w:r>
      <w:proofErr w:type="spellEnd"/>
      <w:proofErr w:type="gramEnd"/>
      <w:r w:rsidRPr="00CA1BFD">
        <w:rPr>
          <w:rFonts w:asciiTheme="majorBidi" w:hAnsiTheme="majorBidi" w:cstheme="majorBidi"/>
          <w:i/>
          <w:color w:val="000000" w:themeColor="text1"/>
          <w:sz w:val="24"/>
          <w:szCs w:val="24"/>
          <w:lang w:val="en-IN"/>
        </w:rPr>
        <w:t>("date").value = date;</w:t>
      </w:r>
    </w:p>
    <w:p w14:paraId="556E265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r w:rsidRPr="00CA1BFD">
        <w:rPr>
          <w:rFonts w:asciiTheme="majorBidi" w:hAnsiTheme="majorBidi" w:cstheme="majorBidi"/>
          <w:i/>
          <w:iCs/>
          <w:color w:val="000000" w:themeColor="text1"/>
          <w:sz w:val="24"/>
          <w:szCs w:val="24"/>
          <w:lang w:val="en-IN"/>
        </w:rPr>
        <w:t>var</w:t>
      </w:r>
      <w:r w:rsidRPr="00CA1BFD">
        <w:rPr>
          <w:rFonts w:asciiTheme="majorBidi" w:hAnsiTheme="majorBidi" w:cstheme="majorBidi"/>
          <w:i/>
          <w:color w:val="000000" w:themeColor="text1"/>
          <w:sz w:val="24"/>
          <w:szCs w:val="24"/>
          <w:lang w:val="en-IN"/>
        </w:rPr>
        <w:t xml:space="preserve"> time = </w:t>
      </w:r>
      <w:proofErr w:type="spellStart"/>
      <w:proofErr w:type="gramStart"/>
      <w:r w:rsidRPr="00CA1BFD">
        <w:rPr>
          <w:rFonts w:asciiTheme="majorBidi" w:hAnsiTheme="majorBidi" w:cstheme="majorBidi"/>
          <w:i/>
          <w:color w:val="000000" w:themeColor="text1"/>
          <w:sz w:val="24"/>
          <w:szCs w:val="24"/>
          <w:lang w:val="en-IN"/>
        </w:rPr>
        <w:t>today.toTimeString</w:t>
      </w:r>
      <w:proofErr w:type="spellEnd"/>
      <w:proofErr w:type="gramEnd"/>
      <w:r w:rsidRPr="00CA1BFD">
        <w:rPr>
          <w:rFonts w:asciiTheme="majorBidi" w:hAnsiTheme="majorBidi" w:cstheme="majorBidi"/>
          <w:i/>
          <w:color w:val="000000" w:themeColor="text1"/>
          <w:sz w:val="24"/>
          <w:szCs w:val="24"/>
          <w:lang w:val="en-IN"/>
        </w:rPr>
        <w:t>().split(' ')[0].substring(0, 5);</w:t>
      </w:r>
    </w:p>
    <w:p w14:paraId="7DC1E78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document.getElementById</w:t>
      </w:r>
      <w:proofErr w:type="spellEnd"/>
      <w:proofErr w:type="gramEnd"/>
      <w:r w:rsidRPr="00CA1BFD">
        <w:rPr>
          <w:rFonts w:asciiTheme="majorBidi" w:hAnsiTheme="majorBidi" w:cstheme="majorBidi"/>
          <w:i/>
          <w:color w:val="000000" w:themeColor="text1"/>
          <w:sz w:val="24"/>
          <w:szCs w:val="24"/>
          <w:lang w:val="en-IN"/>
        </w:rPr>
        <w:t>("time").value = time;</w:t>
      </w:r>
    </w:p>
    <w:p w14:paraId="12DC96B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338EAE7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&lt;/script&gt;</w:t>
      </w:r>
    </w:p>
    <w:p w14:paraId="03C6F53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02BA733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45E1A5F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 class="container"&gt;</w:t>
      </w:r>
    </w:p>
    <w:p w14:paraId="7CA9EBE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&lt;h2&gt;Add New Expense&lt;/h2&gt;</w:t>
      </w:r>
    </w:p>
    <w:p w14:paraId="1DCBB33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 action="</w:t>
      </w:r>
      <w:proofErr w:type="spellStart"/>
      <w:r w:rsidRPr="00CA1BFD">
        <w:rPr>
          <w:rFonts w:asciiTheme="majorBidi" w:hAnsiTheme="majorBidi" w:cstheme="majorBidi"/>
          <w:i/>
          <w:color w:val="000000" w:themeColor="text1"/>
          <w:sz w:val="24"/>
          <w:szCs w:val="24"/>
          <w:lang w:val="en-IN"/>
        </w:rPr>
        <w:t>addExpence.jsp</w:t>
      </w:r>
      <w:proofErr w:type="spellEnd"/>
      <w:r w:rsidRPr="00CA1BFD">
        <w:rPr>
          <w:rFonts w:asciiTheme="majorBidi" w:hAnsiTheme="majorBidi" w:cstheme="majorBidi"/>
          <w:i/>
          <w:color w:val="000000" w:themeColor="text1"/>
          <w:sz w:val="24"/>
          <w:szCs w:val="24"/>
          <w:lang w:val="en-IN"/>
        </w:rPr>
        <w:t>" method="post"&gt;</w:t>
      </w:r>
    </w:p>
    <w:p w14:paraId="17CFE72C" w14:textId="28DAF92A"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Date: &lt;input type="date" id="date" name="date"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1DE43C6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Time: &lt;input type="time" id="time" name="time"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57ED345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Description: &lt;input type="text" name="description"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41FD1AE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Amount: &lt;input type="number" step="0.01" name="amount"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25FD3BE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&lt;input type="submit" value="Add Expense"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w:t>
      </w:r>
    </w:p>
    <w:p w14:paraId="7EF0B52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&lt;/form&gt;</w:t>
      </w:r>
    </w:p>
    <w:p w14:paraId="7363ADD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&lt;/div&gt;</w:t>
      </w:r>
    </w:p>
    <w:p w14:paraId="5211860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05504BF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3EDBCFF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w:t>
      </w:r>
    </w:p>
    <w:p w14:paraId="11C5425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request.getMethod</w:t>
      </w:r>
      <w:proofErr w:type="spellEnd"/>
      <w:proofErr w:type="gramEnd"/>
      <w:r w:rsidRPr="00CA1BFD">
        <w:rPr>
          <w:rFonts w:asciiTheme="majorBidi" w:hAnsiTheme="majorBidi" w:cstheme="majorBidi"/>
          <w:i/>
          <w:color w:val="000000" w:themeColor="text1"/>
          <w:sz w:val="24"/>
          <w:szCs w:val="24"/>
          <w:lang w:val="en-IN"/>
        </w:rPr>
        <w:t>().equals("POST")) {</w:t>
      </w:r>
    </w:p>
    <w:p w14:paraId="578FE69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int </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 xml:space="preserve"> = (Integer)</w:t>
      </w:r>
      <w:proofErr w:type="spellStart"/>
      <w:proofErr w:type="gramStart"/>
      <w:r w:rsidRPr="00CA1BFD">
        <w:rPr>
          <w:rFonts w:asciiTheme="majorBidi" w:hAnsiTheme="majorBidi" w:cstheme="majorBidi"/>
          <w:i/>
          <w:color w:val="000000" w:themeColor="text1"/>
          <w:sz w:val="24"/>
          <w:szCs w:val="24"/>
          <w:lang w:val="en-IN"/>
        </w:rPr>
        <w:t>session.getAttribute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w:t>
      </w:r>
    </w:p>
    <w:p w14:paraId="468F066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date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("date");</w:t>
      </w:r>
    </w:p>
    <w:p w14:paraId="77F5706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time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("time");</w:t>
      </w:r>
    </w:p>
    <w:p w14:paraId="1DE75C6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description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("description");</w:t>
      </w:r>
    </w:p>
    <w:p w14:paraId="4FD145B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double amount = </w:t>
      </w:r>
      <w:proofErr w:type="spellStart"/>
      <w:r w:rsidRPr="00CA1BFD">
        <w:rPr>
          <w:rFonts w:asciiTheme="majorBidi" w:hAnsiTheme="majorBidi" w:cstheme="majorBidi"/>
          <w:i/>
          <w:color w:val="000000" w:themeColor="text1"/>
          <w:sz w:val="24"/>
          <w:szCs w:val="24"/>
          <w:lang w:val="en-IN"/>
        </w:rPr>
        <w:t>Double.parseDouble</w:t>
      </w:r>
      <w:proofErr w:type="spellEnd"/>
      <w:r w:rsidRPr="00CA1BFD">
        <w:rPr>
          <w:rFonts w:asciiTheme="majorBidi" w:hAnsiTheme="majorBidi" w:cstheme="majorBidi"/>
          <w:i/>
          <w:color w:val="000000" w:themeColor="text1"/>
          <w:sz w:val="24"/>
          <w:szCs w:val="24"/>
          <w:lang w:val="en-IN"/>
        </w:rPr>
        <w:t>(</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("amount"));</w:t>
      </w:r>
    </w:p>
    <w:p w14:paraId="1F1014E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Connection con = (Connection)</w:t>
      </w:r>
      <w:proofErr w:type="spellStart"/>
      <w:proofErr w:type="gramStart"/>
      <w:r w:rsidRPr="00CA1BFD">
        <w:rPr>
          <w:rFonts w:asciiTheme="majorBidi" w:hAnsiTheme="majorBidi" w:cstheme="majorBidi"/>
          <w:i/>
          <w:color w:val="000000" w:themeColor="text1"/>
          <w:sz w:val="24"/>
          <w:szCs w:val="24"/>
          <w:lang w:val="en-IN"/>
        </w:rPr>
        <w:t>application.getAttribute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w:t>
      </w:r>
    </w:p>
    <w:p w14:paraId="46FE5CD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PreparedStatement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("INSERT INTO expenses(</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 date, time, description, amount) VALUES(?, ?, ?, ?, ?)");</w:t>
      </w:r>
    </w:p>
    <w:p w14:paraId="273BD70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ps.setInt</w:t>
      </w:r>
      <w:proofErr w:type="spellEnd"/>
      <w:proofErr w:type="gramEnd"/>
      <w:r w:rsidRPr="00CA1BFD">
        <w:rPr>
          <w:rFonts w:asciiTheme="majorBidi" w:hAnsiTheme="majorBidi" w:cstheme="majorBidi"/>
          <w:i/>
          <w:color w:val="000000" w:themeColor="text1"/>
          <w:sz w:val="24"/>
          <w:szCs w:val="24"/>
          <w:lang w:val="en-IN"/>
        </w:rPr>
        <w:t xml:space="preserve">(1, </w:t>
      </w:r>
      <w:proofErr w:type="spellStart"/>
      <w:r w:rsidRPr="00CA1BFD">
        <w:rPr>
          <w:rFonts w:asciiTheme="majorBidi" w:hAnsiTheme="majorBidi" w:cstheme="majorBidi"/>
          <w:i/>
          <w:color w:val="000000" w:themeColor="text1"/>
          <w:sz w:val="24"/>
          <w:szCs w:val="24"/>
          <w:lang w:val="en-IN"/>
        </w:rPr>
        <w:t>userid</w:t>
      </w:r>
      <w:proofErr w:type="spellEnd"/>
      <w:r w:rsidRPr="00CA1BFD">
        <w:rPr>
          <w:rFonts w:asciiTheme="majorBidi" w:hAnsiTheme="majorBidi" w:cstheme="majorBidi"/>
          <w:i/>
          <w:color w:val="000000" w:themeColor="text1"/>
          <w:sz w:val="24"/>
          <w:szCs w:val="24"/>
          <w:lang w:val="en-IN"/>
        </w:rPr>
        <w:t>);</w:t>
      </w:r>
    </w:p>
    <w:p w14:paraId="3DB41EB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(2, date);</w:t>
      </w:r>
    </w:p>
    <w:p w14:paraId="420B857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(3, time);</w:t>
      </w:r>
    </w:p>
    <w:p w14:paraId="4F0CBD9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(4, description);</w:t>
      </w:r>
    </w:p>
    <w:p w14:paraId="36D11D2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ps.setDouble</w:t>
      </w:r>
      <w:proofErr w:type="spellEnd"/>
      <w:proofErr w:type="gramEnd"/>
      <w:r w:rsidRPr="00CA1BFD">
        <w:rPr>
          <w:rFonts w:asciiTheme="majorBidi" w:hAnsiTheme="majorBidi" w:cstheme="majorBidi"/>
          <w:i/>
          <w:color w:val="000000" w:themeColor="text1"/>
          <w:sz w:val="24"/>
          <w:szCs w:val="24"/>
          <w:lang w:val="en-IN"/>
        </w:rPr>
        <w:t>(5, amount);</w:t>
      </w:r>
    </w:p>
    <w:p w14:paraId="0F57FA7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ps.executeUpdate</w:t>
      </w:r>
      <w:proofErr w:type="spellEnd"/>
      <w:proofErr w:type="gramEnd"/>
      <w:r w:rsidRPr="00CA1BFD">
        <w:rPr>
          <w:rFonts w:asciiTheme="majorBidi" w:hAnsiTheme="majorBidi" w:cstheme="majorBidi"/>
          <w:i/>
          <w:color w:val="000000" w:themeColor="text1"/>
          <w:sz w:val="24"/>
          <w:szCs w:val="24"/>
          <w:lang w:val="en-IN"/>
        </w:rPr>
        <w:t>();</w:t>
      </w:r>
    </w:p>
    <w:p w14:paraId="3357379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response.sendRedirect</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viewExpence.jsp</w:t>
      </w:r>
      <w:proofErr w:type="spellEnd"/>
      <w:r w:rsidRPr="00CA1BFD">
        <w:rPr>
          <w:rFonts w:asciiTheme="majorBidi" w:hAnsiTheme="majorBidi" w:cstheme="majorBidi"/>
          <w:i/>
          <w:color w:val="000000" w:themeColor="text1"/>
          <w:sz w:val="24"/>
          <w:szCs w:val="24"/>
          <w:lang w:val="en-IN"/>
        </w:rPr>
        <w:t>");</w:t>
      </w:r>
    </w:p>
    <w:p w14:paraId="33FC340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6D65F09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%&gt;</w:t>
      </w:r>
    </w:p>
    <w:p w14:paraId="7ACD0768" w14:textId="77777777" w:rsidR="00CA1BFD" w:rsidRDefault="00CA1BFD" w:rsidP="00CA1BFD">
      <w:pPr>
        <w:rPr>
          <w:rFonts w:asciiTheme="majorBidi" w:hAnsiTheme="majorBidi" w:cstheme="majorBidi"/>
          <w:i/>
          <w:color w:val="000000" w:themeColor="text1"/>
          <w:sz w:val="24"/>
          <w:szCs w:val="24"/>
          <w:lang w:val="en-IN"/>
        </w:rPr>
      </w:pPr>
    </w:p>
    <w:p w14:paraId="7D6F5AEB" w14:textId="77777777" w:rsidR="0070360F" w:rsidRPr="00CA1BFD" w:rsidRDefault="0070360F" w:rsidP="00CA1BFD">
      <w:pPr>
        <w:rPr>
          <w:rFonts w:asciiTheme="majorBidi" w:hAnsiTheme="majorBidi" w:cstheme="majorBidi"/>
          <w:i/>
          <w:color w:val="000000" w:themeColor="text1"/>
          <w:sz w:val="24"/>
          <w:szCs w:val="24"/>
          <w:lang w:val="en-IN"/>
        </w:rPr>
      </w:pPr>
    </w:p>
    <w:p w14:paraId="26A22688" w14:textId="679267F7"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t>editExpence.jsp</w:t>
      </w:r>
      <w:proofErr w:type="spellEnd"/>
    </w:p>
    <w:p w14:paraId="6CCBF403" w14:textId="33FFD472"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Allows users to edit existing expenses.</w:t>
      </w:r>
    </w:p>
    <w:p w14:paraId="2326596B" w14:textId="19F87C79"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javax.servlet.http</w:t>
      </w:r>
      <w:proofErr w:type="spellEnd"/>
      <w:r w:rsidRPr="00CA1BFD">
        <w:rPr>
          <w:rFonts w:asciiTheme="majorBidi" w:hAnsiTheme="majorBidi" w:cstheme="majorBidi"/>
          <w:i/>
          <w:color w:val="000000" w:themeColor="text1"/>
          <w:sz w:val="24"/>
          <w:szCs w:val="24"/>
          <w:lang w:val="en-IN"/>
        </w:rPr>
        <w:t>.*" %&gt;</w:t>
      </w:r>
    </w:p>
    <w:p w14:paraId="114131F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include file="</w:t>
      </w:r>
      <w:proofErr w:type="spellStart"/>
      <w:r w:rsidRPr="00CA1BFD">
        <w:rPr>
          <w:rFonts w:asciiTheme="majorBidi" w:hAnsiTheme="majorBidi" w:cstheme="majorBidi"/>
          <w:i/>
          <w:color w:val="000000" w:themeColor="text1"/>
          <w:sz w:val="24"/>
          <w:szCs w:val="24"/>
          <w:lang w:val="en-IN"/>
        </w:rPr>
        <w:t>dbcon.jsp</w:t>
      </w:r>
      <w:proofErr w:type="spellEnd"/>
      <w:r w:rsidRPr="00CA1BFD">
        <w:rPr>
          <w:rFonts w:asciiTheme="majorBidi" w:hAnsiTheme="majorBidi" w:cstheme="majorBidi"/>
          <w:i/>
          <w:color w:val="000000" w:themeColor="text1"/>
          <w:sz w:val="24"/>
          <w:szCs w:val="24"/>
          <w:lang w:val="en-IN"/>
        </w:rPr>
        <w:t>" %&gt;</w:t>
      </w:r>
    </w:p>
    <w:p w14:paraId="0D25BCC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7BC6CF3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1507628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&lt;title&gt;Edit Expense&lt;/title&gt;</w:t>
      </w:r>
    </w:p>
    <w:p w14:paraId="575C3CF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&lt;link </w:t>
      </w:r>
      <w:proofErr w:type="spellStart"/>
      <w:r w:rsidRPr="00CA1BFD">
        <w:rPr>
          <w:rFonts w:asciiTheme="majorBidi" w:hAnsiTheme="majorBidi" w:cstheme="majorBidi"/>
          <w:i/>
          <w:color w:val="000000" w:themeColor="text1"/>
          <w:sz w:val="24"/>
          <w:szCs w:val="24"/>
          <w:lang w:val="en-IN"/>
        </w:rPr>
        <w:t>rel</w:t>
      </w:r>
      <w:proofErr w:type="spellEnd"/>
      <w:r w:rsidRPr="00CA1BFD">
        <w:rPr>
          <w:rFonts w:asciiTheme="majorBidi" w:hAnsiTheme="majorBidi" w:cstheme="majorBidi"/>
          <w:i/>
          <w:color w:val="000000" w:themeColor="text1"/>
          <w:sz w:val="24"/>
          <w:szCs w:val="24"/>
          <w:lang w:val="en-IN"/>
        </w:rPr>
        <w:t>="stylesheet" type="text/</w:t>
      </w:r>
      <w:proofErr w:type="spellStart"/>
      <w:r w:rsidRPr="00CA1BFD">
        <w:rPr>
          <w:rFonts w:asciiTheme="majorBidi" w:hAnsiTheme="majorBidi" w:cstheme="majorBidi"/>
          <w:i/>
          <w:color w:val="000000" w:themeColor="text1"/>
          <w:sz w:val="24"/>
          <w:szCs w:val="24"/>
          <w:lang w:val="en-IN"/>
        </w:rPr>
        <w:t>css</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href</w:t>
      </w:r>
      <w:proofErr w:type="spellEnd"/>
      <w:r w:rsidRPr="00CA1BFD">
        <w:rPr>
          <w:rFonts w:asciiTheme="majorBidi" w:hAnsiTheme="majorBidi" w:cstheme="majorBidi"/>
          <w:i/>
          <w:color w:val="000000" w:themeColor="text1"/>
          <w:sz w:val="24"/>
          <w:szCs w:val="24"/>
          <w:lang w:val="en-IN"/>
        </w:rPr>
        <w:t>="style.css"&gt;</w:t>
      </w:r>
    </w:p>
    <w:p w14:paraId="089AF09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&lt;/head&gt;</w:t>
      </w:r>
    </w:p>
    <w:p w14:paraId="3B0BF70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5510367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 class="container"&gt;</w:t>
      </w:r>
    </w:p>
    <w:p w14:paraId="6A0616D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&lt;h2&gt;Edit Expense&lt;/h2&gt;</w:t>
      </w:r>
    </w:p>
    <w:p w14:paraId="36F7E12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5E85FA2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int id = </w:t>
      </w:r>
      <w:proofErr w:type="spellStart"/>
      <w:r w:rsidRPr="00CA1BFD">
        <w:rPr>
          <w:rFonts w:asciiTheme="majorBidi" w:hAnsiTheme="majorBidi" w:cstheme="majorBidi"/>
          <w:i/>
          <w:color w:val="000000" w:themeColor="text1"/>
          <w:sz w:val="24"/>
          <w:szCs w:val="24"/>
          <w:lang w:val="en-IN"/>
        </w:rPr>
        <w:t>Integer.parseInt</w:t>
      </w:r>
      <w:proofErr w:type="spellEnd"/>
      <w:r w:rsidRPr="00CA1BFD">
        <w:rPr>
          <w:rFonts w:asciiTheme="majorBidi" w:hAnsiTheme="majorBidi" w:cstheme="majorBidi"/>
          <w:i/>
          <w:color w:val="000000" w:themeColor="text1"/>
          <w:sz w:val="24"/>
          <w:szCs w:val="24"/>
          <w:lang w:val="en-IN"/>
        </w:rPr>
        <w:t>(</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("id"));</w:t>
      </w:r>
    </w:p>
    <w:p w14:paraId="54DA613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Connection con = (Connection)</w:t>
      </w:r>
      <w:proofErr w:type="spellStart"/>
      <w:proofErr w:type="gramStart"/>
      <w:r w:rsidRPr="00CA1BFD">
        <w:rPr>
          <w:rFonts w:asciiTheme="majorBidi" w:hAnsiTheme="majorBidi" w:cstheme="majorBidi"/>
          <w:i/>
          <w:color w:val="000000" w:themeColor="text1"/>
          <w:sz w:val="24"/>
          <w:szCs w:val="24"/>
          <w:lang w:val="en-IN"/>
        </w:rPr>
        <w:t>application.getAttribute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w:t>
      </w:r>
    </w:p>
    <w:p w14:paraId="58D14E6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PreparedStatement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("SELECT * FROM expenses WHERE id=?");</w:t>
      </w:r>
    </w:p>
    <w:p w14:paraId="70B9BF2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ps.setInt</w:t>
      </w:r>
      <w:proofErr w:type="spellEnd"/>
      <w:proofErr w:type="gramEnd"/>
      <w:r w:rsidRPr="00CA1BFD">
        <w:rPr>
          <w:rFonts w:asciiTheme="majorBidi" w:hAnsiTheme="majorBidi" w:cstheme="majorBidi"/>
          <w:i/>
          <w:color w:val="000000" w:themeColor="text1"/>
          <w:sz w:val="24"/>
          <w:szCs w:val="24"/>
          <w:lang w:val="en-IN"/>
        </w:rPr>
        <w:t>(1, id);</w:t>
      </w:r>
    </w:p>
    <w:p w14:paraId="20E8018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ResultSet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rs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ps.executeQuery</w:t>
      </w:r>
      <w:proofErr w:type="spellEnd"/>
      <w:proofErr w:type="gramEnd"/>
      <w:r w:rsidRPr="00CA1BFD">
        <w:rPr>
          <w:rFonts w:asciiTheme="majorBidi" w:hAnsiTheme="majorBidi" w:cstheme="majorBidi"/>
          <w:i/>
          <w:color w:val="000000" w:themeColor="text1"/>
          <w:sz w:val="24"/>
          <w:szCs w:val="24"/>
          <w:lang w:val="en-IN"/>
        </w:rPr>
        <w:t>();</w:t>
      </w:r>
    </w:p>
    <w:p w14:paraId="7F90871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rs.next</w:t>
      </w:r>
      <w:proofErr w:type="spellEnd"/>
      <w:proofErr w:type="gramEnd"/>
      <w:r w:rsidRPr="00CA1BFD">
        <w:rPr>
          <w:rFonts w:asciiTheme="majorBidi" w:hAnsiTheme="majorBidi" w:cstheme="majorBidi"/>
          <w:i/>
          <w:color w:val="000000" w:themeColor="text1"/>
          <w:sz w:val="24"/>
          <w:szCs w:val="24"/>
          <w:lang w:val="en-IN"/>
        </w:rPr>
        <w:t>()) {</w:t>
      </w:r>
    </w:p>
    <w:p w14:paraId="669C5E4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%&gt;</w:t>
      </w:r>
    </w:p>
    <w:p w14:paraId="17D944E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 action="</w:t>
      </w:r>
      <w:proofErr w:type="spellStart"/>
      <w:r w:rsidRPr="00CA1BFD">
        <w:rPr>
          <w:rFonts w:asciiTheme="majorBidi" w:hAnsiTheme="majorBidi" w:cstheme="majorBidi"/>
          <w:i/>
          <w:color w:val="000000" w:themeColor="text1"/>
          <w:sz w:val="24"/>
          <w:szCs w:val="24"/>
          <w:lang w:val="en-IN"/>
        </w:rPr>
        <w:t>editExpence.jsp?id</w:t>
      </w:r>
      <w:proofErr w:type="spellEnd"/>
      <w:r w:rsidRPr="00CA1BFD">
        <w:rPr>
          <w:rFonts w:asciiTheme="majorBidi" w:hAnsiTheme="majorBidi" w:cstheme="majorBidi"/>
          <w:i/>
          <w:color w:val="000000" w:themeColor="text1"/>
          <w:sz w:val="24"/>
          <w:szCs w:val="24"/>
          <w:lang w:val="en-IN"/>
        </w:rPr>
        <w:t>=&lt;%= id %&gt;" method="post"&gt;</w:t>
      </w:r>
    </w:p>
    <w:p w14:paraId="0535F2F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Date: &lt;input type="date" name="date" value="&lt;%= </w:t>
      </w:r>
      <w:proofErr w:type="spellStart"/>
      <w:proofErr w:type="gramStart"/>
      <w:r w:rsidRPr="00CA1BFD">
        <w:rPr>
          <w:rFonts w:asciiTheme="majorBidi" w:hAnsiTheme="majorBidi" w:cstheme="majorBidi"/>
          <w:i/>
          <w:color w:val="000000" w:themeColor="text1"/>
          <w:sz w:val="24"/>
          <w:szCs w:val="24"/>
          <w:lang w:val="en-IN"/>
        </w:rPr>
        <w:t>rs.getString</w:t>
      </w:r>
      <w:proofErr w:type="spellEnd"/>
      <w:proofErr w:type="gramEnd"/>
      <w:r w:rsidRPr="00CA1BFD">
        <w:rPr>
          <w:rFonts w:asciiTheme="majorBidi" w:hAnsiTheme="majorBidi" w:cstheme="majorBidi"/>
          <w:i/>
          <w:color w:val="000000" w:themeColor="text1"/>
          <w:sz w:val="24"/>
          <w:szCs w:val="24"/>
          <w:lang w:val="en-IN"/>
        </w:rPr>
        <w:t>("date") %&gt;"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01B7CB4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Time: &lt;input type="time" name="time" value="&lt;%= </w:t>
      </w:r>
      <w:proofErr w:type="spellStart"/>
      <w:proofErr w:type="gramStart"/>
      <w:r w:rsidRPr="00CA1BFD">
        <w:rPr>
          <w:rFonts w:asciiTheme="majorBidi" w:hAnsiTheme="majorBidi" w:cstheme="majorBidi"/>
          <w:i/>
          <w:color w:val="000000" w:themeColor="text1"/>
          <w:sz w:val="24"/>
          <w:szCs w:val="24"/>
          <w:lang w:val="en-IN"/>
        </w:rPr>
        <w:t>rs.getString</w:t>
      </w:r>
      <w:proofErr w:type="spellEnd"/>
      <w:proofErr w:type="gramEnd"/>
      <w:r w:rsidRPr="00CA1BFD">
        <w:rPr>
          <w:rFonts w:asciiTheme="majorBidi" w:hAnsiTheme="majorBidi" w:cstheme="majorBidi"/>
          <w:i/>
          <w:color w:val="000000" w:themeColor="text1"/>
          <w:sz w:val="24"/>
          <w:szCs w:val="24"/>
          <w:lang w:val="en-IN"/>
        </w:rPr>
        <w:t>("time") %&gt;"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02FDFD7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Description: &lt;input type="text" name="description" value="&lt;%= </w:t>
      </w:r>
      <w:proofErr w:type="spellStart"/>
      <w:proofErr w:type="gramStart"/>
      <w:r w:rsidRPr="00CA1BFD">
        <w:rPr>
          <w:rFonts w:asciiTheme="majorBidi" w:hAnsiTheme="majorBidi" w:cstheme="majorBidi"/>
          <w:i/>
          <w:color w:val="000000" w:themeColor="text1"/>
          <w:sz w:val="24"/>
          <w:szCs w:val="24"/>
          <w:lang w:val="en-IN"/>
        </w:rPr>
        <w:t>rs.getString</w:t>
      </w:r>
      <w:proofErr w:type="spellEnd"/>
      <w:proofErr w:type="gramEnd"/>
      <w:r w:rsidRPr="00CA1BFD">
        <w:rPr>
          <w:rFonts w:asciiTheme="majorBidi" w:hAnsiTheme="majorBidi" w:cstheme="majorBidi"/>
          <w:i/>
          <w:color w:val="000000" w:themeColor="text1"/>
          <w:sz w:val="24"/>
          <w:szCs w:val="24"/>
          <w:lang w:val="en-IN"/>
        </w:rPr>
        <w:t>("description") %&gt;"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64F1B18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Amount: &lt;input type="number" step="0.01" name="amount" value="&lt;%= </w:t>
      </w:r>
      <w:proofErr w:type="spellStart"/>
      <w:proofErr w:type="gramStart"/>
      <w:r w:rsidRPr="00CA1BFD">
        <w:rPr>
          <w:rFonts w:asciiTheme="majorBidi" w:hAnsiTheme="majorBidi" w:cstheme="majorBidi"/>
          <w:i/>
          <w:color w:val="000000" w:themeColor="text1"/>
          <w:sz w:val="24"/>
          <w:szCs w:val="24"/>
          <w:lang w:val="en-IN"/>
        </w:rPr>
        <w:t>rs.getDouble</w:t>
      </w:r>
      <w:proofErr w:type="spellEnd"/>
      <w:proofErr w:type="gramEnd"/>
      <w:r w:rsidRPr="00CA1BFD">
        <w:rPr>
          <w:rFonts w:asciiTheme="majorBidi" w:hAnsiTheme="majorBidi" w:cstheme="majorBidi"/>
          <w:i/>
          <w:color w:val="000000" w:themeColor="text1"/>
          <w:sz w:val="24"/>
          <w:szCs w:val="24"/>
          <w:lang w:val="en-IN"/>
        </w:rPr>
        <w:t>("amount") %&gt;" required&gt;&lt;</w:t>
      </w:r>
      <w:proofErr w:type="spellStart"/>
      <w:r w:rsidRPr="00CA1BFD">
        <w:rPr>
          <w:rFonts w:asciiTheme="majorBidi" w:hAnsiTheme="majorBidi" w:cstheme="majorBidi"/>
          <w:i/>
          <w:color w:val="000000" w:themeColor="text1"/>
          <w:sz w:val="24"/>
          <w:szCs w:val="24"/>
          <w:lang w:val="en-IN"/>
        </w:rPr>
        <w:t>br</w:t>
      </w:r>
      <w:proofErr w:type="spellEnd"/>
      <w:r w:rsidRPr="00CA1BFD">
        <w:rPr>
          <w:rFonts w:asciiTheme="majorBidi" w:hAnsiTheme="majorBidi" w:cstheme="majorBidi"/>
          <w:i/>
          <w:color w:val="000000" w:themeColor="text1"/>
          <w:sz w:val="24"/>
          <w:szCs w:val="24"/>
          <w:lang w:val="en-IN"/>
        </w:rPr>
        <w:t>&gt;</w:t>
      </w:r>
    </w:p>
    <w:p w14:paraId="2735273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&lt;input type="submit" value="Save Changes" class="</w:t>
      </w:r>
      <w:proofErr w:type="spellStart"/>
      <w:r w:rsidRPr="00CA1BFD">
        <w:rPr>
          <w:rFonts w:asciiTheme="majorBidi" w:hAnsiTheme="majorBidi" w:cstheme="majorBidi"/>
          <w:i/>
          <w:color w:val="000000" w:themeColor="text1"/>
          <w:sz w:val="24"/>
          <w:szCs w:val="24"/>
          <w:lang w:val="en-IN"/>
        </w:rPr>
        <w:t>btn</w:t>
      </w:r>
      <w:proofErr w:type="spellEnd"/>
      <w:r w:rsidRPr="00CA1BFD">
        <w:rPr>
          <w:rFonts w:asciiTheme="majorBidi" w:hAnsiTheme="majorBidi" w:cstheme="majorBidi"/>
          <w:i/>
          <w:color w:val="000000" w:themeColor="text1"/>
          <w:sz w:val="24"/>
          <w:szCs w:val="24"/>
          <w:lang w:val="en-IN"/>
        </w:rPr>
        <w:t>"&gt;</w:t>
      </w:r>
    </w:p>
    <w:p w14:paraId="3D2F2A2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&lt;/form&gt;</w:t>
      </w:r>
    </w:p>
    <w:p w14:paraId="556FD4B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w:t>
      </w:r>
    </w:p>
    <w:p w14:paraId="3E40F23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5C99BBA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%&gt;</w:t>
      </w:r>
    </w:p>
    <w:p w14:paraId="10C0663C"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&lt;/div&gt;</w:t>
      </w:r>
    </w:p>
    <w:p w14:paraId="401ED59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&lt;/body&gt;</w:t>
      </w:r>
    </w:p>
    <w:p w14:paraId="5260AC40" w14:textId="739587F6"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&lt;/html&gt;</w:t>
      </w:r>
    </w:p>
    <w:p w14:paraId="61BD047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w:t>
      </w:r>
    </w:p>
    <w:p w14:paraId="2B6134A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if (</w:t>
      </w:r>
      <w:proofErr w:type="spellStart"/>
      <w:proofErr w:type="gramStart"/>
      <w:r w:rsidRPr="00CA1BFD">
        <w:rPr>
          <w:rFonts w:asciiTheme="majorBidi" w:hAnsiTheme="majorBidi" w:cstheme="majorBidi"/>
          <w:i/>
          <w:color w:val="000000" w:themeColor="text1"/>
          <w:sz w:val="24"/>
          <w:szCs w:val="24"/>
          <w:lang w:val="en-IN"/>
        </w:rPr>
        <w:t>request.getMethod</w:t>
      </w:r>
      <w:proofErr w:type="spellEnd"/>
      <w:proofErr w:type="gramEnd"/>
      <w:r w:rsidRPr="00CA1BFD">
        <w:rPr>
          <w:rFonts w:asciiTheme="majorBidi" w:hAnsiTheme="majorBidi" w:cstheme="majorBidi"/>
          <w:i/>
          <w:color w:val="000000" w:themeColor="text1"/>
          <w:sz w:val="24"/>
          <w:szCs w:val="24"/>
          <w:lang w:val="en-IN"/>
        </w:rPr>
        <w:t>().equals("POST")) {</w:t>
      </w:r>
    </w:p>
    <w:p w14:paraId="4B2EBCD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xml:space="preserve">        String date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("date");</w:t>
      </w:r>
    </w:p>
    <w:p w14:paraId="5B0E945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time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("time");</w:t>
      </w:r>
    </w:p>
    <w:p w14:paraId="595C9A9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String description = </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("description");</w:t>
      </w:r>
    </w:p>
    <w:p w14:paraId="50A3E21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double amount = </w:t>
      </w:r>
      <w:proofErr w:type="spellStart"/>
      <w:r w:rsidRPr="00CA1BFD">
        <w:rPr>
          <w:rFonts w:asciiTheme="majorBidi" w:hAnsiTheme="majorBidi" w:cstheme="majorBidi"/>
          <w:i/>
          <w:color w:val="000000" w:themeColor="text1"/>
          <w:sz w:val="24"/>
          <w:szCs w:val="24"/>
          <w:lang w:val="en-IN"/>
        </w:rPr>
        <w:t>Double.parseDouble</w:t>
      </w:r>
      <w:proofErr w:type="spellEnd"/>
      <w:r w:rsidRPr="00CA1BFD">
        <w:rPr>
          <w:rFonts w:asciiTheme="majorBidi" w:hAnsiTheme="majorBidi" w:cstheme="majorBidi"/>
          <w:i/>
          <w:color w:val="000000" w:themeColor="text1"/>
          <w:sz w:val="24"/>
          <w:szCs w:val="24"/>
          <w:lang w:val="en-IN"/>
        </w:rPr>
        <w:t>(</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("amount"));</w:t>
      </w:r>
    </w:p>
    <w:p w14:paraId="6134794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("UPDATE expenses SET date=?, time=?, description=?, amount=? WHERE id=?"</w:t>
      </w:r>
      <w:proofErr w:type="gramStart"/>
      <w:r w:rsidRPr="00CA1BFD">
        <w:rPr>
          <w:rFonts w:asciiTheme="majorBidi" w:hAnsiTheme="majorBidi" w:cstheme="majorBidi"/>
          <w:i/>
          <w:color w:val="000000" w:themeColor="text1"/>
          <w:sz w:val="24"/>
          <w:szCs w:val="24"/>
          <w:lang w:val="en-IN"/>
        </w:rPr>
        <w:t>);</w:t>
      </w:r>
      <w:proofErr w:type="gramEnd"/>
    </w:p>
    <w:p w14:paraId="351E58D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(1, date);</w:t>
      </w:r>
    </w:p>
    <w:p w14:paraId="6841F53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(2, time);</w:t>
      </w:r>
    </w:p>
    <w:p w14:paraId="4569D83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ps.setString</w:t>
      </w:r>
      <w:proofErr w:type="spellEnd"/>
      <w:proofErr w:type="gramEnd"/>
      <w:r w:rsidRPr="00CA1BFD">
        <w:rPr>
          <w:rFonts w:asciiTheme="majorBidi" w:hAnsiTheme="majorBidi" w:cstheme="majorBidi"/>
          <w:i/>
          <w:color w:val="000000" w:themeColor="text1"/>
          <w:sz w:val="24"/>
          <w:szCs w:val="24"/>
          <w:lang w:val="en-IN"/>
        </w:rPr>
        <w:t>(3, description);</w:t>
      </w:r>
    </w:p>
    <w:p w14:paraId="089777A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ps.setDouble</w:t>
      </w:r>
      <w:proofErr w:type="spellEnd"/>
      <w:proofErr w:type="gramEnd"/>
      <w:r w:rsidRPr="00CA1BFD">
        <w:rPr>
          <w:rFonts w:asciiTheme="majorBidi" w:hAnsiTheme="majorBidi" w:cstheme="majorBidi"/>
          <w:i/>
          <w:color w:val="000000" w:themeColor="text1"/>
          <w:sz w:val="24"/>
          <w:szCs w:val="24"/>
          <w:lang w:val="en-IN"/>
        </w:rPr>
        <w:t>(4, amount);</w:t>
      </w:r>
    </w:p>
    <w:p w14:paraId="35D6808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ps.setInt</w:t>
      </w:r>
      <w:proofErr w:type="spellEnd"/>
      <w:proofErr w:type="gramEnd"/>
      <w:r w:rsidRPr="00CA1BFD">
        <w:rPr>
          <w:rFonts w:asciiTheme="majorBidi" w:hAnsiTheme="majorBidi" w:cstheme="majorBidi"/>
          <w:i/>
          <w:color w:val="000000" w:themeColor="text1"/>
          <w:sz w:val="24"/>
          <w:szCs w:val="24"/>
          <w:lang w:val="en-IN"/>
        </w:rPr>
        <w:t>(5, id);</w:t>
      </w:r>
    </w:p>
    <w:p w14:paraId="010CED9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ps.executeUpdate</w:t>
      </w:r>
      <w:proofErr w:type="spellEnd"/>
      <w:proofErr w:type="gramEnd"/>
      <w:r w:rsidRPr="00CA1BFD">
        <w:rPr>
          <w:rFonts w:asciiTheme="majorBidi" w:hAnsiTheme="majorBidi" w:cstheme="majorBidi"/>
          <w:i/>
          <w:color w:val="000000" w:themeColor="text1"/>
          <w:sz w:val="24"/>
          <w:szCs w:val="24"/>
          <w:lang w:val="en-IN"/>
        </w:rPr>
        <w:t>();</w:t>
      </w:r>
    </w:p>
    <w:p w14:paraId="4AD5A67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response.sendRedirect</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viewExpence.jsp</w:t>
      </w:r>
      <w:proofErr w:type="spellEnd"/>
      <w:r w:rsidRPr="00CA1BFD">
        <w:rPr>
          <w:rFonts w:asciiTheme="majorBidi" w:hAnsiTheme="majorBidi" w:cstheme="majorBidi"/>
          <w:i/>
          <w:color w:val="000000" w:themeColor="text1"/>
          <w:sz w:val="24"/>
          <w:szCs w:val="24"/>
          <w:lang w:val="en-IN"/>
        </w:rPr>
        <w:t>");</w:t>
      </w:r>
    </w:p>
    <w:p w14:paraId="01602AB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w:t>
      </w:r>
    </w:p>
    <w:p w14:paraId="6152FE73"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%&gt;</w:t>
      </w:r>
    </w:p>
    <w:p w14:paraId="47F8716C" w14:textId="77777777" w:rsidR="00CA1BFD" w:rsidRPr="00CA1BFD" w:rsidRDefault="00CA1BFD" w:rsidP="00CA1BFD">
      <w:pPr>
        <w:rPr>
          <w:rFonts w:asciiTheme="majorBidi" w:hAnsiTheme="majorBidi" w:cstheme="majorBidi"/>
          <w:i/>
          <w:color w:val="000000" w:themeColor="text1"/>
          <w:sz w:val="24"/>
          <w:szCs w:val="24"/>
          <w:lang w:val="en-IN"/>
        </w:rPr>
      </w:pPr>
    </w:p>
    <w:p w14:paraId="212413E7" w14:textId="76AB6BEF" w:rsidR="00CA1BFD" w:rsidRPr="00CA1BFD" w:rsidRDefault="00CA1BFD" w:rsidP="006859DC">
      <w:pPr>
        <w:jc w:val="center"/>
        <w:rPr>
          <w:rFonts w:asciiTheme="majorBidi" w:hAnsiTheme="majorBidi" w:cstheme="majorBidi"/>
          <w:i/>
          <w:color w:val="B43412" w:themeColor="accent1" w:themeShade="BF"/>
          <w:sz w:val="24"/>
          <w:szCs w:val="24"/>
          <w:lang w:val="en-IN"/>
        </w:rPr>
      </w:pPr>
      <w:proofErr w:type="spellStart"/>
      <w:r w:rsidRPr="00CA1BFD">
        <w:rPr>
          <w:rFonts w:asciiTheme="majorBidi" w:hAnsiTheme="majorBidi" w:cstheme="majorBidi"/>
          <w:i/>
          <w:color w:val="B43412" w:themeColor="accent1" w:themeShade="BF"/>
          <w:sz w:val="24"/>
          <w:szCs w:val="24"/>
          <w:lang w:val="en-IN"/>
        </w:rPr>
        <w:t>removeExpence.jsp</w:t>
      </w:r>
      <w:proofErr w:type="spellEnd"/>
    </w:p>
    <w:p w14:paraId="785F150F" w14:textId="7885E29E"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Allows users to remove an expense.</w:t>
      </w:r>
    </w:p>
    <w:p w14:paraId="63246C17" w14:textId="675D10EC"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page import="</w:t>
      </w:r>
      <w:proofErr w:type="spellStart"/>
      <w:proofErr w:type="gramStart"/>
      <w:r w:rsidRPr="00CA1BFD">
        <w:rPr>
          <w:rFonts w:asciiTheme="majorBidi" w:hAnsiTheme="majorBidi" w:cstheme="majorBidi"/>
          <w:i/>
          <w:color w:val="000000" w:themeColor="text1"/>
          <w:sz w:val="24"/>
          <w:szCs w:val="24"/>
          <w:lang w:val="en-IN"/>
        </w:rPr>
        <w:t>java.sql</w:t>
      </w:r>
      <w:proofErr w:type="spellEnd"/>
      <w:r w:rsidRPr="00CA1BFD">
        <w:rPr>
          <w:rFonts w:asciiTheme="majorBidi" w:hAnsiTheme="majorBidi" w:cstheme="majorBidi"/>
          <w:i/>
          <w:color w:val="000000" w:themeColor="text1"/>
          <w:sz w:val="24"/>
          <w:szCs w:val="24"/>
          <w:lang w:val="en-IN"/>
        </w:rPr>
        <w:t>.*</w:t>
      </w:r>
      <w:proofErr w:type="gram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javax.servlet.http</w:t>
      </w:r>
      <w:proofErr w:type="spellEnd"/>
      <w:r w:rsidRPr="00CA1BFD">
        <w:rPr>
          <w:rFonts w:asciiTheme="majorBidi" w:hAnsiTheme="majorBidi" w:cstheme="majorBidi"/>
          <w:i/>
          <w:color w:val="000000" w:themeColor="text1"/>
          <w:sz w:val="24"/>
          <w:szCs w:val="24"/>
          <w:lang w:val="en-IN"/>
        </w:rPr>
        <w:t>.*" %&gt;</w:t>
      </w:r>
    </w:p>
    <w:p w14:paraId="0753A1E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 include file="</w:t>
      </w:r>
      <w:proofErr w:type="spellStart"/>
      <w:r w:rsidRPr="00CA1BFD">
        <w:rPr>
          <w:rFonts w:asciiTheme="majorBidi" w:hAnsiTheme="majorBidi" w:cstheme="majorBidi"/>
          <w:i/>
          <w:color w:val="000000" w:themeColor="text1"/>
          <w:sz w:val="24"/>
          <w:szCs w:val="24"/>
          <w:lang w:val="en-IN"/>
        </w:rPr>
        <w:t>dbcon.jsp</w:t>
      </w:r>
      <w:proofErr w:type="spellEnd"/>
      <w:r w:rsidRPr="00CA1BFD">
        <w:rPr>
          <w:rFonts w:asciiTheme="majorBidi" w:hAnsiTheme="majorBidi" w:cstheme="majorBidi"/>
          <w:i/>
          <w:color w:val="000000" w:themeColor="text1"/>
          <w:sz w:val="24"/>
          <w:szCs w:val="24"/>
          <w:lang w:val="en-IN"/>
        </w:rPr>
        <w:t>" %&gt;</w:t>
      </w:r>
    </w:p>
    <w:p w14:paraId="2E76AB7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&lt;%</w:t>
      </w:r>
    </w:p>
    <w:p w14:paraId="199D46A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int id = </w:t>
      </w:r>
      <w:proofErr w:type="spellStart"/>
      <w:r w:rsidRPr="00CA1BFD">
        <w:rPr>
          <w:rFonts w:asciiTheme="majorBidi" w:hAnsiTheme="majorBidi" w:cstheme="majorBidi"/>
          <w:i/>
          <w:color w:val="000000" w:themeColor="text1"/>
          <w:sz w:val="24"/>
          <w:szCs w:val="24"/>
          <w:lang w:val="en-IN"/>
        </w:rPr>
        <w:t>Integer.parseInt</w:t>
      </w:r>
      <w:proofErr w:type="spellEnd"/>
      <w:r w:rsidRPr="00CA1BFD">
        <w:rPr>
          <w:rFonts w:asciiTheme="majorBidi" w:hAnsiTheme="majorBidi" w:cstheme="majorBidi"/>
          <w:i/>
          <w:color w:val="000000" w:themeColor="text1"/>
          <w:sz w:val="24"/>
          <w:szCs w:val="24"/>
          <w:lang w:val="en-IN"/>
        </w:rPr>
        <w:t>(</w:t>
      </w:r>
      <w:proofErr w:type="spellStart"/>
      <w:proofErr w:type="gramStart"/>
      <w:r w:rsidRPr="00CA1BFD">
        <w:rPr>
          <w:rFonts w:asciiTheme="majorBidi" w:hAnsiTheme="majorBidi" w:cstheme="majorBidi"/>
          <w:i/>
          <w:color w:val="000000" w:themeColor="text1"/>
          <w:sz w:val="24"/>
          <w:szCs w:val="24"/>
          <w:lang w:val="en-IN"/>
        </w:rPr>
        <w:t>request.getParameter</w:t>
      </w:r>
      <w:proofErr w:type="spellEnd"/>
      <w:proofErr w:type="gramEnd"/>
      <w:r w:rsidRPr="00CA1BFD">
        <w:rPr>
          <w:rFonts w:asciiTheme="majorBidi" w:hAnsiTheme="majorBidi" w:cstheme="majorBidi"/>
          <w:i/>
          <w:color w:val="000000" w:themeColor="text1"/>
          <w:sz w:val="24"/>
          <w:szCs w:val="24"/>
          <w:lang w:val="en-IN"/>
        </w:rPr>
        <w:t>("id"));</w:t>
      </w:r>
    </w:p>
    <w:p w14:paraId="41AB6A20"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Connection con = (Connection)</w:t>
      </w:r>
      <w:proofErr w:type="spellStart"/>
      <w:proofErr w:type="gramStart"/>
      <w:r w:rsidRPr="00CA1BFD">
        <w:rPr>
          <w:rFonts w:asciiTheme="majorBidi" w:hAnsiTheme="majorBidi" w:cstheme="majorBidi"/>
          <w:i/>
          <w:color w:val="000000" w:themeColor="text1"/>
          <w:sz w:val="24"/>
          <w:szCs w:val="24"/>
          <w:lang w:val="en-IN"/>
        </w:rPr>
        <w:t>application.getAttribute</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dbcon</w:t>
      </w:r>
      <w:proofErr w:type="spellEnd"/>
      <w:r w:rsidRPr="00CA1BFD">
        <w:rPr>
          <w:rFonts w:asciiTheme="majorBidi" w:hAnsiTheme="majorBidi" w:cstheme="majorBidi"/>
          <w:i/>
          <w:color w:val="000000" w:themeColor="text1"/>
          <w:sz w:val="24"/>
          <w:szCs w:val="24"/>
          <w:lang w:val="en-IN"/>
        </w:rPr>
        <w:t>");</w:t>
      </w:r>
    </w:p>
    <w:p w14:paraId="68132D1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PreparedStatement</w:t>
      </w:r>
      <w:proofErr w:type="spellEnd"/>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ps</w:t>
      </w:r>
      <w:proofErr w:type="spellEnd"/>
      <w:r w:rsidRPr="00CA1BFD">
        <w:rPr>
          <w:rFonts w:asciiTheme="majorBidi" w:hAnsiTheme="majorBidi" w:cstheme="majorBidi"/>
          <w:i/>
          <w:color w:val="000000" w:themeColor="text1"/>
          <w:sz w:val="24"/>
          <w:szCs w:val="24"/>
          <w:lang w:val="en-IN"/>
        </w:rPr>
        <w:t xml:space="preserve"> = </w:t>
      </w:r>
      <w:proofErr w:type="spellStart"/>
      <w:proofErr w:type="gramStart"/>
      <w:r w:rsidRPr="00CA1BFD">
        <w:rPr>
          <w:rFonts w:asciiTheme="majorBidi" w:hAnsiTheme="majorBidi" w:cstheme="majorBidi"/>
          <w:i/>
          <w:color w:val="000000" w:themeColor="text1"/>
          <w:sz w:val="24"/>
          <w:szCs w:val="24"/>
          <w:lang w:val="en-IN"/>
        </w:rPr>
        <w:t>con.prepareStatement</w:t>
      </w:r>
      <w:proofErr w:type="spellEnd"/>
      <w:proofErr w:type="gramEnd"/>
      <w:r w:rsidRPr="00CA1BFD">
        <w:rPr>
          <w:rFonts w:asciiTheme="majorBidi" w:hAnsiTheme="majorBidi" w:cstheme="majorBidi"/>
          <w:i/>
          <w:color w:val="000000" w:themeColor="text1"/>
          <w:sz w:val="24"/>
          <w:szCs w:val="24"/>
          <w:lang w:val="en-IN"/>
        </w:rPr>
        <w:t>("DELETE FROM expenses WHERE id=?");</w:t>
      </w:r>
    </w:p>
    <w:p w14:paraId="42B5683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ps.setInt</w:t>
      </w:r>
      <w:proofErr w:type="spellEnd"/>
      <w:proofErr w:type="gramEnd"/>
      <w:r w:rsidRPr="00CA1BFD">
        <w:rPr>
          <w:rFonts w:asciiTheme="majorBidi" w:hAnsiTheme="majorBidi" w:cstheme="majorBidi"/>
          <w:i/>
          <w:color w:val="000000" w:themeColor="text1"/>
          <w:sz w:val="24"/>
          <w:szCs w:val="24"/>
          <w:lang w:val="en-IN"/>
        </w:rPr>
        <w:t>(1, id);</w:t>
      </w:r>
    </w:p>
    <w:p w14:paraId="446B6A1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ps.executeUpdate</w:t>
      </w:r>
      <w:proofErr w:type="spellEnd"/>
      <w:proofErr w:type="gramEnd"/>
      <w:r w:rsidRPr="00CA1BFD">
        <w:rPr>
          <w:rFonts w:asciiTheme="majorBidi" w:hAnsiTheme="majorBidi" w:cstheme="majorBidi"/>
          <w:i/>
          <w:color w:val="000000" w:themeColor="text1"/>
          <w:sz w:val="24"/>
          <w:szCs w:val="24"/>
          <w:lang w:val="en-IN"/>
        </w:rPr>
        <w:t>();</w:t>
      </w:r>
    </w:p>
    <w:p w14:paraId="67D2782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proofErr w:type="gramStart"/>
      <w:r w:rsidRPr="00CA1BFD">
        <w:rPr>
          <w:rFonts w:asciiTheme="majorBidi" w:hAnsiTheme="majorBidi" w:cstheme="majorBidi"/>
          <w:i/>
          <w:color w:val="000000" w:themeColor="text1"/>
          <w:sz w:val="24"/>
          <w:szCs w:val="24"/>
          <w:lang w:val="en-IN"/>
        </w:rPr>
        <w:t>response.sendRedirect</w:t>
      </w:r>
      <w:proofErr w:type="spellEnd"/>
      <w:proofErr w:type="gramEnd"/>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viewExpence.jsp</w:t>
      </w:r>
      <w:proofErr w:type="spellEnd"/>
      <w:r w:rsidRPr="00CA1BFD">
        <w:rPr>
          <w:rFonts w:asciiTheme="majorBidi" w:hAnsiTheme="majorBidi" w:cstheme="majorBidi"/>
          <w:i/>
          <w:color w:val="000000" w:themeColor="text1"/>
          <w:sz w:val="24"/>
          <w:szCs w:val="24"/>
          <w:lang w:val="en-IN"/>
        </w:rPr>
        <w:t>");</w:t>
      </w:r>
    </w:p>
    <w:p w14:paraId="1057808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%&gt;</w:t>
      </w:r>
    </w:p>
    <w:p w14:paraId="07EA7C29" w14:textId="77777777" w:rsidR="00CA1BFD" w:rsidRPr="00CA1BFD" w:rsidRDefault="00CA1BFD" w:rsidP="00CA1BFD">
      <w:pPr>
        <w:rPr>
          <w:rFonts w:asciiTheme="majorBidi" w:hAnsiTheme="majorBidi" w:cstheme="majorBidi"/>
          <w:i/>
          <w:color w:val="000000" w:themeColor="text1"/>
          <w:sz w:val="24"/>
          <w:szCs w:val="24"/>
          <w:lang w:val="en-IN"/>
        </w:rPr>
      </w:pPr>
    </w:p>
    <w:p w14:paraId="49A9DE73" w14:textId="74E1B624" w:rsidR="00CA1BFD" w:rsidRPr="00CA1BFD" w:rsidRDefault="00CA1BFD" w:rsidP="006859DC">
      <w:pPr>
        <w:jc w:val="center"/>
        <w:rPr>
          <w:rFonts w:asciiTheme="majorBidi" w:hAnsiTheme="majorBidi" w:cstheme="majorBidi"/>
          <w:i/>
          <w:color w:val="B43412" w:themeColor="accent1" w:themeShade="BF"/>
          <w:sz w:val="24"/>
          <w:szCs w:val="24"/>
          <w:lang w:val="en-IN"/>
        </w:rPr>
      </w:pPr>
      <w:r w:rsidRPr="00CA1BFD">
        <w:rPr>
          <w:rFonts w:asciiTheme="majorBidi" w:hAnsiTheme="majorBidi" w:cstheme="majorBidi"/>
          <w:i/>
          <w:color w:val="B43412" w:themeColor="accent1" w:themeShade="BF"/>
          <w:sz w:val="24"/>
          <w:szCs w:val="24"/>
          <w:lang w:val="en-IN"/>
        </w:rPr>
        <w:t>style.css</w:t>
      </w:r>
    </w:p>
    <w:p w14:paraId="10387AC4" w14:textId="4353B2FF" w:rsidR="006859DC" w:rsidRPr="0070360F"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This file contains the styles for the web application.</w:t>
      </w:r>
    </w:p>
    <w:p w14:paraId="2AA92970" w14:textId="72B7CCCB"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body {</w:t>
      </w:r>
    </w:p>
    <w:p w14:paraId="36A7831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background-</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w:t>
      </w:r>
      <w:proofErr w:type="gramStart"/>
      <w:r w:rsidRPr="00CA1BFD">
        <w:rPr>
          <w:rFonts w:asciiTheme="majorBidi" w:hAnsiTheme="majorBidi" w:cstheme="majorBidi"/>
          <w:i/>
          <w:color w:val="000000" w:themeColor="text1"/>
          <w:sz w:val="24"/>
          <w:szCs w:val="24"/>
          <w:lang w:val="en-IN"/>
        </w:rPr>
        <w:t>f5f6fa;</w:t>
      </w:r>
      <w:proofErr w:type="gramEnd"/>
    </w:p>
    <w:p w14:paraId="535D7F5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w:t>
      </w:r>
      <w:proofErr w:type="gramStart"/>
      <w:r w:rsidRPr="00CA1BFD">
        <w:rPr>
          <w:rFonts w:asciiTheme="majorBidi" w:hAnsiTheme="majorBidi" w:cstheme="majorBidi"/>
          <w:i/>
          <w:color w:val="000000" w:themeColor="text1"/>
          <w:sz w:val="24"/>
          <w:szCs w:val="24"/>
          <w:lang w:val="en-IN"/>
        </w:rPr>
        <w:t>2d3436;</w:t>
      </w:r>
      <w:proofErr w:type="gramEnd"/>
    </w:p>
    <w:p w14:paraId="44EB395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font-family: Arial, sans-</w:t>
      </w:r>
      <w:proofErr w:type="gramStart"/>
      <w:r w:rsidRPr="00CA1BFD">
        <w:rPr>
          <w:rFonts w:asciiTheme="majorBidi" w:hAnsiTheme="majorBidi" w:cstheme="majorBidi"/>
          <w:i/>
          <w:color w:val="000000" w:themeColor="text1"/>
          <w:sz w:val="24"/>
          <w:szCs w:val="24"/>
          <w:lang w:val="en-IN"/>
        </w:rPr>
        <w:t>serif;</w:t>
      </w:r>
      <w:proofErr w:type="gramEnd"/>
    </w:p>
    <w:p w14:paraId="0F02DD4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332C258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.container {</w:t>
      </w:r>
    </w:p>
    <w:p w14:paraId="3FA7AB6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width: </w:t>
      </w:r>
      <w:proofErr w:type="gramStart"/>
      <w:r w:rsidRPr="00CA1BFD">
        <w:rPr>
          <w:rFonts w:asciiTheme="majorBidi" w:hAnsiTheme="majorBidi" w:cstheme="majorBidi"/>
          <w:i/>
          <w:color w:val="000000" w:themeColor="text1"/>
          <w:sz w:val="24"/>
          <w:szCs w:val="24"/>
          <w:lang w:val="en-IN"/>
        </w:rPr>
        <w:t>80%;</w:t>
      </w:r>
      <w:proofErr w:type="gramEnd"/>
    </w:p>
    <w:p w14:paraId="1E66F9E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margin: </w:t>
      </w:r>
      <w:proofErr w:type="gramStart"/>
      <w:r w:rsidRPr="00CA1BFD">
        <w:rPr>
          <w:rFonts w:asciiTheme="majorBidi" w:hAnsiTheme="majorBidi" w:cstheme="majorBidi"/>
          <w:i/>
          <w:color w:val="000000" w:themeColor="text1"/>
          <w:sz w:val="24"/>
          <w:szCs w:val="24"/>
          <w:lang w:val="en-IN"/>
        </w:rPr>
        <w:t>auto;</w:t>
      </w:r>
      <w:proofErr w:type="gramEnd"/>
    </w:p>
    <w:p w14:paraId="6F8D5C2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overflow: </w:t>
      </w:r>
      <w:proofErr w:type="gramStart"/>
      <w:r w:rsidRPr="00CA1BFD">
        <w:rPr>
          <w:rFonts w:asciiTheme="majorBidi" w:hAnsiTheme="majorBidi" w:cstheme="majorBidi"/>
          <w:i/>
          <w:color w:val="000000" w:themeColor="text1"/>
          <w:sz w:val="24"/>
          <w:szCs w:val="24"/>
          <w:lang w:val="en-IN"/>
        </w:rPr>
        <w:t>hidden;</w:t>
      </w:r>
      <w:proofErr w:type="gramEnd"/>
    </w:p>
    <w:p w14:paraId="43F25A37" w14:textId="6E909168"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437BC40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h2 {</w:t>
      </w:r>
    </w:p>
    <w:p w14:paraId="7E1CF8E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text-align: </w:t>
      </w:r>
      <w:proofErr w:type="spellStart"/>
      <w:proofErr w:type="gramStart"/>
      <w:r w:rsidRPr="00CA1BFD">
        <w:rPr>
          <w:rFonts w:asciiTheme="majorBidi" w:hAnsiTheme="majorBidi" w:cstheme="majorBidi"/>
          <w:i/>
          <w:color w:val="000000" w:themeColor="text1"/>
          <w:sz w:val="24"/>
          <w:szCs w:val="24"/>
          <w:lang w:val="en-IN"/>
        </w:rPr>
        <w:t>center</w:t>
      </w:r>
      <w:proofErr w:type="spellEnd"/>
      <w:r w:rsidRPr="00CA1BFD">
        <w:rPr>
          <w:rFonts w:asciiTheme="majorBidi" w:hAnsiTheme="majorBidi" w:cstheme="majorBidi"/>
          <w:i/>
          <w:color w:val="000000" w:themeColor="text1"/>
          <w:sz w:val="24"/>
          <w:szCs w:val="24"/>
          <w:lang w:val="en-IN"/>
        </w:rPr>
        <w:t>;</w:t>
      </w:r>
      <w:proofErr w:type="gramEnd"/>
    </w:p>
    <w:p w14:paraId="0F661D18" w14:textId="4A8DE20D"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5B76C9B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form {</w:t>
      </w:r>
    </w:p>
    <w:p w14:paraId="7725E49F"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margin: 20px </w:t>
      </w:r>
      <w:proofErr w:type="gramStart"/>
      <w:r w:rsidRPr="00CA1BFD">
        <w:rPr>
          <w:rFonts w:asciiTheme="majorBidi" w:hAnsiTheme="majorBidi" w:cstheme="majorBidi"/>
          <w:i/>
          <w:color w:val="000000" w:themeColor="text1"/>
          <w:sz w:val="24"/>
          <w:szCs w:val="24"/>
          <w:lang w:val="en-IN"/>
        </w:rPr>
        <w:t>0;</w:t>
      </w:r>
      <w:proofErr w:type="gramEnd"/>
    </w:p>
    <w:p w14:paraId="03C091D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451BBF46" w14:textId="593BCB33"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input[type="date"],</w:t>
      </w:r>
      <w:r w:rsidR="00213E1E" w:rsidRPr="00213E1E">
        <w:rPr>
          <w:rFonts w:asciiTheme="majorBidi" w:hAnsiTheme="majorBidi" w:cstheme="majorBidi"/>
          <w:i/>
          <w:color w:val="000000" w:themeColor="text1"/>
          <w:sz w:val="24"/>
          <w:szCs w:val="24"/>
          <w:lang w:val="en-IN"/>
        </w:rPr>
        <w:t xml:space="preserve"> </w:t>
      </w:r>
      <w:r w:rsidR="00213E1E" w:rsidRPr="00CA1BFD">
        <w:rPr>
          <w:rFonts w:asciiTheme="majorBidi" w:hAnsiTheme="majorBidi" w:cstheme="majorBidi"/>
          <w:i/>
          <w:color w:val="000000" w:themeColor="text1"/>
          <w:sz w:val="24"/>
          <w:szCs w:val="24"/>
          <w:lang w:val="en-IN"/>
        </w:rPr>
        <w:t>input[type="time"</w:t>
      </w:r>
      <w:proofErr w:type="gramStart"/>
      <w:r w:rsidR="00213E1E" w:rsidRPr="00CA1BFD">
        <w:rPr>
          <w:rFonts w:asciiTheme="majorBidi" w:hAnsiTheme="majorBidi" w:cstheme="majorBidi"/>
          <w:i/>
          <w:color w:val="000000" w:themeColor="text1"/>
          <w:sz w:val="24"/>
          <w:szCs w:val="24"/>
          <w:lang w:val="en-IN"/>
        </w:rPr>
        <w:t>],input</w:t>
      </w:r>
      <w:proofErr w:type="gramEnd"/>
      <w:r w:rsidR="00213E1E" w:rsidRPr="00CA1BFD">
        <w:rPr>
          <w:rFonts w:asciiTheme="majorBidi" w:hAnsiTheme="majorBidi" w:cstheme="majorBidi"/>
          <w:i/>
          <w:color w:val="000000" w:themeColor="text1"/>
          <w:sz w:val="24"/>
          <w:szCs w:val="24"/>
          <w:lang w:val="en-IN"/>
        </w:rPr>
        <w:t>[type="text"],</w:t>
      </w:r>
      <w:r w:rsidRPr="00CA1BFD">
        <w:rPr>
          <w:rFonts w:asciiTheme="majorBidi" w:hAnsiTheme="majorBidi" w:cstheme="majorBidi"/>
          <w:i/>
          <w:color w:val="000000" w:themeColor="text1"/>
          <w:sz w:val="24"/>
          <w:szCs w:val="24"/>
          <w:lang w:val="en-IN"/>
        </w:rPr>
        <w:t>input[type="number"] {</w:t>
      </w:r>
    </w:p>
    <w:p w14:paraId="5485B1C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width: </w:t>
      </w:r>
      <w:proofErr w:type="gramStart"/>
      <w:r w:rsidRPr="00CA1BFD">
        <w:rPr>
          <w:rFonts w:asciiTheme="majorBidi" w:hAnsiTheme="majorBidi" w:cstheme="majorBidi"/>
          <w:i/>
          <w:color w:val="000000" w:themeColor="text1"/>
          <w:sz w:val="24"/>
          <w:szCs w:val="24"/>
          <w:lang w:val="en-IN"/>
        </w:rPr>
        <w:t>100%;</w:t>
      </w:r>
      <w:proofErr w:type="gramEnd"/>
    </w:p>
    <w:p w14:paraId="2802E95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padding: </w:t>
      </w:r>
      <w:proofErr w:type="gramStart"/>
      <w:r w:rsidRPr="00CA1BFD">
        <w:rPr>
          <w:rFonts w:asciiTheme="majorBidi" w:hAnsiTheme="majorBidi" w:cstheme="majorBidi"/>
          <w:i/>
          <w:color w:val="000000" w:themeColor="text1"/>
          <w:sz w:val="24"/>
          <w:szCs w:val="24"/>
          <w:lang w:val="en-IN"/>
        </w:rPr>
        <w:t>10px;</w:t>
      </w:r>
      <w:proofErr w:type="gramEnd"/>
    </w:p>
    <w:p w14:paraId="12BF006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margin: 10px </w:t>
      </w:r>
      <w:proofErr w:type="gramStart"/>
      <w:r w:rsidRPr="00CA1BFD">
        <w:rPr>
          <w:rFonts w:asciiTheme="majorBidi" w:hAnsiTheme="majorBidi" w:cstheme="majorBidi"/>
          <w:i/>
          <w:color w:val="000000" w:themeColor="text1"/>
          <w:sz w:val="24"/>
          <w:szCs w:val="24"/>
          <w:lang w:val="en-IN"/>
        </w:rPr>
        <w:t>0;</w:t>
      </w:r>
      <w:proofErr w:type="gramEnd"/>
    </w:p>
    <w:p w14:paraId="447F600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border: 1px solid #</w:t>
      </w:r>
      <w:proofErr w:type="gramStart"/>
      <w:r w:rsidRPr="00CA1BFD">
        <w:rPr>
          <w:rFonts w:asciiTheme="majorBidi" w:hAnsiTheme="majorBidi" w:cstheme="majorBidi"/>
          <w:i/>
          <w:color w:val="000000" w:themeColor="text1"/>
          <w:sz w:val="24"/>
          <w:szCs w:val="24"/>
          <w:lang w:val="en-IN"/>
        </w:rPr>
        <w:t>ccc;</w:t>
      </w:r>
      <w:proofErr w:type="gramEnd"/>
    </w:p>
    <w:p w14:paraId="7CB68A74" w14:textId="65EF58CA"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01EA778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input[type="submit"],</w:t>
      </w:r>
    </w:p>
    <w:p w14:paraId="1AF86BC2" w14:textId="77777777" w:rsidR="00CA1BFD" w:rsidRPr="00CA1BFD" w:rsidRDefault="00CA1BFD" w:rsidP="00CA1BFD">
      <w:pPr>
        <w:rPr>
          <w:rFonts w:asciiTheme="majorBidi" w:hAnsiTheme="majorBidi" w:cstheme="majorBidi"/>
          <w:i/>
          <w:color w:val="000000" w:themeColor="text1"/>
          <w:sz w:val="24"/>
          <w:szCs w:val="24"/>
          <w:lang w:val="en-IN"/>
        </w:rPr>
      </w:pPr>
      <w:proofErr w:type="gramStart"/>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btn</w:t>
      </w:r>
      <w:proofErr w:type="spellEnd"/>
      <w:proofErr w:type="gramEnd"/>
      <w:r w:rsidRPr="00CA1BFD">
        <w:rPr>
          <w:rFonts w:asciiTheme="majorBidi" w:hAnsiTheme="majorBidi" w:cstheme="majorBidi"/>
          <w:i/>
          <w:color w:val="000000" w:themeColor="text1"/>
          <w:sz w:val="24"/>
          <w:szCs w:val="24"/>
          <w:lang w:val="en-IN"/>
        </w:rPr>
        <w:t xml:space="preserve"> {</w:t>
      </w:r>
    </w:p>
    <w:p w14:paraId="474AB2A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background-</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w:t>
      </w:r>
      <w:proofErr w:type="gramStart"/>
      <w:r w:rsidRPr="00CA1BFD">
        <w:rPr>
          <w:rFonts w:asciiTheme="majorBidi" w:hAnsiTheme="majorBidi" w:cstheme="majorBidi"/>
          <w:i/>
          <w:color w:val="000000" w:themeColor="text1"/>
          <w:sz w:val="24"/>
          <w:szCs w:val="24"/>
          <w:lang w:val="en-IN"/>
        </w:rPr>
        <w:t>f39c12;</w:t>
      </w:r>
      <w:proofErr w:type="gramEnd"/>
    </w:p>
    <w:p w14:paraId="17B515A7"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xml:space="preserve">: </w:t>
      </w:r>
      <w:proofErr w:type="gramStart"/>
      <w:r w:rsidRPr="00CA1BFD">
        <w:rPr>
          <w:rFonts w:asciiTheme="majorBidi" w:hAnsiTheme="majorBidi" w:cstheme="majorBidi"/>
          <w:i/>
          <w:color w:val="000000" w:themeColor="text1"/>
          <w:sz w:val="24"/>
          <w:szCs w:val="24"/>
          <w:lang w:val="en-IN"/>
        </w:rPr>
        <w:t>white;</w:t>
      </w:r>
      <w:proofErr w:type="gramEnd"/>
    </w:p>
    <w:p w14:paraId="190C5EB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padding: </w:t>
      </w:r>
      <w:proofErr w:type="gramStart"/>
      <w:r w:rsidRPr="00CA1BFD">
        <w:rPr>
          <w:rFonts w:asciiTheme="majorBidi" w:hAnsiTheme="majorBidi" w:cstheme="majorBidi"/>
          <w:i/>
          <w:color w:val="000000" w:themeColor="text1"/>
          <w:sz w:val="24"/>
          <w:szCs w:val="24"/>
          <w:lang w:val="en-IN"/>
        </w:rPr>
        <w:t>10px;</w:t>
      </w:r>
      <w:proofErr w:type="gramEnd"/>
    </w:p>
    <w:p w14:paraId="0A9B65E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border: </w:t>
      </w:r>
      <w:proofErr w:type="gramStart"/>
      <w:r w:rsidRPr="00CA1BFD">
        <w:rPr>
          <w:rFonts w:asciiTheme="majorBidi" w:hAnsiTheme="majorBidi" w:cstheme="majorBidi"/>
          <w:i/>
          <w:color w:val="000000" w:themeColor="text1"/>
          <w:sz w:val="24"/>
          <w:szCs w:val="24"/>
          <w:lang w:val="en-IN"/>
        </w:rPr>
        <w:t>none;</w:t>
      </w:r>
      <w:proofErr w:type="gramEnd"/>
    </w:p>
    <w:p w14:paraId="06A148AE"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cursor: </w:t>
      </w:r>
      <w:proofErr w:type="gramStart"/>
      <w:r w:rsidRPr="00CA1BFD">
        <w:rPr>
          <w:rFonts w:asciiTheme="majorBidi" w:hAnsiTheme="majorBidi" w:cstheme="majorBidi"/>
          <w:i/>
          <w:color w:val="000000" w:themeColor="text1"/>
          <w:sz w:val="24"/>
          <w:szCs w:val="24"/>
          <w:lang w:val="en-IN"/>
        </w:rPr>
        <w:t>pointer;</w:t>
      </w:r>
      <w:proofErr w:type="gramEnd"/>
    </w:p>
    <w:p w14:paraId="395EFC9E" w14:textId="2A2E217D"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0C0E0DD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input[type="submit"</w:t>
      </w:r>
      <w:proofErr w:type="gramStart"/>
      <w:r w:rsidRPr="00CA1BFD">
        <w:rPr>
          <w:rFonts w:asciiTheme="majorBidi" w:hAnsiTheme="majorBidi" w:cstheme="majorBidi"/>
          <w:i/>
          <w:color w:val="000000" w:themeColor="text1"/>
          <w:sz w:val="24"/>
          <w:szCs w:val="24"/>
          <w:lang w:val="en-IN"/>
        </w:rPr>
        <w:t>]:hover</w:t>
      </w:r>
      <w:proofErr w:type="gramEnd"/>
      <w:r w:rsidRPr="00CA1BFD">
        <w:rPr>
          <w:rFonts w:asciiTheme="majorBidi" w:hAnsiTheme="majorBidi" w:cstheme="majorBidi"/>
          <w:i/>
          <w:color w:val="000000" w:themeColor="text1"/>
          <w:sz w:val="24"/>
          <w:szCs w:val="24"/>
          <w:lang w:val="en-IN"/>
        </w:rPr>
        <w:t>,</w:t>
      </w:r>
    </w:p>
    <w:p w14:paraId="1235E626" w14:textId="77777777" w:rsidR="00CA1BFD" w:rsidRPr="00CA1BFD" w:rsidRDefault="00CA1BFD" w:rsidP="00CA1BFD">
      <w:pPr>
        <w:rPr>
          <w:rFonts w:asciiTheme="majorBidi" w:hAnsiTheme="majorBidi" w:cstheme="majorBidi"/>
          <w:i/>
          <w:color w:val="000000" w:themeColor="text1"/>
          <w:sz w:val="24"/>
          <w:szCs w:val="24"/>
          <w:lang w:val="en-IN"/>
        </w:rPr>
      </w:pPr>
      <w:proofErr w:type="gramStart"/>
      <w:r w:rsidRPr="00CA1BFD">
        <w:rPr>
          <w:rFonts w:asciiTheme="majorBidi" w:hAnsiTheme="majorBidi" w:cstheme="majorBidi"/>
          <w:i/>
          <w:color w:val="000000" w:themeColor="text1"/>
          <w:sz w:val="24"/>
          <w:szCs w:val="24"/>
          <w:lang w:val="en-IN"/>
        </w:rPr>
        <w:t>.</w:t>
      </w:r>
      <w:proofErr w:type="spellStart"/>
      <w:r w:rsidRPr="00CA1BFD">
        <w:rPr>
          <w:rFonts w:asciiTheme="majorBidi" w:hAnsiTheme="majorBidi" w:cstheme="majorBidi"/>
          <w:i/>
          <w:color w:val="000000" w:themeColor="text1"/>
          <w:sz w:val="24"/>
          <w:szCs w:val="24"/>
          <w:lang w:val="en-IN"/>
        </w:rPr>
        <w:t>btn</w:t>
      </w:r>
      <w:proofErr w:type="gramEnd"/>
      <w:r w:rsidRPr="00CA1BFD">
        <w:rPr>
          <w:rFonts w:asciiTheme="majorBidi" w:hAnsiTheme="majorBidi" w:cstheme="majorBidi"/>
          <w:i/>
          <w:color w:val="000000" w:themeColor="text1"/>
          <w:sz w:val="24"/>
          <w:szCs w:val="24"/>
          <w:lang w:val="en-IN"/>
        </w:rPr>
        <w:t>:hover</w:t>
      </w:r>
      <w:proofErr w:type="spellEnd"/>
      <w:r w:rsidRPr="00CA1BFD">
        <w:rPr>
          <w:rFonts w:asciiTheme="majorBidi" w:hAnsiTheme="majorBidi" w:cstheme="majorBidi"/>
          <w:i/>
          <w:color w:val="000000" w:themeColor="text1"/>
          <w:sz w:val="24"/>
          <w:szCs w:val="24"/>
          <w:lang w:val="en-IN"/>
        </w:rPr>
        <w:t xml:space="preserve"> {</w:t>
      </w:r>
    </w:p>
    <w:p w14:paraId="38CAE8A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background-</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w:t>
      </w:r>
      <w:proofErr w:type="gramStart"/>
      <w:r w:rsidRPr="00CA1BFD">
        <w:rPr>
          <w:rFonts w:asciiTheme="majorBidi" w:hAnsiTheme="majorBidi" w:cstheme="majorBidi"/>
          <w:i/>
          <w:color w:val="000000" w:themeColor="text1"/>
          <w:sz w:val="24"/>
          <w:szCs w:val="24"/>
          <w:lang w:val="en-IN"/>
        </w:rPr>
        <w:t>e67e22;</w:t>
      </w:r>
      <w:proofErr w:type="gramEnd"/>
    </w:p>
    <w:p w14:paraId="5B4BB531"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1037BF38"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table {</w:t>
      </w:r>
    </w:p>
    <w:p w14:paraId="45AF6E16"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lastRenderedPageBreak/>
        <w:t xml:space="preserve">    width: </w:t>
      </w:r>
      <w:proofErr w:type="gramStart"/>
      <w:r w:rsidRPr="00CA1BFD">
        <w:rPr>
          <w:rFonts w:asciiTheme="majorBidi" w:hAnsiTheme="majorBidi" w:cstheme="majorBidi"/>
          <w:i/>
          <w:color w:val="000000" w:themeColor="text1"/>
          <w:sz w:val="24"/>
          <w:szCs w:val="24"/>
          <w:lang w:val="en-IN"/>
        </w:rPr>
        <w:t>100%;</w:t>
      </w:r>
      <w:proofErr w:type="gramEnd"/>
    </w:p>
    <w:p w14:paraId="761F08F2"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border-collapse: </w:t>
      </w:r>
      <w:proofErr w:type="gramStart"/>
      <w:r w:rsidRPr="00CA1BFD">
        <w:rPr>
          <w:rFonts w:asciiTheme="majorBidi" w:hAnsiTheme="majorBidi" w:cstheme="majorBidi"/>
          <w:i/>
          <w:color w:val="000000" w:themeColor="text1"/>
          <w:sz w:val="24"/>
          <w:szCs w:val="24"/>
          <w:lang w:val="en-IN"/>
        </w:rPr>
        <w:t>collapse;</w:t>
      </w:r>
      <w:proofErr w:type="gramEnd"/>
    </w:p>
    <w:p w14:paraId="1FA72CA5"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margin: 20px </w:t>
      </w:r>
      <w:proofErr w:type="gramStart"/>
      <w:r w:rsidRPr="00CA1BFD">
        <w:rPr>
          <w:rFonts w:asciiTheme="majorBidi" w:hAnsiTheme="majorBidi" w:cstheme="majorBidi"/>
          <w:i/>
          <w:color w:val="000000" w:themeColor="text1"/>
          <w:sz w:val="24"/>
          <w:szCs w:val="24"/>
          <w:lang w:val="en-IN"/>
        </w:rPr>
        <w:t>0;</w:t>
      </w:r>
      <w:proofErr w:type="gramEnd"/>
    </w:p>
    <w:p w14:paraId="1FFCFB68" w14:textId="46C785A9"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47458D89" w14:textId="77777777" w:rsidR="00CA1BFD" w:rsidRPr="00CA1BFD" w:rsidRDefault="00CA1BFD" w:rsidP="00CA1BFD">
      <w:pPr>
        <w:rPr>
          <w:rFonts w:asciiTheme="majorBidi" w:hAnsiTheme="majorBidi" w:cstheme="majorBidi"/>
          <w:i/>
          <w:color w:val="000000" w:themeColor="text1"/>
          <w:sz w:val="24"/>
          <w:szCs w:val="24"/>
          <w:lang w:val="en-IN"/>
        </w:rPr>
      </w:pP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 td {</w:t>
      </w:r>
    </w:p>
    <w:p w14:paraId="5253A8EB"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border: 1px solid #</w:t>
      </w:r>
      <w:proofErr w:type="gramStart"/>
      <w:r w:rsidRPr="00CA1BFD">
        <w:rPr>
          <w:rFonts w:asciiTheme="majorBidi" w:hAnsiTheme="majorBidi" w:cstheme="majorBidi"/>
          <w:i/>
          <w:color w:val="000000" w:themeColor="text1"/>
          <w:sz w:val="24"/>
          <w:szCs w:val="24"/>
          <w:lang w:val="en-IN"/>
        </w:rPr>
        <w:t>ccc;</w:t>
      </w:r>
      <w:proofErr w:type="gramEnd"/>
    </w:p>
    <w:p w14:paraId="6E842BA4"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padding: </w:t>
      </w:r>
      <w:proofErr w:type="gramStart"/>
      <w:r w:rsidRPr="00CA1BFD">
        <w:rPr>
          <w:rFonts w:asciiTheme="majorBidi" w:hAnsiTheme="majorBidi" w:cstheme="majorBidi"/>
          <w:i/>
          <w:color w:val="000000" w:themeColor="text1"/>
          <w:sz w:val="24"/>
          <w:szCs w:val="24"/>
          <w:lang w:val="en-IN"/>
        </w:rPr>
        <w:t>8px;</w:t>
      </w:r>
      <w:proofErr w:type="gramEnd"/>
    </w:p>
    <w:p w14:paraId="5F8B1E79"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text-align: </w:t>
      </w:r>
      <w:proofErr w:type="gramStart"/>
      <w:r w:rsidRPr="00CA1BFD">
        <w:rPr>
          <w:rFonts w:asciiTheme="majorBidi" w:hAnsiTheme="majorBidi" w:cstheme="majorBidi"/>
          <w:i/>
          <w:color w:val="000000" w:themeColor="text1"/>
          <w:sz w:val="24"/>
          <w:szCs w:val="24"/>
          <w:lang w:val="en-IN"/>
        </w:rPr>
        <w:t>left;</w:t>
      </w:r>
      <w:proofErr w:type="gramEnd"/>
    </w:p>
    <w:p w14:paraId="2D4AFB89" w14:textId="6F5F88A5"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30A092B5" w14:textId="77777777" w:rsidR="00CA1BFD" w:rsidRPr="00CA1BFD" w:rsidRDefault="00CA1BFD" w:rsidP="00CA1BFD">
      <w:pPr>
        <w:rPr>
          <w:rFonts w:asciiTheme="majorBidi" w:hAnsiTheme="majorBidi" w:cstheme="majorBidi"/>
          <w:i/>
          <w:color w:val="000000" w:themeColor="text1"/>
          <w:sz w:val="24"/>
          <w:szCs w:val="24"/>
          <w:lang w:val="en-IN"/>
        </w:rPr>
      </w:pPr>
      <w:proofErr w:type="spellStart"/>
      <w:r w:rsidRPr="00CA1BFD">
        <w:rPr>
          <w:rFonts w:asciiTheme="majorBidi" w:hAnsiTheme="majorBidi" w:cstheme="majorBidi"/>
          <w:i/>
          <w:color w:val="000000" w:themeColor="text1"/>
          <w:sz w:val="24"/>
          <w:szCs w:val="24"/>
          <w:lang w:val="en-IN"/>
        </w:rPr>
        <w:t>th</w:t>
      </w:r>
      <w:proofErr w:type="spellEnd"/>
      <w:r w:rsidRPr="00CA1BFD">
        <w:rPr>
          <w:rFonts w:asciiTheme="majorBidi" w:hAnsiTheme="majorBidi" w:cstheme="majorBidi"/>
          <w:i/>
          <w:color w:val="000000" w:themeColor="text1"/>
          <w:sz w:val="24"/>
          <w:szCs w:val="24"/>
          <w:lang w:val="en-IN"/>
        </w:rPr>
        <w:t xml:space="preserve"> {</w:t>
      </w:r>
    </w:p>
    <w:p w14:paraId="1B28FEBA"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background-</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w:t>
      </w:r>
      <w:proofErr w:type="gramStart"/>
      <w:r w:rsidRPr="00CA1BFD">
        <w:rPr>
          <w:rFonts w:asciiTheme="majorBidi" w:hAnsiTheme="majorBidi" w:cstheme="majorBidi"/>
          <w:i/>
          <w:color w:val="000000" w:themeColor="text1"/>
          <w:sz w:val="24"/>
          <w:szCs w:val="24"/>
          <w:lang w:val="en-IN"/>
        </w:rPr>
        <w:t>f39c12;</w:t>
      </w:r>
      <w:proofErr w:type="gramEnd"/>
    </w:p>
    <w:p w14:paraId="0EC0D84D" w14:textId="77777777" w:rsidR="00CA1BFD" w:rsidRP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 xml:space="preserve">    </w:t>
      </w:r>
      <w:proofErr w:type="spellStart"/>
      <w:r w:rsidRPr="00CA1BFD">
        <w:rPr>
          <w:rFonts w:asciiTheme="majorBidi" w:hAnsiTheme="majorBidi" w:cstheme="majorBidi"/>
          <w:i/>
          <w:color w:val="000000" w:themeColor="text1"/>
          <w:sz w:val="24"/>
          <w:szCs w:val="24"/>
          <w:lang w:val="en-IN"/>
        </w:rPr>
        <w:t>color</w:t>
      </w:r>
      <w:proofErr w:type="spellEnd"/>
      <w:r w:rsidRPr="00CA1BFD">
        <w:rPr>
          <w:rFonts w:asciiTheme="majorBidi" w:hAnsiTheme="majorBidi" w:cstheme="majorBidi"/>
          <w:i/>
          <w:color w:val="000000" w:themeColor="text1"/>
          <w:sz w:val="24"/>
          <w:szCs w:val="24"/>
          <w:lang w:val="en-IN"/>
        </w:rPr>
        <w:t xml:space="preserve">: </w:t>
      </w:r>
      <w:proofErr w:type="gramStart"/>
      <w:r w:rsidRPr="00CA1BFD">
        <w:rPr>
          <w:rFonts w:asciiTheme="majorBidi" w:hAnsiTheme="majorBidi" w:cstheme="majorBidi"/>
          <w:i/>
          <w:color w:val="000000" w:themeColor="text1"/>
          <w:sz w:val="24"/>
          <w:szCs w:val="24"/>
          <w:lang w:val="en-IN"/>
        </w:rPr>
        <w:t>white;</w:t>
      </w:r>
      <w:proofErr w:type="gramEnd"/>
    </w:p>
    <w:p w14:paraId="1736B454" w14:textId="77777777" w:rsidR="00CA1BFD" w:rsidRDefault="00CA1BFD" w:rsidP="00CA1BFD">
      <w:pPr>
        <w:rPr>
          <w:rFonts w:asciiTheme="majorBidi" w:hAnsiTheme="majorBidi" w:cstheme="majorBidi"/>
          <w:i/>
          <w:color w:val="000000" w:themeColor="text1"/>
          <w:sz w:val="24"/>
          <w:szCs w:val="24"/>
          <w:lang w:val="en-IN"/>
        </w:rPr>
      </w:pPr>
      <w:r w:rsidRPr="00CA1BFD">
        <w:rPr>
          <w:rFonts w:asciiTheme="majorBidi" w:hAnsiTheme="majorBidi" w:cstheme="majorBidi"/>
          <w:i/>
          <w:color w:val="000000" w:themeColor="text1"/>
          <w:sz w:val="24"/>
          <w:szCs w:val="24"/>
          <w:lang w:val="en-IN"/>
        </w:rPr>
        <w:t>}</w:t>
      </w:r>
    </w:p>
    <w:p w14:paraId="41DCABCE" w14:textId="77777777" w:rsidR="00F465AF" w:rsidRPr="00F465AF" w:rsidRDefault="00F465AF" w:rsidP="00F465AF">
      <w:pPr>
        <w:jc w:val="center"/>
        <w:rPr>
          <w:rFonts w:asciiTheme="majorBidi" w:hAnsiTheme="majorBidi" w:cstheme="majorBidi"/>
          <w:iCs/>
          <w:color w:val="B43412" w:themeColor="accent1" w:themeShade="BF"/>
          <w:sz w:val="28"/>
          <w:lang w:val="en-IN"/>
        </w:rPr>
      </w:pPr>
      <w:r w:rsidRPr="00F465AF">
        <w:rPr>
          <w:rFonts w:asciiTheme="majorBidi" w:hAnsiTheme="majorBidi" w:cstheme="majorBidi"/>
          <w:iCs/>
          <w:color w:val="B43412" w:themeColor="accent1" w:themeShade="BF"/>
          <w:sz w:val="28"/>
          <w:lang w:val="en-IN"/>
        </w:rPr>
        <w:t>DATABASE</w:t>
      </w:r>
    </w:p>
    <w:p w14:paraId="68EC6B71" w14:textId="1A2FB4C5" w:rsidR="00F465AF" w:rsidRPr="00F465AF" w:rsidRDefault="00F465AF" w:rsidP="00F465AF">
      <w:pPr>
        <w:rPr>
          <w:rFonts w:asciiTheme="majorBidi" w:hAnsiTheme="majorBidi" w:cstheme="majorBidi"/>
          <w:iCs/>
          <w:sz w:val="24"/>
          <w:szCs w:val="24"/>
          <w:lang w:val="en-IN"/>
        </w:rPr>
      </w:pPr>
      <w:r w:rsidRPr="00F465AF">
        <w:rPr>
          <w:rFonts w:asciiTheme="majorBidi" w:hAnsiTheme="majorBidi" w:cstheme="majorBidi"/>
          <w:iCs/>
          <w:sz w:val="24"/>
          <w:szCs w:val="24"/>
          <w:lang w:val="en-IN"/>
        </w:rPr>
        <w:t>Database: `</w:t>
      </w:r>
      <w:proofErr w:type="spellStart"/>
      <w:r w:rsidRPr="00F465AF">
        <w:rPr>
          <w:rFonts w:asciiTheme="majorBidi" w:hAnsiTheme="majorBidi" w:cstheme="majorBidi"/>
          <w:iCs/>
          <w:sz w:val="24"/>
          <w:szCs w:val="24"/>
          <w:lang w:val="en-IN"/>
        </w:rPr>
        <w:t>expensetracker</w:t>
      </w:r>
      <w:proofErr w:type="spellEnd"/>
      <w:r w:rsidRPr="00F465AF">
        <w:rPr>
          <w:rFonts w:asciiTheme="majorBidi" w:hAnsiTheme="majorBidi" w:cstheme="majorBidi"/>
          <w:iCs/>
          <w:sz w:val="24"/>
          <w:szCs w:val="24"/>
          <w:lang w:val="en-IN"/>
        </w:rPr>
        <w:t>`</w:t>
      </w:r>
    </w:p>
    <w:tbl>
      <w:tblPr>
        <w:tblStyle w:val="TableGrid"/>
        <w:tblW w:w="0" w:type="auto"/>
        <w:tblLook w:val="04A0" w:firstRow="1" w:lastRow="0" w:firstColumn="1" w:lastColumn="0" w:noHBand="0" w:noVBand="1"/>
      </w:tblPr>
      <w:tblGrid>
        <w:gridCol w:w="5035"/>
        <w:gridCol w:w="5035"/>
      </w:tblGrid>
      <w:tr w:rsidR="00F465AF" w14:paraId="31D020D1" w14:textId="77777777" w:rsidTr="00F465AF">
        <w:tc>
          <w:tcPr>
            <w:tcW w:w="5035" w:type="dxa"/>
          </w:tcPr>
          <w:p w14:paraId="01AA458C"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CREATE TABLE `expenses` (</w:t>
            </w:r>
          </w:p>
          <w:p w14:paraId="7C3AC4E0"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`id` </w:t>
            </w:r>
            <w:proofErr w:type="gramStart"/>
            <w:r w:rsidRPr="00F465AF">
              <w:rPr>
                <w:rFonts w:asciiTheme="majorBidi" w:hAnsiTheme="majorBidi" w:cstheme="majorBidi"/>
                <w:i/>
                <w:iCs/>
                <w:sz w:val="20"/>
                <w:szCs w:val="20"/>
                <w:lang w:val="en-IN"/>
              </w:rPr>
              <w:t>int</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11) NOT NULL,</w:t>
            </w:r>
          </w:p>
          <w:p w14:paraId="759FCE58"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w:t>
            </w:r>
            <w:proofErr w:type="spellStart"/>
            <w:r w:rsidRPr="00F465AF">
              <w:rPr>
                <w:rFonts w:asciiTheme="majorBidi" w:hAnsiTheme="majorBidi" w:cstheme="majorBidi"/>
                <w:iCs/>
                <w:sz w:val="20"/>
                <w:szCs w:val="20"/>
                <w:lang w:val="en-IN"/>
              </w:rPr>
              <w:t>userid</w:t>
            </w:r>
            <w:proofErr w:type="spellEnd"/>
            <w:r w:rsidRPr="00F465AF">
              <w:rPr>
                <w:rFonts w:asciiTheme="majorBidi" w:hAnsiTheme="majorBidi" w:cstheme="majorBidi"/>
                <w:iCs/>
                <w:sz w:val="20"/>
                <w:szCs w:val="20"/>
                <w:lang w:val="en-IN"/>
              </w:rPr>
              <w:t xml:space="preserve">` </w:t>
            </w:r>
            <w:proofErr w:type="gramStart"/>
            <w:r w:rsidRPr="00F465AF">
              <w:rPr>
                <w:rFonts w:asciiTheme="majorBidi" w:hAnsiTheme="majorBidi" w:cstheme="majorBidi"/>
                <w:i/>
                <w:iCs/>
                <w:sz w:val="20"/>
                <w:szCs w:val="20"/>
                <w:lang w:val="en-IN"/>
              </w:rPr>
              <w:t>int</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11) DEFAULT NULL,</w:t>
            </w:r>
          </w:p>
          <w:p w14:paraId="0EBBECD9"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`date` </w:t>
            </w:r>
            <w:r w:rsidRPr="00F465AF">
              <w:rPr>
                <w:rFonts w:asciiTheme="majorBidi" w:hAnsiTheme="majorBidi" w:cstheme="majorBidi"/>
                <w:i/>
                <w:iCs/>
                <w:sz w:val="20"/>
                <w:szCs w:val="20"/>
                <w:lang w:val="en-IN"/>
              </w:rPr>
              <w:t>date</w:t>
            </w:r>
            <w:r w:rsidRPr="00F465AF">
              <w:rPr>
                <w:rFonts w:asciiTheme="majorBidi" w:hAnsiTheme="majorBidi" w:cstheme="majorBidi"/>
                <w:iCs/>
                <w:sz w:val="20"/>
                <w:szCs w:val="20"/>
                <w:lang w:val="en-IN"/>
              </w:rPr>
              <w:t xml:space="preserve"> DEFAULT NULL,</w:t>
            </w:r>
          </w:p>
          <w:p w14:paraId="5A7A0371"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`time` </w:t>
            </w:r>
            <w:r w:rsidRPr="00F465AF">
              <w:rPr>
                <w:rFonts w:asciiTheme="majorBidi" w:hAnsiTheme="majorBidi" w:cstheme="majorBidi"/>
                <w:i/>
                <w:iCs/>
                <w:sz w:val="20"/>
                <w:szCs w:val="20"/>
                <w:lang w:val="en-IN"/>
              </w:rPr>
              <w:t>time</w:t>
            </w:r>
            <w:r w:rsidRPr="00F465AF">
              <w:rPr>
                <w:rFonts w:asciiTheme="majorBidi" w:hAnsiTheme="majorBidi" w:cstheme="majorBidi"/>
                <w:iCs/>
                <w:sz w:val="20"/>
                <w:szCs w:val="20"/>
                <w:lang w:val="en-IN"/>
              </w:rPr>
              <w:t xml:space="preserve"> DEFAULT NULL,</w:t>
            </w:r>
          </w:p>
          <w:p w14:paraId="15E2F240"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`description` </w:t>
            </w:r>
            <w:proofErr w:type="gramStart"/>
            <w:r w:rsidRPr="00F465AF">
              <w:rPr>
                <w:rFonts w:asciiTheme="majorBidi" w:hAnsiTheme="majorBidi" w:cstheme="majorBidi"/>
                <w:i/>
                <w:iCs/>
                <w:sz w:val="20"/>
                <w:szCs w:val="20"/>
                <w:lang w:val="en-IN"/>
              </w:rPr>
              <w:t>varchar</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255) DEFAULT NULL,</w:t>
            </w:r>
          </w:p>
          <w:p w14:paraId="42F0136A" w14:textId="33369F4B" w:rsidR="00F465AF" w:rsidRDefault="00F465AF" w:rsidP="00F465AF">
            <w:pPr>
              <w:rPr>
                <w:rFonts w:asciiTheme="majorBidi" w:hAnsiTheme="majorBidi" w:cstheme="majorBidi"/>
                <w:iCs/>
                <w:sz w:val="24"/>
                <w:szCs w:val="24"/>
                <w:lang w:val="en-IN"/>
              </w:rPr>
            </w:pPr>
            <w:r w:rsidRPr="00F465AF">
              <w:rPr>
                <w:rFonts w:asciiTheme="majorBidi" w:hAnsiTheme="majorBidi" w:cstheme="majorBidi"/>
                <w:iCs/>
                <w:sz w:val="20"/>
                <w:szCs w:val="20"/>
                <w:lang w:val="en-IN"/>
              </w:rPr>
              <w:t xml:space="preserve">  `amount` </w:t>
            </w:r>
            <w:proofErr w:type="gramStart"/>
            <w:r w:rsidRPr="00F465AF">
              <w:rPr>
                <w:rFonts w:asciiTheme="majorBidi" w:hAnsiTheme="majorBidi" w:cstheme="majorBidi"/>
                <w:i/>
                <w:iCs/>
                <w:sz w:val="20"/>
                <w:szCs w:val="20"/>
                <w:lang w:val="en-IN"/>
              </w:rPr>
              <w:t>decimal</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10,2) DEFAULT NULL</w:t>
            </w:r>
            <w:r>
              <w:rPr>
                <w:rFonts w:asciiTheme="majorBidi" w:hAnsiTheme="majorBidi" w:cstheme="majorBidi"/>
                <w:iCs/>
                <w:sz w:val="20"/>
                <w:szCs w:val="20"/>
                <w:lang w:val="en-IN"/>
              </w:rPr>
              <w:t xml:space="preserve"> </w:t>
            </w:r>
            <w:r w:rsidRPr="00F465AF">
              <w:rPr>
                <w:rFonts w:asciiTheme="majorBidi" w:hAnsiTheme="majorBidi" w:cstheme="majorBidi"/>
                <w:iCs/>
                <w:sz w:val="20"/>
                <w:szCs w:val="20"/>
                <w:lang w:val="en-IN"/>
              </w:rPr>
              <w:t>)</w:t>
            </w:r>
            <w:r>
              <w:rPr>
                <w:rFonts w:asciiTheme="majorBidi" w:hAnsiTheme="majorBidi" w:cstheme="majorBidi"/>
                <w:iCs/>
                <w:sz w:val="20"/>
                <w:szCs w:val="20"/>
                <w:lang w:val="en-IN"/>
              </w:rPr>
              <w:t>;</w:t>
            </w:r>
          </w:p>
        </w:tc>
        <w:tc>
          <w:tcPr>
            <w:tcW w:w="5035" w:type="dxa"/>
          </w:tcPr>
          <w:p w14:paraId="67D8AD46"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CREATE TABLE `users` (</w:t>
            </w:r>
          </w:p>
          <w:p w14:paraId="7E7C4DB6"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`id` </w:t>
            </w:r>
            <w:proofErr w:type="gramStart"/>
            <w:r w:rsidRPr="00F465AF">
              <w:rPr>
                <w:rFonts w:asciiTheme="majorBidi" w:hAnsiTheme="majorBidi" w:cstheme="majorBidi"/>
                <w:i/>
                <w:iCs/>
                <w:sz w:val="20"/>
                <w:szCs w:val="20"/>
                <w:lang w:val="en-IN"/>
              </w:rPr>
              <w:t>int</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11) NOT NULL,</w:t>
            </w:r>
          </w:p>
          <w:p w14:paraId="01BE45EB"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w:t>
            </w:r>
            <w:proofErr w:type="spellStart"/>
            <w:r w:rsidRPr="00F465AF">
              <w:rPr>
                <w:rFonts w:asciiTheme="majorBidi" w:hAnsiTheme="majorBidi" w:cstheme="majorBidi"/>
                <w:iCs/>
                <w:sz w:val="20"/>
                <w:szCs w:val="20"/>
                <w:lang w:val="en-IN"/>
              </w:rPr>
              <w:t>uname</w:t>
            </w:r>
            <w:proofErr w:type="spellEnd"/>
            <w:r w:rsidRPr="00F465AF">
              <w:rPr>
                <w:rFonts w:asciiTheme="majorBidi" w:hAnsiTheme="majorBidi" w:cstheme="majorBidi"/>
                <w:iCs/>
                <w:sz w:val="20"/>
                <w:szCs w:val="20"/>
                <w:lang w:val="en-IN"/>
              </w:rPr>
              <w:t xml:space="preserve">` </w:t>
            </w:r>
            <w:proofErr w:type="gramStart"/>
            <w:r w:rsidRPr="00F465AF">
              <w:rPr>
                <w:rFonts w:asciiTheme="majorBidi" w:hAnsiTheme="majorBidi" w:cstheme="majorBidi"/>
                <w:i/>
                <w:iCs/>
                <w:sz w:val="20"/>
                <w:szCs w:val="20"/>
                <w:lang w:val="en-IN"/>
              </w:rPr>
              <w:t>varchar</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100) DEFAULT NULL,</w:t>
            </w:r>
          </w:p>
          <w:p w14:paraId="7B8CF327"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`email` </w:t>
            </w:r>
            <w:proofErr w:type="gramStart"/>
            <w:r w:rsidRPr="00F465AF">
              <w:rPr>
                <w:rFonts w:asciiTheme="majorBidi" w:hAnsiTheme="majorBidi" w:cstheme="majorBidi"/>
                <w:i/>
                <w:iCs/>
                <w:sz w:val="20"/>
                <w:szCs w:val="20"/>
                <w:lang w:val="en-IN"/>
              </w:rPr>
              <w:t>varchar</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100) DEFAULT NULL,</w:t>
            </w:r>
          </w:p>
          <w:p w14:paraId="69591481" w14:textId="77777777" w:rsidR="00F465AF" w:rsidRPr="00F465AF" w:rsidRDefault="00F465AF" w:rsidP="00F465AF">
            <w:pPr>
              <w:rPr>
                <w:rFonts w:asciiTheme="majorBidi" w:hAnsiTheme="majorBidi" w:cstheme="majorBidi"/>
                <w:iCs/>
                <w:sz w:val="20"/>
                <w:szCs w:val="20"/>
                <w:lang w:val="en-IN"/>
              </w:rPr>
            </w:pPr>
            <w:r w:rsidRPr="00F465AF">
              <w:rPr>
                <w:rFonts w:asciiTheme="majorBidi" w:hAnsiTheme="majorBidi" w:cstheme="majorBidi"/>
                <w:iCs/>
                <w:sz w:val="20"/>
                <w:szCs w:val="20"/>
                <w:lang w:val="en-IN"/>
              </w:rPr>
              <w:t xml:space="preserve">  `password` </w:t>
            </w:r>
            <w:proofErr w:type="gramStart"/>
            <w:r w:rsidRPr="00F465AF">
              <w:rPr>
                <w:rFonts w:asciiTheme="majorBidi" w:hAnsiTheme="majorBidi" w:cstheme="majorBidi"/>
                <w:i/>
                <w:iCs/>
                <w:sz w:val="20"/>
                <w:szCs w:val="20"/>
                <w:lang w:val="en-IN"/>
              </w:rPr>
              <w:t>varchar</w:t>
            </w:r>
            <w:r w:rsidRPr="00F465AF">
              <w:rPr>
                <w:rFonts w:asciiTheme="majorBidi" w:hAnsiTheme="majorBidi" w:cstheme="majorBidi"/>
                <w:iCs/>
                <w:sz w:val="20"/>
                <w:szCs w:val="20"/>
                <w:lang w:val="en-IN"/>
              </w:rPr>
              <w:t>(</w:t>
            </w:r>
            <w:proofErr w:type="gramEnd"/>
            <w:r w:rsidRPr="00F465AF">
              <w:rPr>
                <w:rFonts w:asciiTheme="majorBidi" w:hAnsiTheme="majorBidi" w:cstheme="majorBidi"/>
                <w:iCs/>
                <w:sz w:val="20"/>
                <w:szCs w:val="20"/>
                <w:lang w:val="en-IN"/>
              </w:rPr>
              <w:t>100) DEFAULT NULL</w:t>
            </w:r>
          </w:p>
          <w:p w14:paraId="0F25A24D" w14:textId="19749B04" w:rsidR="00F465AF" w:rsidRDefault="00F465AF" w:rsidP="00F465AF">
            <w:pPr>
              <w:rPr>
                <w:rFonts w:asciiTheme="majorBidi" w:hAnsiTheme="majorBidi" w:cstheme="majorBidi"/>
                <w:iCs/>
                <w:sz w:val="24"/>
                <w:szCs w:val="24"/>
                <w:lang w:val="en-IN"/>
              </w:rPr>
            </w:pPr>
            <w:r w:rsidRPr="00F465AF">
              <w:rPr>
                <w:rFonts w:asciiTheme="majorBidi" w:hAnsiTheme="majorBidi" w:cstheme="majorBidi"/>
                <w:iCs/>
                <w:sz w:val="20"/>
                <w:szCs w:val="20"/>
                <w:lang w:val="en-IN"/>
              </w:rPr>
              <w:t>)</w:t>
            </w:r>
            <w:r w:rsidRPr="00F465AF">
              <w:rPr>
                <w:rFonts w:asciiTheme="majorBidi" w:hAnsiTheme="majorBidi" w:cstheme="majorBidi"/>
                <w:iCs/>
                <w:sz w:val="24"/>
                <w:szCs w:val="24"/>
                <w:lang w:val="en-IN"/>
              </w:rPr>
              <w:t xml:space="preserve"> </w:t>
            </w:r>
            <w:r>
              <w:rPr>
                <w:rFonts w:asciiTheme="majorBidi" w:hAnsiTheme="majorBidi" w:cstheme="majorBidi"/>
                <w:iCs/>
                <w:sz w:val="24"/>
                <w:szCs w:val="24"/>
                <w:lang w:val="en-IN"/>
              </w:rPr>
              <w:t>;</w:t>
            </w:r>
          </w:p>
        </w:tc>
      </w:tr>
    </w:tbl>
    <w:p w14:paraId="1D6BB6CF" w14:textId="77777777" w:rsidR="00CA1BFD" w:rsidRPr="00CA1BFD" w:rsidRDefault="00CA1BFD" w:rsidP="007B1E3B">
      <w:pPr>
        <w:jc w:val="center"/>
        <w:rPr>
          <w:rFonts w:asciiTheme="majorBidi" w:hAnsiTheme="majorBidi" w:cstheme="majorBidi"/>
          <w:iCs/>
          <w:color w:val="000000" w:themeColor="text1"/>
          <w:sz w:val="36"/>
          <w:szCs w:val="36"/>
          <w:lang w:val="en-IN"/>
        </w:rPr>
      </w:pPr>
      <w:r w:rsidRPr="00CA1BFD">
        <w:rPr>
          <w:rFonts w:asciiTheme="majorBidi" w:hAnsiTheme="majorBidi" w:cstheme="majorBidi"/>
          <w:iCs/>
          <w:color w:val="000000" w:themeColor="text1"/>
          <w:sz w:val="36"/>
          <w:szCs w:val="36"/>
          <w:lang w:val="en-IN"/>
        </w:rPr>
        <w:lastRenderedPageBreak/>
        <w:t>Conclusion</w:t>
      </w:r>
    </w:p>
    <w:p w14:paraId="4850EBCE" w14:textId="51524311" w:rsidR="00CA1BFD" w:rsidRPr="00CA1BFD" w:rsidRDefault="00CA1BFD" w:rsidP="00CA1BFD">
      <w:pPr>
        <w:rPr>
          <w:rFonts w:asciiTheme="majorBidi" w:hAnsiTheme="majorBidi" w:cstheme="majorBidi"/>
          <w:iCs/>
          <w:color w:val="000000" w:themeColor="text1"/>
          <w:sz w:val="28"/>
          <w:lang w:val="en-IN"/>
        </w:rPr>
      </w:pPr>
      <w:r w:rsidRPr="00CA1BFD">
        <w:rPr>
          <w:rFonts w:asciiTheme="majorBidi" w:hAnsiTheme="majorBidi" w:cstheme="majorBidi"/>
          <w:iCs/>
          <w:color w:val="000000" w:themeColor="text1"/>
          <w:sz w:val="28"/>
          <w:lang w:val="en-IN"/>
        </w:rPr>
        <w:t>The Expense Tracker project is a comprehensive tool for personal financial management. It allows users to efficiently track their expenses, providing a clear overview of their financial status. The use of JSP, Java, and MySQL ensures that the application is both powerful and scalable. Future enhancements could include advanced reporting features, budget tracking, and integration with financial.</w:t>
      </w:r>
    </w:p>
    <w:p w14:paraId="6373180C" w14:textId="77777777" w:rsidR="00CA1BFD" w:rsidRDefault="00CA1BFD" w:rsidP="00CA1BFD">
      <w:pPr>
        <w:rPr>
          <w:rFonts w:asciiTheme="majorBidi" w:hAnsiTheme="majorBidi" w:cstheme="majorBidi"/>
          <w:i/>
          <w:color w:val="000000" w:themeColor="text1"/>
          <w:sz w:val="28"/>
          <w:lang w:val="en-IN"/>
        </w:rPr>
      </w:pPr>
    </w:p>
    <w:p w14:paraId="63886F04" w14:textId="77777777" w:rsidR="00F465AF" w:rsidRPr="00CA1BFD" w:rsidRDefault="00F465AF" w:rsidP="00CA1BFD">
      <w:pPr>
        <w:rPr>
          <w:rFonts w:asciiTheme="majorBidi" w:hAnsiTheme="majorBidi" w:cstheme="majorBidi"/>
          <w:i/>
          <w:color w:val="000000" w:themeColor="text1"/>
          <w:sz w:val="28"/>
          <w:lang w:val="en-IN"/>
        </w:rPr>
      </w:pPr>
    </w:p>
    <w:p w14:paraId="39CEE51C" w14:textId="3D9248BC" w:rsidR="00DF1C86" w:rsidRDefault="00DF1C86" w:rsidP="00DF1C86">
      <w:pPr>
        <w:jc w:val="center"/>
        <w:rPr>
          <w:rFonts w:asciiTheme="majorBidi" w:hAnsiTheme="majorBidi" w:cstheme="majorBidi"/>
          <w:i/>
          <w:color w:val="000000" w:themeColor="text1"/>
          <w:sz w:val="28"/>
        </w:rPr>
      </w:pPr>
    </w:p>
    <w:p w14:paraId="492DA744" w14:textId="77777777" w:rsidR="007B1E3B" w:rsidRDefault="007B1E3B" w:rsidP="00DF1C86">
      <w:pPr>
        <w:jc w:val="center"/>
        <w:rPr>
          <w:rFonts w:asciiTheme="majorBidi" w:hAnsiTheme="majorBidi" w:cstheme="majorBidi"/>
          <w:i/>
          <w:color w:val="000000" w:themeColor="text1"/>
          <w:sz w:val="28"/>
        </w:rPr>
      </w:pPr>
    </w:p>
    <w:p w14:paraId="1F78AEAC" w14:textId="77777777" w:rsidR="007B1E3B" w:rsidRDefault="007B1E3B" w:rsidP="00DF1C86">
      <w:pPr>
        <w:jc w:val="center"/>
        <w:rPr>
          <w:rFonts w:asciiTheme="majorBidi" w:hAnsiTheme="majorBidi" w:cstheme="majorBidi"/>
          <w:i/>
          <w:color w:val="000000" w:themeColor="text1"/>
          <w:sz w:val="28"/>
        </w:rPr>
      </w:pPr>
    </w:p>
    <w:p w14:paraId="4F9A338E" w14:textId="77777777" w:rsidR="007B1E3B" w:rsidRDefault="007B1E3B" w:rsidP="00DF1C86">
      <w:pPr>
        <w:jc w:val="center"/>
        <w:rPr>
          <w:rFonts w:asciiTheme="majorBidi" w:hAnsiTheme="majorBidi" w:cstheme="majorBidi"/>
          <w:i/>
          <w:color w:val="000000" w:themeColor="text1"/>
          <w:sz w:val="28"/>
        </w:rPr>
      </w:pPr>
    </w:p>
    <w:p w14:paraId="256C6A1D" w14:textId="77777777" w:rsidR="006859DC" w:rsidRDefault="006859DC" w:rsidP="00DF1C86">
      <w:pPr>
        <w:jc w:val="center"/>
        <w:rPr>
          <w:rFonts w:asciiTheme="majorBidi" w:hAnsiTheme="majorBidi" w:cstheme="majorBidi"/>
          <w:i/>
          <w:color w:val="000000" w:themeColor="text1"/>
          <w:sz w:val="28"/>
        </w:rPr>
      </w:pPr>
    </w:p>
    <w:p w14:paraId="7C000865" w14:textId="77777777" w:rsidR="006859DC" w:rsidRDefault="006859DC" w:rsidP="00DF1C86">
      <w:pPr>
        <w:jc w:val="center"/>
        <w:rPr>
          <w:rFonts w:asciiTheme="majorBidi" w:hAnsiTheme="majorBidi" w:cstheme="majorBidi"/>
          <w:i/>
          <w:color w:val="000000" w:themeColor="text1"/>
          <w:sz w:val="28"/>
        </w:rPr>
      </w:pPr>
    </w:p>
    <w:p w14:paraId="79DAD686" w14:textId="77777777" w:rsidR="006859DC" w:rsidRDefault="006859DC" w:rsidP="00DF1C86">
      <w:pPr>
        <w:jc w:val="center"/>
        <w:rPr>
          <w:rFonts w:asciiTheme="majorBidi" w:hAnsiTheme="majorBidi" w:cstheme="majorBidi"/>
          <w:i/>
          <w:color w:val="000000" w:themeColor="text1"/>
          <w:sz w:val="28"/>
        </w:rPr>
      </w:pPr>
    </w:p>
    <w:p w14:paraId="44B6288A" w14:textId="77777777" w:rsidR="006859DC" w:rsidRDefault="006859DC" w:rsidP="00DF1C86">
      <w:pPr>
        <w:jc w:val="center"/>
        <w:rPr>
          <w:rFonts w:asciiTheme="majorBidi" w:hAnsiTheme="majorBidi" w:cstheme="majorBidi"/>
          <w:i/>
          <w:color w:val="000000" w:themeColor="text1"/>
          <w:sz w:val="28"/>
        </w:rPr>
      </w:pPr>
    </w:p>
    <w:p w14:paraId="340956E2" w14:textId="77777777" w:rsidR="006859DC" w:rsidRDefault="006859DC" w:rsidP="00DF1C86">
      <w:pPr>
        <w:jc w:val="center"/>
        <w:rPr>
          <w:rFonts w:asciiTheme="majorBidi" w:hAnsiTheme="majorBidi" w:cstheme="majorBidi"/>
          <w:i/>
          <w:color w:val="000000" w:themeColor="text1"/>
          <w:sz w:val="28"/>
        </w:rPr>
      </w:pPr>
    </w:p>
    <w:p w14:paraId="544B4E8A" w14:textId="77777777" w:rsidR="006859DC" w:rsidRDefault="006859DC" w:rsidP="00DF1C86">
      <w:pPr>
        <w:jc w:val="center"/>
        <w:rPr>
          <w:rFonts w:asciiTheme="majorBidi" w:hAnsiTheme="majorBidi" w:cstheme="majorBidi"/>
          <w:i/>
          <w:color w:val="000000" w:themeColor="text1"/>
          <w:sz w:val="28"/>
        </w:rPr>
      </w:pPr>
    </w:p>
    <w:p w14:paraId="6BE8B1DB" w14:textId="77777777" w:rsidR="007B1E3B" w:rsidRDefault="007B1E3B" w:rsidP="00DF1C86">
      <w:pPr>
        <w:jc w:val="center"/>
        <w:rPr>
          <w:rFonts w:asciiTheme="majorBidi" w:hAnsiTheme="majorBidi" w:cstheme="majorBidi"/>
          <w:i/>
          <w:color w:val="000000" w:themeColor="text1"/>
          <w:sz w:val="28"/>
        </w:rPr>
      </w:pPr>
    </w:p>
    <w:p w14:paraId="563E69BF" w14:textId="77777777" w:rsidR="007B1E3B" w:rsidRDefault="007B1E3B" w:rsidP="00DF1C86">
      <w:pPr>
        <w:jc w:val="center"/>
        <w:rPr>
          <w:rFonts w:asciiTheme="majorBidi" w:hAnsiTheme="majorBidi" w:cstheme="majorBidi"/>
          <w:i/>
          <w:color w:val="000000" w:themeColor="text1"/>
          <w:sz w:val="28"/>
        </w:rPr>
      </w:pPr>
    </w:p>
    <w:p w14:paraId="465F1DAD" w14:textId="77777777" w:rsidR="007B1E3B" w:rsidRDefault="007B1E3B" w:rsidP="00DF1C86">
      <w:pPr>
        <w:jc w:val="center"/>
        <w:rPr>
          <w:rFonts w:asciiTheme="majorBidi" w:hAnsiTheme="majorBidi" w:cstheme="majorBidi"/>
          <w:i/>
          <w:color w:val="000000" w:themeColor="text1"/>
          <w:sz w:val="28"/>
        </w:rPr>
      </w:pPr>
    </w:p>
    <w:p w14:paraId="56F6F641" w14:textId="77777777" w:rsidR="007B1E3B" w:rsidRDefault="007B1E3B" w:rsidP="00DF1C86">
      <w:pPr>
        <w:jc w:val="center"/>
        <w:rPr>
          <w:rFonts w:asciiTheme="majorBidi" w:hAnsiTheme="majorBidi" w:cstheme="majorBidi"/>
          <w:i/>
          <w:color w:val="000000" w:themeColor="text1"/>
          <w:sz w:val="28"/>
        </w:rPr>
      </w:pPr>
    </w:p>
    <w:p w14:paraId="72A1108B" w14:textId="77777777" w:rsidR="007B1E3B" w:rsidRDefault="007B1E3B" w:rsidP="00DF1C86">
      <w:pPr>
        <w:jc w:val="center"/>
        <w:rPr>
          <w:rFonts w:asciiTheme="majorBidi" w:hAnsiTheme="majorBidi" w:cstheme="majorBidi"/>
          <w:i/>
          <w:color w:val="000000" w:themeColor="text1"/>
          <w:sz w:val="28"/>
        </w:rPr>
      </w:pPr>
    </w:p>
    <w:p w14:paraId="7B5AEA50" w14:textId="6146610B" w:rsidR="007B1E3B" w:rsidRDefault="006859DC" w:rsidP="00F465AF">
      <w:pPr>
        <w:jc w:val="center"/>
        <w:rPr>
          <w:rFonts w:asciiTheme="majorBidi" w:hAnsiTheme="majorBidi" w:cstheme="majorBidi"/>
          <w:iCs/>
          <w:color w:val="000000" w:themeColor="text1"/>
          <w:sz w:val="28"/>
        </w:rPr>
      </w:pPr>
      <w:r>
        <w:rPr>
          <w:rFonts w:asciiTheme="majorBidi" w:hAnsiTheme="majorBidi" w:cstheme="majorBidi"/>
          <w:iCs/>
          <w:color w:val="000000" w:themeColor="text1"/>
          <w:sz w:val="28"/>
        </w:rPr>
        <w:t>OUTPUT</w:t>
      </w:r>
    </w:p>
    <w:p w14:paraId="4BE4DFE2" w14:textId="77777777" w:rsidR="006859DC" w:rsidRDefault="006859DC" w:rsidP="00F465AF">
      <w:pPr>
        <w:rPr>
          <w:rFonts w:asciiTheme="majorBidi" w:hAnsiTheme="majorBidi" w:cstheme="majorBidi"/>
          <w:iCs/>
          <w:noProof/>
          <w:color w:val="000000" w:themeColor="text1"/>
          <w:sz w:val="28"/>
        </w:rPr>
      </w:pPr>
      <w:r>
        <w:rPr>
          <w:rFonts w:asciiTheme="majorBidi" w:hAnsiTheme="majorBidi" w:cstheme="majorBidi"/>
          <w:iCs/>
          <w:noProof/>
          <w:color w:val="000000" w:themeColor="text1"/>
          <w:sz w:val="28"/>
        </w:rPr>
        <w:drawing>
          <wp:inline distT="0" distB="0" distL="0" distR="0" wp14:anchorId="7880DC57" wp14:editId="55040117">
            <wp:extent cx="2903220" cy="1604259"/>
            <wp:effectExtent l="0" t="0" r="0" b="0"/>
            <wp:docPr id="1183961808"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61808" name="Picture 4"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1618" cy="1608900"/>
                    </a:xfrm>
                    <a:prstGeom prst="rect">
                      <a:avLst/>
                    </a:prstGeom>
                  </pic:spPr>
                </pic:pic>
              </a:graphicData>
            </a:graphic>
          </wp:inline>
        </w:drawing>
      </w:r>
      <w:r>
        <w:rPr>
          <w:rFonts w:asciiTheme="majorBidi" w:hAnsiTheme="majorBidi" w:cstheme="majorBidi"/>
          <w:iCs/>
          <w:noProof/>
          <w:color w:val="000000" w:themeColor="text1"/>
          <w:sz w:val="28"/>
        </w:rPr>
        <w:t xml:space="preserve">                       </w:t>
      </w:r>
      <w:r>
        <w:rPr>
          <w:rFonts w:asciiTheme="majorBidi" w:hAnsiTheme="majorBidi" w:cstheme="majorBidi"/>
          <w:iCs/>
          <w:noProof/>
          <w:color w:val="000000" w:themeColor="text1"/>
          <w:sz w:val="28"/>
        </w:rPr>
        <w:drawing>
          <wp:inline distT="0" distB="0" distL="0" distR="0" wp14:anchorId="5E03463E" wp14:editId="6F9C29FF">
            <wp:extent cx="2461260" cy="1594692"/>
            <wp:effectExtent l="0" t="0" r="0" b="5715"/>
            <wp:docPr id="172763600"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3600" name="Picture 5" descr="A screenshot of a login for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0507" cy="1613641"/>
                    </a:xfrm>
                    <a:prstGeom prst="rect">
                      <a:avLst/>
                    </a:prstGeom>
                  </pic:spPr>
                </pic:pic>
              </a:graphicData>
            </a:graphic>
          </wp:inline>
        </w:drawing>
      </w:r>
    </w:p>
    <w:p w14:paraId="5387CDCA" w14:textId="77777777" w:rsidR="006859DC" w:rsidRDefault="006859DC" w:rsidP="00F465AF">
      <w:pPr>
        <w:rPr>
          <w:rFonts w:asciiTheme="majorBidi" w:hAnsiTheme="majorBidi" w:cstheme="majorBidi"/>
          <w:iCs/>
          <w:noProof/>
          <w:color w:val="000000" w:themeColor="text1"/>
          <w:sz w:val="28"/>
        </w:rPr>
      </w:pPr>
      <w:r>
        <w:rPr>
          <w:rFonts w:asciiTheme="majorBidi" w:hAnsiTheme="majorBidi" w:cstheme="majorBidi"/>
          <w:iCs/>
          <w:noProof/>
          <w:color w:val="000000" w:themeColor="text1"/>
          <w:sz w:val="28"/>
        </w:rPr>
        <w:drawing>
          <wp:inline distT="0" distB="0" distL="0" distR="0" wp14:anchorId="58246324" wp14:editId="53C2B4BA">
            <wp:extent cx="2923284" cy="1744980"/>
            <wp:effectExtent l="0" t="0" r="0" b="7620"/>
            <wp:docPr id="108348245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2457"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2798" cy="1756628"/>
                    </a:xfrm>
                    <a:prstGeom prst="rect">
                      <a:avLst/>
                    </a:prstGeom>
                  </pic:spPr>
                </pic:pic>
              </a:graphicData>
            </a:graphic>
          </wp:inline>
        </w:drawing>
      </w:r>
      <w:r>
        <w:rPr>
          <w:rFonts w:asciiTheme="majorBidi" w:hAnsiTheme="majorBidi" w:cstheme="majorBidi"/>
          <w:iCs/>
          <w:noProof/>
          <w:color w:val="000000" w:themeColor="text1"/>
          <w:sz w:val="28"/>
        </w:rPr>
        <w:t xml:space="preserve">                     </w:t>
      </w:r>
      <w:r>
        <w:rPr>
          <w:rFonts w:asciiTheme="majorBidi" w:hAnsiTheme="majorBidi" w:cstheme="majorBidi"/>
          <w:iCs/>
          <w:noProof/>
          <w:color w:val="000000" w:themeColor="text1"/>
          <w:sz w:val="28"/>
        </w:rPr>
        <w:drawing>
          <wp:inline distT="0" distB="0" distL="0" distR="0" wp14:anchorId="37973782" wp14:editId="7C6F454E">
            <wp:extent cx="2514600" cy="1734026"/>
            <wp:effectExtent l="0" t="0" r="0" b="0"/>
            <wp:docPr id="9747032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3253"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6759" cy="1749306"/>
                    </a:xfrm>
                    <a:prstGeom prst="rect">
                      <a:avLst/>
                    </a:prstGeom>
                  </pic:spPr>
                </pic:pic>
              </a:graphicData>
            </a:graphic>
          </wp:inline>
        </w:drawing>
      </w:r>
    </w:p>
    <w:p w14:paraId="785C0080" w14:textId="77777777" w:rsidR="00F465AF" w:rsidRDefault="006859DC" w:rsidP="00F465AF">
      <w:pPr>
        <w:rPr>
          <w:rFonts w:asciiTheme="majorBidi" w:hAnsiTheme="majorBidi" w:cstheme="majorBidi"/>
          <w:iCs/>
          <w:noProof/>
          <w:color w:val="000000" w:themeColor="text1"/>
          <w:sz w:val="28"/>
        </w:rPr>
      </w:pPr>
      <w:r>
        <w:rPr>
          <w:rFonts w:asciiTheme="majorBidi" w:hAnsiTheme="majorBidi" w:cstheme="majorBidi"/>
          <w:iCs/>
          <w:noProof/>
          <w:color w:val="000000" w:themeColor="text1"/>
          <w:sz w:val="28"/>
        </w:rPr>
        <w:drawing>
          <wp:inline distT="0" distB="0" distL="0" distR="0" wp14:anchorId="06CDD0CE" wp14:editId="024717F8">
            <wp:extent cx="2933700" cy="1959875"/>
            <wp:effectExtent l="0" t="0" r="0" b="2540"/>
            <wp:docPr id="44819751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97512"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4778" cy="1987318"/>
                    </a:xfrm>
                    <a:prstGeom prst="rect">
                      <a:avLst/>
                    </a:prstGeom>
                  </pic:spPr>
                </pic:pic>
              </a:graphicData>
            </a:graphic>
          </wp:inline>
        </w:drawing>
      </w:r>
      <w:r>
        <w:rPr>
          <w:rFonts w:asciiTheme="majorBidi" w:hAnsiTheme="majorBidi" w:cstheme="majorBidi"/>
          <w:iCs/>
          <w:noProof/>
          <w:color w:val="000000" w:themeColor="text1"/>
          <w:sz w:val="28"/>
        </w:rPr>
        <w:t xml:space="preserve">             </w:t>
      </w:r>
      <w:r>
        <w:rPr>
          <w:rFonts w:asciiTheme="majorBidi" w:hAnsiTheme="majorBidi" w:cstheme="majorBidi"/>
          <w:iCs/>
          <w:noProof/>
          <w:color w:val="000000" w:themeColor="text1"/>
          <w:sz w:val="28"/>
        </w:rPr>
        <w:drawing>
          <wp:inline distT="0" distB="0" distL="0" distR="0" wp14:anchorId="7F87B089" wp14:editId="699A42DD">
            <wp:extent cx="2880360" cy="1947545"/>
            <wp:effectExtent l="0" t="0" r="0" b="0"/>
            <wp:docPr id="86857700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77001"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746" cy="1947806"/>
                    </a:xfrm>
                    <a:prstGeom prst="rect">
                      <a:avLst/>
                    </a:prstGeom>
                  </pic:spPr>
                </pic:pic>
              </a:graphicData>
            </a:graphic>
          </wp:inline>
        </w:drawing>
      </w:r>
    </w:p>
    <w:p w14:paraId="3A9ABE7A" w14:textId="77777777" w:rsidR="00F465AF" w:rsidRDefault="00F465AF" w:rsidP="00F465AF">
      <w:pPr>
        <w:rPr>
          <w:rFonts w:asciiTheme="majorBidi" w:hAnsiTheme="majorBidi" w:cstheme="majorBidi"/>
          <w:iCs/>
          <w:noProof/>
          <w:color w:val="000000" w:themeColor="text1"/>
          <w:sz w:val="28"/>
        </w:rPr>
      </w:pPr>
    </w:p>
    <w:p w14:paraId="17C6437C" w14:textId="2C17A239" w:rsidR="00F465AF" w:rsidRPr="00F465AF" w:rsidRDefault="00F465AF" w:rsidP="00F465AF">
      <w:pPr>
        <w:tabs>
          <w:tab w:val="left" w:pos="3336"/>
        </w:tabs>
        <w:rPr>
          <w:rFonts w:asciiTheme="majorBidi" w:hAnsiTheme="majorBidi" w:cstheme="majorBidi"/>
          <w:sz w:val="28"/>
        </w:rPr>
      </w:pPr>
      <w:r>
        <w:rPr>
          <w:rFonts w:asciiTheme="majorBidi" w:hAnsiTheme="majorBidi" w:cstheme="majorBidi"/>
          <w:sz w:val="28"/>
        </w:rPr>
        <w:tab/>
      </w:r>
    </w:p>
    <w:p w14:paraId="5DA3961F" w14:textId="5ACFFE4F" w:rsidR="006859DC" w:rsidRDefault="006859DC" w:rsidP="00F465AF">
      <w:pPr>
        <w:rPr>
          <w:rFonts w:asciiTheme="majorBidi" w:hAnsiTheme="majorBidi" w:cstheme="majorBidi"/>
          <w:iCs/>
          <w:noProof/>
          <w:color w:val="000000" w:themeColor="text1"/>
          <w:sz w:val="28"/>
        </w:rPr>
      </w:pPr>
      <w:r>
        <w:rPr>
          <w:rFonts w:asciiTheme="majorBidi" w:hAnsiTheme="majorBidi" w:cstheme="majorBidi"/>
          <w:iCs/>
          <w:noProof/>
          <w:color w:val="000000" w:themeColor="text1"/>
          <w:sz w:val="28"/>
        </w:rPr>
        <w:lastRenderedPageBreak/>
        <w:drawing>
          <wp:inline distT="0" distB="0" distL="0" distR="0" wp14:anchorId="33C7DF50" wp14:editId="5F34A913">
            <wp:extent cx="2842260" cy="1926984"/>
            <wp:effectExtent l="0" t="0" r="0" b="0"/>
            <wp:docPr id="4017075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0757"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6177" cy="1963538"/>
                    </a:xfrm>
                    <a:prstGeom prst="rect">
                      <a:avLst/>
                    </a:prstGeom>
                  </pic:spPr>
                </pic:pic>
              </a:graphicData>
            </a:graphic>
          </wp:inline>
        </w:drawing>
      </w:r>
      <w:r>
        <w:rPr>
          <w:rFonts w:asciiTheme="majorBidi" w:hAnsiTheme="majorBidi" w:cstheme="majorBidi"/>
          <w:iCs/>
          <w:noProof/>
          <w:color w:val="000000" w:themeColor="text1"/>
          <w:sz w:val="28"/>
        </w:rPr>
        <w:t xml:space="preserve">                 </w:t>
      </w:r>
      <w:r>
        <w:rPr>
          <w:rFonts w:asciiTheme="majorBidi" w:hAnsiTheme="majorBidi" w:cstheme="majorBidi"/>
          <w:iCs/>
          <w:noProof/>
          <w:color w:val="000000" w:themeColor="text1"/>
          <w:sz w:val="28"/>
        </w:rPr>
        <w:drawing>
          <wp:inline distT="0" distB="0" distL="0" distR="0" wp14:anchorId="7E316882" wp14:editId="121588FA">
            <wp:extent cx="2781300" cy="1932838"/>
            <wp:effectExtent l="0" t="0" r="0" b="0"/>
            <wp:docPr id="30534422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44227" name="Picture 1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3779" cy="1941510"/>
                    </a:xfrm>
                    <a:prstGeom prst="rect">
                      <a:avLst/>
                    </a:prstGeom>
                  </pic:spPr>
                </pic:pic>
              </a:graphicData>
            </a:graphic>
          </wp:inline>
        </w:drawing>
      </w:r>
    </w:p>
    <w:p w14:paraId="67C30544" w14:textId="77777777" w:rsidR="006859DC" w:rsidRPr="006859DC" w:rsidRDefault="006859DC" w:rsidP="00F465AF">
      <w:pPr>
        <w:jc w:val="center"/>
        <w:rPr>
          <w:rFonts w:asciiTheme="majorBidi" w:hAnsiTheme="majorBidi" w:cstheme="majorBidi"/>
          <w:iCs/>
          <w:color w:val="000000" w:themeColor="text1"/>
          <w:sz w:val="28"/>
        </w:rPr>
      </w:pPr>
      <w:r>
        <w:rPr>
          <w:rFonts w:asciiTheme="majorBidi" w:hAnsiTheme="majorBidi" w:cstheme="majorBidi"/>
          <w:iCs/>
          <w:color w:val="000000" w:themeColor="text1"/>
          <w:sz w:val="28"/>
        </w:rPr>
        <w:t xml:space="preserve">After remove </w:t>
      </w:r>
    </w:p>
    <w:tbl>
      <w:tblPr>
        <w:tblW w:w="7875" w:type="dxa"/>
        <w:shd w:val="clear" w:color="auto" w:fill="F5F6FA"/>
        <w:tblCellMar>
          <w:top w:w="15" w:type="dxa"/>
          <w:left w:w="15" w:type="dxa"/>
          <w:bottom w:w="15" w:type="dxa"/>
          <w:right w:w="15" w:type="dxa"/>
        </w:tblCellMar>
        <w:tblLook w:val="04A0" w:firstRow="1" w:lastRow="0" w:firstColumn="1" w:lastColumn="0" w:noHBand="0" w:noVBand="1"/>
      </w:tblPr>
      <w:tblGrid>
        <w:gridCol w:w="2405"/>
        <w:gridCol w:w="1940"/>
        <w:gridCol w:w="2138"/>
        <w:gridCol w:w="1392"/>
      </w:tblGrid>
      <w:tr w:rsidR="006859DC" w:rsidRPr="006859DC" w14:paraId="13F5DAE1" w14:textId="77777777" w:rsidTr="008D6FD9">
        <w:tc>
          <w:tcPr>
            <w:tcW w:w="0" w:type="auto"/>
            <w:tcBorders>
              <w:bottom w:val="single" w:sz="6" w:space="0" w:color="DDDDDD"/>
            </w:tcBorders>
            <w:shd w:val="clear" w:color="auto" w:fill="F5F6FA"/>
            <w:tcMar>
              <w:top w:w="150" w:type="dxa"/>
              <w:left w:w="150" w:type="dxa"/>
              <w:bottom w:w="150" w:type="dxa"/>
              <w:right w:w="150" w:type="dxa"/>
            </w:tcMar>
            <w:vAlign w:val="center"/>
            <w:hideMark/>
          </w:tcPr>
          <w:p w14:paraId="3FADF205" w14:textId="77777777" w:rsidR="006859DC" w:rsidRPr="006859DC" w:rsidRDefault="006859DC" w:rsidP="00F465AF">
            <w:pPr>
              <w:jc w:val="center"/>
              <w:rPr>
                <w:rFonts w:asciiTheme="majorBidi" w:hAnsiTheme="majorBidi" w:cstheme="majorBidi"/>
                <w:iCs/>
                <w:color w:val="000000" w:themeColor="text1"/>
                <w:sz w:val="28"/>
                <w:lang w:val="en-IN"/>
              </w:rPr>
            </w:pPr>
            <w:r w:rsidRPr="006859DC">
              <w:rPr>
                <w:rFonts w:asciiTheme="majorBidi" w:hAnsiTheme="majorBidi" w:cstheme="majorBidi"/>
                <w:iCs/>
                <w:color w:val="000000" w:themeColor="text1"/>
                <w:sz w:val="28"/>
                <w:lang w:val="en-IN"/>
              </w:rPr>
              <w:t>2024-10-23</w:t>
            </w:r>
          </w:p>
        </w:tc>
        <w:tc>
          <w:tcPr>
            <w:tcW w:w="0" w:type="auto"/>
            <w:tcBorders>
              <w:bottom w:val="single" w:sz="6" w:space="0" w:color="DDDDDD"/>
            </w:tcBorders>
            <w:shd w:val="clear" w:color="auto" w:fill="F5F6FA"/>
            <w:tcMar>
              <w:top w:w="150" w:type="dxa"/>
              <w:left w:w="150" w:type="dxa"/>
              <w:bottom w:w="150" w:type="dxa"/>
              <w:right w:w="150" w:type="dxa"/>
            </w:tcMar>
            <w:vAlign w:val="center"/>
            <w:hideMark/>
          </w:tcPr>
          <w:p w14:paraId="0F2A8E60" w14:textId="77777777" w:rsidR="006859DC" w:rsidRPr="006859DC" w:rsidRDefault="006859DC" w:rsidP="00F465AF">
            <w:pPr>
              <w:jc w:val="center"/>
              <w:rPr>
                <w:rFonts w:asciiTheme="majorBidi" w:hAnsiTheme="majorBidi" w:cstheme="majorBidi"/>
                <w:iCs/>
                <w:color w:val="000000" w:themeColor="text1"/>
                <w:sz w:val="28"/>
                <w:lang w:val="en-IN"/>
              </w:rPr>
            </w:pPr>
            <w:r w:rsidRPr="006859DC">
              <w:rPr>
                <w:rFonts w:asciiTheme="majorBidi" w:hAnsiTheme="majorBidi" w:cstheme="majorBidi"/>
                <w:iCs/>
                <w:color w:val="000000" w:themeColor="text1"/>
                <w:sz w:val="28"/>
                <w:lang w:val="en-IN"/>
              </w:rPr>
              <w:t>01:08:00</w:t>
            </w:r>
          </w:p>
        </w:tc>
        <w:tc>
          <w:tcPr>
            <w:tcW w:w="0" w:type="auto"/>
            <w:tcBorders>
              <w:bottom w:val="single" w:sz="6" w:space="0" w:color="DDDDDD"/>
            </w:tcBorders>
            <w:shd w:val="clear" w:color="auto" w:fill="F5F6FA"/>
            <w:tcMar>
              <w:top w:w="150" w:type="dxa"/>
              <w:left w:w="150" w:type="dxa"/>
              <w:bottom w:w="150" w:type="dxa"/>
              <w:right w:w="150" w:type="dxa"/>
            </w:tcMar>
            <w:vAlign w:val="center"/>
            <w:hideMark/>
          </w:tcPr>
          <w:p w14:paraId="6EA4A335" w14:textId="77777777" w:rsidR="006859DC" w:rsidRPr="006859DC" w:rsidRDefault="006859DC" w:rsidP="00F465AF">
            <w:pPr>
              <w:jc w:val="center"/>
              <w:rPr>
                <w:rFonts w:asciiTheme="majorBidi" w:hAnsiTheme="majorBidi" w:cstheme="majorBidi"/>
                <w:iCs/>
                <w:color w:val="000000" w:themeColor="text1"/>
                <w:sz w:val="28"/>
                <w:lang w:val="en-IN"/>
              </w:rPr>
            </w:pPr>
            <w:r w:rsidRPr="006859DC">
              <w:rPr>
                <w:rFonts w:asciiTheme="majorBidi" w:hAnsiTheme="majorBidi" w:cstheme="majorBidi"/>
                <w:iCs/>
                <w:color w:val="000000" w:themeColor="text1"/>
                <w:sz w:val="28"/>
                <w:lang w:val="en-IN"/>
              </w:rPr>
              <w:t>for Goods</w:t>
            </w:r>
          </w:p>
        </w:tc>
        <w:tc>
          <w:tcPr>
            <w:tcW w:w="0" w:type="auto"/>
            <w:tcBorders>
              <w:bottom w:val="single" w:sz="6" w:space="0" w:color="DDDDDD"/>
            </w:tcBorders>
            <w:shd w:val="clear" w:color="auto" w:fill="F5F6FA"/>
            <w:tcMar>
              <w:top w:w="150" w:type="dxa"/>
              <w:left w:w="150" w:type="dxa"/>
              <w:bottom w:w="150" w:type="dxa"/>
              <w:right w:w="150" w:type="dxa"/>
            </w:tcMar>
            <w:vAlign w:val="center"/>
            <w:hideMark/>
          </w:tcPr>
          <w:p w14:paraId="3D161A25" w14:textId="77777777" w:rsidR="006859DC" w:rsidRPr="006859DC" w:rsidRDefault="006859DC" w:rsidP="00F465AF">
            <w:pPr>
              <w:jc w:val="center"/>
              <w:rPr>
                <w:rFonts w:asciiTheme="majorBidi" w:hAnsiTheme="majorBidi" w:cstheme="majorBidi"/>
                <w:iCs/>
                <w:color w:val="000000" w:themeColor="text1"/>
                <w:sz w:val="28"/>
                <w:lang w:val="en-IN"/>
              </w:rPr>
            </w:pPr>
            <w:r w:rsidRPr="006859DC">
              <w:rPr>
                <w:rFonts w:asciiTheme="majorBidi" w:hAnsiTheme="majorBidi" w:cstheme="majorBidi"/>
                <w:iCs/>
                <w:color w:val="000000" w:themeColor="text1"/>
                <w:sz w:val="28"/>
                <w:lang w:val="en-IN"/>
              </w:rPr>
              <w:t>100.0</w:t>
            </w:r>
          </w:p>
        </w:tc>
      </w:tr>
    </w:tbl>
    <w:p w14:paraId="40B2716A" w14:textId="77777777" w:rsidR="006859DC" w:rsidRDefault="006859DC" w:rsidP="00F465AF">
      <w:pPr>
        <w:jc w:val="center"/>
        <w:rPr>
          <w:rFonts w:asciiTheme="majorBidi" w:hAnsiTheme="majorBidi" w:cstheme="majorBidi"/>
          <w:iCs/>
          <w:color w:val="000000" w:themeColor="text1"/>
          <w:sz w:val="28"/>
        </w:rPr>
      </w:pPr>
    </w:p>
    <w:p w14:paraId="502C35BC" w14:textId="11DC04D7" w:rsidR="006859DC" w:rsidRDefault="006859DC" w:rsidP="00F465AF">
      <w:pPr>
        <w:jc w:val="center"/>
        <w:rPr>
          <w:rFonts w:asciiTheme="majorBidi" w:hAnsiTheme="majorBidi" w:cstheme="majorBidi"/>
          <w:iCs/>
          <w:color w:val="000000" w:themeColor="text1"/>
          <w:sz w:val="28"/>
        </w:rPr>
      </w:pPr>
      <w:r>
        <w:rPr>
          <w:rFonts w:asciiTheme="majorBidi" w:hAnsiTheme="majorBidi" w:cstheme="majorBidi"/>
          <w:iCs/>
          <w:noProof/>
          <w:color w:val="000000" w:themeColor="text1"/>
          <w:sz w:val="28"/>
        </w:rPr>
        <w:drawing>
          <wp:inline distT="0" distB="0" distL="0" distR="0" wp14:anchorId="3C199A59" wp14:editId="3EE77452">
            <wp:extent cx="3516989" cy="2232660"/>
            <wp:effectExtent l="0" t="0" r="7620" b="0"/>
            <wp:docPr id="103407183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71832"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21589" cy="2235580"/>
                    </a:xfrm>
                    <a:prstGeom prst="rect">
                      <a:avLst/>
                    </a:prstGeom>
                  </pic:spPr>
                </pic:pic>
              </a:graphicData>
            </a:graphic>
          </wp:inline>
        </w:drawing>
      </w:r>
    </w:p>
    <w:p w14:paraId="2BB0CA60" w14:textId="77777777" w:rsidR="006859DC" w:rsidRPr="006859DC" w:rsidRDefault="006859DC" w:rsidP="006859DC">
      <w:pPr>
        <w:rPr>
          <w:rFonts w:asciiTheme="majorBidi" w:hAnsiTheme="majorBidi" w:cstheme="majorBidi"/>
          <w:iCs/>
          <w:color w:val="000000" w:themeColor="text1"/>
          <w:sz w:val="28"/>
        </w:rPr>
      </w:pPr>
    </w:p>
    <w:p w14:paraId="3425302F" w14:textId="1ACA3AB4" w:rsidR="007B1E3B" w:rsidRPr="006859DC" w:rsidRDefault="007B1E3B" w:rsidP="00DF1C86">
      <w:pPr>
        <w:jc w:val="center"/>
        <w:rPr>
          <w:rFonts w:asciiTheme="majorBidi" w:hAnsiTheme="majorBidi" w:cstheme="majorBidi"/>
          <w:iCs/>
          <w:color w:val="000000" w:themeColor="text1"/>
          <w:sz w:val="28"/>
        </w:rPr>
      </w:pPr>
    </w:p>
    <w:sectPr w:rsidR="007B1E3B" w:rsidRPr="006859DC" w:rsidSect="00ED0D56">
      <w:headerReference w:type="default" r:id="rId17"/>
      <w:footerReference w:type="even" r:id="rId18"/>
      <w:footerReference w:type="default" r:id="rId19"/>
      <w:headerReference w:type="first" r:id="rId20"/>
      <w:footerReference w:type="first" r:id="rId21"/>
      <w:pgSz w:w="12240" w:h="15840"/>
      <w:pgMar w:top="360" w:right="1080" w:bottom="1440" w:left="1080" w:header="576" w:footer="432"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8A5C2" w14:textId="77777777" w:rsidR="003371FC" w:rsidRDefault="003371FC">
      <w:pPr>
        <w:spacing w:after="0"/>
      </w:pPr>
      <w:r>
        <w:separator/>
      </w:r>
    </w:p>
  </w:endnote>
  <w:endnote w:type="continuationSeparator" w:id="0">
    <w:p w14:paraId="41025F65" w14:textId="77777777" w:rsidR="003371FC" w:rsidRDefault="00337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4058F" w14:textId="77777777" w:rsidR="00172D10" w:rsidRDefault="00172D10">
    <w:pPr>
      <w:jc w:val="right"/>
    </w:pPr>
  </w:p>
  <w:p w14:paraId="26061DCF"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B64926" w:themeColor="accent3"/>
      </w:rPr>
      <w:sym w:font="Wingdings 2" w:char="F097"/>
    </w:r>
  </w:p>
  <w:p w14:paraId="53B26664"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2238379"/>
      <w:docPartObj>
        <w:docPartGallery w:val="Page Numbers (Bottom of Page)"/>
        <w:docPartUnique/>
      </w:docPartObj>
    </w:sdtPr>
    <w:sdtContent>
      <w:p w14:paraId="7F37F582" w14:textId="443BEDE2" w:rsidR="00ED0D56" w:rsidRDefault="00ED0D56">
        <w:pPr>
          <w:pStyle w:val="Footer"/>
          <w:jc w:val="right"/>
        </w:pPr>
        <w:r>
          <w:t xml:space="preserve">Page | </w:t>
        </w:r>
        <w:r>
          <w:fldChar w:fldCharType="begin"/>
        </w:r>
        <w:r>
          <w:instrText xml:space="preserve"> PAGE   \* MERGEFORMAT </w:instrText>
        </w:r>
        <w:r>
          <w:fldChar w:fldCharType="separate"/>
        </w:r>
        <w:r w:rsidR="00DE492F">
          <w:rPr>
            <w:noProof/>
          </w:rPr>
          <w:t>1</w:t>
        </w:r>
        <w:r>
          <w:rPr>
            <w:noProof/>
          </w:rPr>
          <w:fldChar w:fldCharType="end"/>
        </w:r>
        <w:r>
          <w:t xml:space="preserve"> </w:t>
        </w:r>
      </w:p>
    </w:sdtContent>
  </w:sdt>
  <w:p w14:paraId="49A02F69"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5C749" w14:textId="77777777" w:rsidR="00094803" w:rsidRDefault="00094803">
    <w:pPr>
      <w:pStyle w:val="Footer"/>
    </w:pPr>
    <w:r>
      <w:rPr>
        <w:noProof/>
        <w:lang w:bidi="gu-IN"/>
      </w:rPr>
      <mc:AlternateContent>
        <mc:Choice Requires="wpg">
          <w:drawing>
            <wp:anchor distT="0" distB="0" distL="114300" distR="114300" simplePos="0" relativeHeight="251660288" behindDoc="0" locked="0" layoutInCell="1" allowOverlap="1" wp14:anchorId="060CFE81" wp14:editId="3B8C420D">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2FB33135"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1QlZQMAAOYMAAAOAAAAZHJzL2Uyb0RvYy54bWzsV9tu2zgQfS+w/0Do&#10;XdHdlIQ4hWMn2QLdbdB2P4ChKImoJBIkfQmK/nuHlOzEdoAtgn0Jtg9ReJvhzDlzSPry/a7v0IYp&#10;zcUw96KL0ENsoKLiQzP3/vl66+ce0oYMFenEwObeI9Pe+6s/3l1uZcli0YquYgqBk0GXWzn3WmNk&#10;GQSatqwn+kJINsBkLVRPDHRVE1SKbMF73wVxGM6CrVCVVIIyrWF0NU56V85/XTNqPtW1ZgZ1cw9i&#10;M+6r3PfBfoOrS1I2isiW0ykM8oooesIH2PTgakUMQWvFz1z1nCqhRW0uqOgDUdecMpcDZBOFJ9nc&#10;KbGWLpem3DbyABNAe4LTq93Svzf3CvEKuMMeGkgPHLltke1XTFMA6691Z7hPRScUq1DLdqQRg7bY&#10;bWVTgos7Jb/IezUNNGPPwrGrVW//Q6Jo51B/PKDOdgZRGEzDHEdR4iEKc0lSxGmcjrzQFsg7s6Pt&#10;zZNljtPiYJlkuWM02G8c2PgO4UhOS/ibYITWGYz/Xm5gZdaKeZOT/pd89ER9W0sAsJfE8AfecfPo&#10;qhe4tUENm3tO79XYeWIkjp8YGQvUjkyc/DmygGILlXVi7UYvxGb5UdBvGg1i2ZKhYQstQQpAsl0d&#10;HC933aMQHjoub3nXWeZse0oWKuGk7F7AayzplaDrng1m1KhiHeQNJdNyqT2kStY/MCg59aGKnGqg&#10;FD5qY7ezReF08z3OF2FYxNf+MguXfhriG39RpNjH4Q1OwzSPltHyh7WO0nKtGeRLupXkU6wwehbt&#10;iyKZjpNRfk7GaEPcYWGRcgEdx1XMVotllkY+vsYLP01WiZ9f48JP8GqWJNd5OruNfjiYnbHLC/xY&#10;HK0jbRQztLXNGiD+DLSMGx0mHB9PFFiyNIjLWrwop6gIwzAbFbPXVIxxhHE2KSMOkww64z57H1Jp&#10;c8dEj2wDuIBAHBdkAyGPS/dLppIZo3DhQVBj1UHj7egJTor9CTfpCUZO9JRYmI4F8pb0BAcEhfvW&#10;wDEuFR9GSn/L65nufl1ecZTgLIMSOb+zolmK83jSFwgwAwn+7/WVwAPrWF925ERf7gZ6u/pKft9X&#10;r7+v4izMZkXqBJUVCcbHl1aU5UmY7UWVJ/Es+u9F5Z6E8Jh2l/v08Lev9ed9aD//eXL1E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ErCdGF0IAAAdCAA&#10;ABQAAABkcnMvbWVkaWEvaW1hZ2UzLnBuZ4lQTkcNChoKAAAADUlIRFIAAALgAAADVAgGAAAA8vKY&#10;3gAAAAFzUkdCAK7OHOkAAAAEZ0FNQQAAsY8L/GEFAAAACXBIWXMAADsOAAA7DgHMtqGDAAAgCUlE&#10;QVR4Xu3dMXMUWZqG0fbGGg+vLSImGAVVIAsPDw8LTx4RqATOxvzh+Q04qEXgTay+VKqb7k5JpVLm&#10;WzczzxNxnN3Z3VkGpLfho+4vkiRJkiRJuqPLLy+e/Xb+6t233fb9/87//c/+vyxJkiRpzP77n3/9&#10;4/LLy7dXu83Fbxcv/+9W/df6f4kkSZKkMfpx8fr5t4vNx5+H989qlF9+2Z70/3JJkiRJh/T14+mv&#10;v+02Z0Oje9D1v7ZOVPr/cUmSJEn7dNe5yd7OX71zHy5JkiQ90JOH91+4D5ckSZLuqM5N7rvzPpT7&#10;cEmSJOmnuuG9274fGs+j2m3OnKVIkiRptY19brKv+r9piEuSJGk11fC++rQ5TQ/vv/r+efOm/7ck&#10;SZIkLbNHf6zg1LqPLXQfLkmSpIVVn80dufM+0OX59oOzFEmSJM2+Y915H8rHFkqSJGmW3Qzv7ckU&#10;HyuY4CxFkiRJs6m5O+9DuQ+XJElSy9UNdT0BPzhm58yz9pIkSWqpud15H8p9uCRJko7eVM/Ht8qz&#10;9pIkSTpKi7nzPlR3H/7iWf/DIUmSJE3TWs5N9uY+XJIkSVNkeN/PfbgkSZJGa/XnJnuqW3j34ZIk&#10;STq47i9YNvx8fLOu/2HFWYokSZL2zrnJOOrHsH4s+x9WSZIk6c/VWLz6tDk1vMdVP6b9D7EkSZJ0&#10;kzvviXUfW+g+XJIkafXVZ1m78865PN9+cB8uSZK0wtx5H5ePLZQkSVpJN8N7e7Km5+Nb5ixFkiRp&#10;wbnzbtT1fyY/Ll4/7/9jkiRJ0tyrm+M6eRgcf7TDs/aSJEnzzp33PLkPlyRJmmHdK5buvGer/qHJ&#10;fbgkSdIMcue9MN3nh7941v/HK0mSpFZybrJw7sMlSZLayPBeF/fhkiRJR8y5yTrVbb/7cEmSpGCe&#10;j6dz/Q9fzlIkSZImzLkJQ+rnRP3c6H+aSJIk6andDO/tieHNfa4+bU77nzKSJEk6NHfePEr3sYXu&#10;wyVJkh6dO2+eon7uuA+XJEnaI3fejMnHFkqSJN1TnQ54Pp6x1T/MOUuRJEn6KXfeRFz/HPtx8fp5&#10;/9NOkiRpfd2emwyOJZiKZ+0lSdLacudNC9yHS5KkVVTnJu68aYX7cEmStNhqeF+ebz8MjSA4uu7z&#10;w18863+6SpIkzTfnJsxJ/Vx1Hy5JkmZZDe/vnzdvDG/myH24JEmaVT5WkEXwrL0kSWo9z8ezSNdD&#10;3FmKJElqKnferIGzFEmSdPRuhvf2xPBmTa4+bU77XwKSJEm53Hmzau7DJUlSKnfe8If6teA+XJIk&#10;TZI7b7ib+3BJkjRqPy5eP/d8PNyv/uHUWYokSXpS7rzhAN19uGftJUnSI7o9NxkcF8B+zl+9cx8u&#10;SZLuzZ03jM99uCRJGqzOTdx5wzTch0uSpN+r4X15vv0wNBqAkbkPlyRpvTk3geOpX3vuwyVJWkk1&#10;vL9/3rwxvOH46tdi/0tTkiQtMR8rCA3yrL0kScvL8/EwA9dD3FmKJEkzz503zI+PLZQkaYbdDO/t&#10;ieEN83X1aXPa/5KWJEkt584bFsR9uCRJ7VZ33vX09eA3cWDW6u9wuA+XJKmR3HnDergPlyTpyP24&#10;eP3c8/GwLvUP285SJEkK584buLkP96y9JEmTdntuMvjNGFin81fv3IdLkjRy7ryBh7gPlyRppOrc&#10;xJ03sA/34ZIkPaEa3pfn2w9D32QB7uU+XJKk/XNuAoylvpa4D5ck6Y5qeNfT04Y3MLbvnzdv+i81&#10;kiSp8rGCwOQ8ay9J0s3z8fXE9OA3S4ApXA9xZymSpNXlzhs4Nh9bKElaRTfDe3viYwWBVjhLkSQt&#10;NnfeQLPch0uSllTdeddT0YPf9AAaUn8nxX24JGm2ufMG5sp9uCRpdnk+Hpg7z9pLkmaRO29gcbr7&#10;cM/aS5Iay7kJsHjnr965D5ckHT3DG1gb9+GSpKPlzhtYq/ra5z5ckhSrG96ejwfwrL0kadqcmwAM&#10;q6+N9TWy/3IpSdLTqm8qV582p4Y3wP3qa2X/pVOSpMPysYIAj+RZe0nSIdVn3rrzBjjc5fn2g/tw&#10;SdKDufMGGJePLZQkDXYzvLcnPlYQYBrOUiRJv+fOGyDk+mvtj4vXz/svv5KktVW3ifVHo4PfJACY&#10;jmftJWldufMGaIP7cElaQZ6PB2hL/WaI+3BJWmDuvAEa131++Itn/ZdtSdJcc24CMDPuwyVpnhne&#10;APPmPlySZpRzE4BlqL+z4z5ckhqu+wuWno8HWJ7d5sxZiiQ1lHMTgHWor/X1Nb//8i9JSldfhK8+&#10;bU4Nb4B1qa/9/bcCSVIqd94AK9d9bKH7cEmavPqMWHfeANy6PN9+cB8uSRPkzhuA+/jYQkkaqZvh&#10;vT3xfDwA+3CWIklPyJ03AAe5/t7x4+L18/7biSTpoeqWr/4ocfCLKgDsy7P2knR/7rwBmIL7cEka&#10;qHvF0p03ABOp39xxHy5J17nzBiCq+/zwF8/6b0OStJ6cmwBwVO7DJa0lwxuAlrgPl7TonJsA0KL6&#10;O0juwyUtKs/HAzALu82ZsxRJs865CQBzVN+76ntY/+1MktrvZnhvTwxvAObs6tPmtP/WJknt5s4b&#10;gEXpPrbQfbikBnPnDcCS1fc49+GSmsidNwBr4mMLJR21+iM5z8cDsDb1m07OUiRFc+cNANeuvxfW&#10;98T+26Mkjd/tucngFyEAWCvP2ksaO3feAPAw9+GSRqn+aM2dNwDsx324pIOr4X15vv0w9MUFAHhA&#10;9/nhL57131Yl6e6cmwDAeOp7qvtwSYPV8P7+efPG8AaA8bkPl/SnfKwgAAR41l6S5+MB4Aiuh7iz&#10;FGllufMGgONzliKtoJvhvT0xvAGgHVefNqf9t2pJS8qdNwA0zH24tJzqzrueyB38xQ4ANKX+bpb7&#10;cGmmufMGgPlyHy7NrB8Xr597Ph4A5q1+E81ZitR47rwBYIG6+3DP2ktNdXtuMviLFgBYhvNX79yH&#10;S0fOnTcArI/7cOlI1bmJO28AWCf34VKwGt6X59sPQ78YAYCVcR8uTZdzEwDgLrUR3IdLI1XD+/vn&#10;zRvDGwB4SG2GfkJIOiQfKwgAPJpn7aXHV7dc9RTt4C8qAIB9XA9xZynSA7nzBgDG5mMLpYFuhvf2&#10;xPAGAKZy9Wlz2k8Pad258wYAYtyHa83VnXc9KTv4iwMAYEL1d83ch2s1ufMGAFrhPlyL78fF6+ee&#10;jwcAWlK/KegsRYvLnTcA0LzuPtyz9pp5zk0AgNk5f/XOfbhml+ENAMyd+3DNpjo3cecNACyB+3A1&#10;XQ3vy/Pth6GfvAAAs+ZZe7WUcxMAYC1q8xjiOlo1vOtJV8MbAFib7583b/pJJGXysYIAwOp51l6J&#10;6rMx6+nWwZ+EAABr5D5cU+TOGwDgfj62UKN0M7y3Jz5WEABgP85SdHDuvAEADuQ+XI+pbpjqCdbB&#10;n0wAAOyt/u6c+3DdmTtvAIBpuA/X3/J8PADAtDxrry533gAAYd19+Itn/RzTWnJuAgBwZOev3rkP&#10;X0GGNwBAW9yHLzjnJgAAbaq/i+c+fEF1f8HS8/EAAO3bedZ+1jk3AQCYp9pwteX6WafWq/+wrj5t&#10;Tg1vAIB5q03XTzy1mjtvAICF6T620H14c9VnSbrzBgBYrsvz7Qf34Q3kzhsAYF18bOGRuhne2xPP&#10;xwMArJOzlGDuvAEA6Fxvwh8Xr5/3M1FjVzc/9UcOgz/4AACsl2ftx82dNwAA+3AfPkLdK5buvAEA&#10;2FP9pq378ANy5w0AwJN0nx/+4lk/L3VXzk0AABiV+/DhDG8AAKbkPvynnJsAAJBQf7dw1ffh3V+w&#10;9Hw8AABpu83Zqs5SnJsAANCC2qS1TfuZurzq/7mrT5tTwxsAgJbURu0n63Jy5w0AQNO6jy1cwH14&#10;ffaiO28AAObi8nz7YZb34e68AQCYs9l8bOHN8N6eeD4eAIAlaPosxZ03AACLdL1xf1y8ft7P3uNX&#10;NzL1W/SD/2YBAGApjv2svTtvAADW6Cj34d0rlu68AQBYqfpN6Mh9uDtvAAD4Sff54S+e9XN5vJyb&#10;AADAPca6Dze8AQBgf0+6D3duAgAAj1d/V/JR9+GejwcAgBHsNmf3nqU4NwEAgPHVxq6t3c/uP56P&#10;N7wBAGA6V582p90Ad+cNAAAh19v7l8H/BgAAMAk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ol6tPm9Oh/wYAADCeq93morb3L9X/zv/9z9/OX70b&#10;+hcCAABPc3m+/XD55cWzbnz/XP0Xv11sPg79DwEAAI+025z9uHj9vJ/bd1e/NV6/RT74vwQAALjX&#10;7bnJf//zr3/0E3u/Lr+8fDv0vxAAAPi77jexz1+9e/Tw/rk6S3EfDgAA97vzzvvQ6nbFfTgAAPzF&#10;vnfeh+ZjCwEA4Al33odU/0ecpQAAsFbfdtv39VHe/TzO1d2H7zZnQ/+mAABgaUa/8z60yy/bE/fh&#10;AAAs1Z9esWwp9+EAACxJ9M770NyHAwCwBHVucpQ770PzrD0AAHNUw3vSjxWcuvot++5FoIH/5wAA&#10;oBWzODd5TJ61BwCgRTW8a6suZnj/nGftAQBoSTMfKzh1Xz+e/uo+HACAo5n6+fhW87GFAAAkLe7O&#10;+9CcpQAAMKXuQ0GuN+esPlZw6rqPLdxt3w/9gAEAwKFWc+d9aJ61BwBgDLfnJv3M1EO5DwcA4BDu&#10;vJ+QZ+0BAHiM2T0f32rd54fvNmdDP8gAAFDDuz7qup+PGqv6owT34QAA3HJuEur7582bof8AAABY&#10;hxretQkN72CetQcAWCcfK3jkus8Pd5YCALB8a30+vtV8bCEAwDK58248ZykAAMtQw9vz8TPJfTgA&#10;wLy5855pnrUHAJiX2m614fo5p7nmPhwAoG3uvBeYZ+0BANrk+fiF192He9YeAODo3HmvLPfhAADH&#10;4dxk5bkPBwDIMLz1e3Vz5D4cAGA6zk00WP2kcJYCADAiz8drn5ylAAA8jXMTHdTll5dvh35CAQAw&#10;7Pb5eMNbB9d9bKH7cACAB7nz1qjV7ZL7cACAAbvNmefjNVnuwwEAbrjzVqz6SeYsBQBYs2+77XvP&#10;xytedx/uWXsAYEXceauJPGsPACydcxM1mftwAGBpDG81n2ftAYClcG6iWVU/WZ2lAABzVMPb8/Ga&#10;bfVHNt2LUAM/uQEAWuLcRIvKs/YAQKu63yz0fLyWWPexhe7DAYCGuPPWKvKsPQBwdLvNmTtvrS4f&#10;WwgApLnz1uqrn/zOUgCABM/HSz9Vt1d1gzX0iwUA4CnceUv35Fl7AGAst+cm/cyQdF/uwwGAQ7nz&#10;lg7MfTgA8Fh1buLOW3pi3eeH7zZnQ7/IAABKDe+vH09/7eeDpDGqP0pyHw4A/My5iRTo++fNm6Ff&#10;gADAetTwvvzy8q3hLYXyrD0ArJePFZSOWN16OUsBgJXwfLzUTj62EACWy5231HDOUgBgOWp41/d2&#10;HysoNV7dhH3bbd8P/UIGAObBnbc0wzxrDwDzU9+769yk/3YuaY65DweA9rnzlhaWZ+0BoF2ej5cW&#10;nGftAaAdno+XVlT9EZf7cAA4Ducm0orzrD0A5NTwru+9hre08jxrDwDT87GCkv5W9/nhzlIAYFye&#10;j5f0UD62EACezp23pEfnLAUAHu/2+XjDW9JBuQ8HgP2585Y0WnW75j4cAIbV98jLL9uT/tumJI2X&#10;+3AA+IM7b0mR6ouMsxQA1s7z8ZLidffhnrUHYGXceUs6enXz5j4cgKVzbiKpudyHA7BEhrekpqtb&#10;OPfhACyFcxNJs6m+WDlLAWC2PB8vaa7VH9l1L4INfXEDgMY4N5G0mC6/vHw79IUOAFrQ/WaR5+Ml&#10;La3uYwvdhwPQGHfekhafZ+0BaMJuc+b5eEmryscWAnAM7rwlrbr64ucsBYCUb7vte8/HS9J13X24&#10;Z+0BmIg7b0m6I8/aAzCm23OT/tuMJOmu3IcD8BTuvCXpgNyHA3CIOjdx5y1JT8iz9gDso4a35+Ml&#10;acTqjxK7l8oGvugCsF7OTSRp4jxrD0Cp4V3fEwxvSQrkWXuAdfOxgpJ0pL5+PP3VfTjAiuw2Z+68&#10;JamBfGwhwLK585akBvOxhQALdf213ccKSlLD1U1g3QYOfhEHYDbceUvSzPKsPcA83Z6b9F/OJUlz&#10;y304wDy485akBeU+HKBtno+XpIXWfX74bnM29MUfgLwa3vWRsv2XaUnSUqs/4nQfDnA8zk0kaaV9&#10;/7x5M/SNAYBp1PCur72GtyStOM/aA2T4WEFJ0p+qbwrOUgAm4Pl4SdJ9+dhCgHG485YkPSpnKQCH&#10;qeHt+XhJ0kF1Zym77fuhbzAA/J07b0nSKHnWHuB+9TWyzk36L5uSJI2T+3CAP3PnLUmaPM/aA9zw&#10;fLwkKVr3+eGetQdWyJ23JOmouQ8H1sK5iSSpqdyHA0tleEuSmq07S3EfDiyIcxNJ0iyqb1bOUoBZ&#10;83y8JGmOOUsB5sa5iSRpEV1+efl26BsdQCtun483vCVJi8l9ONAqd96SpEVXN5Xuw4Em7DZn9VGq&#10;/ZcnSZKWnftw4FjceUuSVlt983OWAiR9223fez5ekrT6uvtwz9oDE3LnLUnSQJ61B8bm3ESSpD1y&#10;Hw48leEtSdIjqxtN9+HAIZybSJL0hOqbqLMUYB81vD0fL0nSSNUfJXcv1Q180wXWzbmJJEkT5ll7&#10;4Fb3D+Wej5ckafq6jy10Hw6r5s5bkqQj5Fl7WKHd5sydtyRJR87HFsLyufOWJKmx6puysxRYJs/H&#10;S5LUcN19uGftYRHceUuSNKM8aw/zdXtu0v9yliRJc8p9OMyHO29JkhaS+3BoX52buPOWJGlhedYe&#10;2uP5eEmSVlD9EbchDsfl3ESSpBX2/fPmzdAwAKZTw/vyy8u3hrckSSvNs/aQ42MFJUnS7339ePqr&#10;sxSYiOfjJUnSXfnYQhiPO29JkrR3zlLgcDW869eQjxWUJEmPqvvYwt32/dDAAIa585YkSU/Os/bw&#10;sNtzk/6XjSRJ0tNzHw5/585bkiRNmmft4Q+ej5ckSbG6zw/fbc6GRgksXQ3v+ujO/peDJElSrvqj&#10;d/fhrIVzE0mS1EyetWfJanjXz3HDW5IkNZVn7VkiHysoSZKar/v8cGcpzJ3n4yVJ0tzysYXMkTtv&#10;SZI0+5ylMAc1vD0fL0mSFpP7cFrmzluSJC02z9rTkvq5WD8n+5+ekiRJy819OMfkzluSJK0yz9pz&#10;DJ6PlyRJq6+7D/esPRNz5y1JkvSX3IczBecmkiRJD+Q+nDEY3pIkSY+obnTdh3Mo5yaSJEkHViPK&#10;WQp783y8JEnSODlL4T7OTSRJkibq8svLt0MDjHW6fT7e8JYkSZqw7mML3YevnjtvSZKkcHXr6z58&#10;hXabM8/HS5IkHTH34evgzluSJKmhapQ5S1mub7vte8/HS5IkNVh3H+5Z+8Vw5y1JkjSTPGs/b85N&#10;JEmSZpr78HkxvCVJkhaQZ+3nwbmJJEnSwqpx5yylPTW8PR8vSZK04OrEoXtBcWAMkuPcRJIkaWV5&#10;1v44anjXj73hLUmStMK6jy10Hx7jzluSJEldXz+e/uo+fEK7zZk7b0mSJP0tH1s4LnfekiRJerAa&#10;i85SRnD9Y+j5eEmSJO1d3SrXzfLguORO7rwlSZL0pDxrv5/bc5P+h02SJEl6Wu7Dh7nzliRJ0mS5&#10;D/+zOjdx5y1JkqTJ6z4/fLc5Gxqla1DDuz66sf/hkCRJkjLV6cWa7sOdm0iSJKmJvn/evBkarEvh&#10;+XhJkiQ111KftfexgpIkSWq6xTxr7/l4SZIkzam5fmyhO29JkiTNurmcpdTw9ny8JEmSFlHdUH/b&#10;bd8PDd8WuPOWJEnSImvtWfv691LnJv2/PUmSJGmZHfs+3J23JEmSVtexnrX3fLwkSZJWXepZe3fe&#10;kiRJ0k/VScgU9+HOTSRJkqR7Gus+vIZ3PZFveEuSJEkP1J2lPOE+3LmJJEmSdEA1oh91luL5eEmS&#10;JOnpPXSW4s5bkiRJmqDLLy/f/nV416mK4S1JkiRN1O19uDtvSZIkSZKke/vll/8HrPW9qJ8nbAcA&#10;AAAASUVORK5CYIJQSwMECgAAAAAAAAAhAGu+rjS9XwAAvV8AABQAAABkcnMvbWVkaWEvaW1hZ2Uy&#10;LnBuZ4lQTkcNChoKAAAADUlIRFIAAANMAAAD0AgGAAAABTn7jwAAAAFzUkdCAK7OHOkAAAAEZ0FN&#10;QQAAsY8L/GEFAAAACXBIWXMAADsOAAA7DgHMtqGDAABfUklEQVR4Xu3dd5hkWVk/8EEkKYqAigRZ&#10;hIWdqXNrBhwkSFiy5CRLcBdmp86tHnbXBUEkiLgkCQIiQaJIUiSKBJEoEkWCiASRIJLTstt1b/Xs&#10;Spj+ncKjP+g5Fzb0zPTp/nye5/v4h8tuf6tu3fO+M9VV2wDgUPjCXa5wsT6Gx/Vts3oI84nlGO6W&#10;/5MAAAAbX9eOl7q2+XJhwTkk6WJ4/cpSc838nwcAANh4+sn4pn1s3lVaag5H0uL01OU4ulT+cQAA&#10;AI68s9qdv9LF5oWlJebwJ5w5a8Pv5B8NAADgyEmL0h+mHCgvL0cuXQwfWonhdvnHBAAAOHz62JyQ&#10;FpNPr11UNlxieEXf7gj5xwYAADh09i811+3a5k3F5WQDZ9Y2jz9wv+tcLNcAAABYP31sLjOL4Zml&#10;ZaSWdLH5yko7XsqVAAAAzr/5NDyga8O8tITUmFnbvLufjm+W6wEAAJx7XQx3TovSR0pLx2ZIF5sX&#10;nbV3fOVcFwAA4Mc7sx1dvW/Dq0tLxmZM1zan5eoAAABlBybH/EwXw5NKS8VmT9eGz86n4Z75oQAA&#10;APj/umk4uW/DN0rLxFZKWhjfknK9/LAAAABb2TyObtnH8E+l5WFrJzxrPt1+2fwwAQAAW8ms3X61&#10;rg1/VV4WZJEuhv3zGB6YHzIAAGCzWz3uuAv2sXlUaUGQcrrYfKxrx3fJDyEAALAZzdvxiV3b/Fdp&#10;KZBzlNfMp+NfzQ8nAACwGXST8Q272LytsADIecg8Nk8+c8+un8sPLwAAUKPT2/EV0oD/3LUDv5z/&#10;dG3zrfR/T80PNQAAUJMuNg9JOXvtoC/rnNi8fz5pbpMfdgAAYCNLQ/xdUz7xQ0O9HPJ0bfPSLoYd&#10;+WkAAAA2kpVJc80+Nq8rDfNyOBMe86lTj75IfloAAIAjaTmOLtW14Snl4b2edLF50fLe8ZUXH989&#10;b8NHS/9MNYnhi10MbX6KAACAI6GfhPum4fyM4tBeT97dT8c3y5X+z+ILYxdfHFv45ytKeEffjm6S&#10;KwEAAIfDvA237drwwfKQXke6tvlqF5t9uVLRfLr9smnpeFbpf19VYnj+mXuOuVKuBQAAHArd3tFo&#10;HsPLikN5XXn8gftd52K51o/VxXC9tCS+ufDvqSnfTQviw3IlAABgvXxuz1EX7dvw2MIQXldi88p+&#10;srPJtc61+TTcs2vDZ4v/7nryqZTjcyUAAOD86NrRNC0JX1ozdNeWf1mZjm+fK51vXducVvhv1JXY&#10;vHE2aa6bKwEAAOfG4sMC+hjeWRy2K0kXm1kfR/fLldbVWXvHV05LxwtL/93K8ozU4zK5FgAA8KOc&#10;tW/Xlbq2eUFhsK4qXRueduCU7ZfOtQ6ZxSfszRaftFf4GapJbPr5JDwgVwIAAEoWHwqQ8r3iUF1J&#10;uhjesBxH18qVDpuVdryUHruvlH6mWpKWzI+kx+/OuRIAALCQhuXjUxYfBlAcpOtI+GQ/DXfPlY6I&#10;xSfv9dPx48o/X00Jr563o6vnWgAAsDWttOPrdLF5Y3loriNdDN9JeWiutCH07Y7Qx/CK0s9bU9Lj&#10;+qTTjz/6Z3MtAADYGvp77/zFNBA/Y+2AXF/C8/afFH4519pwVmK4XVo6PlT+2WtJ+Ebfjk7JlQAA&#10;YHPrY/O7XWz68nBcSWL4x5Qb5UobXj8N902Lx5nFLrUkNu+bTce3ypUAAGBz6drmTmnw/deDBuG6&#10;8oX5tJnkSlVZjqNLdTE8tdCpqqRl+yWzyfiYXAsAAOp2xt6wq4/hb0rDb1WJzR+tLu2+UK5VrZWl&#10;5pppcXp9sWNdefTqacf+ZK4FAAB1WT15dPGuDU8sDLpVpWubvz57E/6NRup215RP/GDX6hKbz88m&#10;df6NHwAAW1gXw0kpXy8OuZWki837Z7G5da60aaWeD0k5u/QY1JK01L69pt8pAwBgi5q34Tf6Nry3&#10;NNRWlNP7afPbudKWsLJv1+VnbfPcwmNRWTb2pxYCALBFzU7ccdUuhr8sD7H1pIvNk89Y2n2JXGvL&#10;2d+Ob5Aeg7eVHptakq7Db6dsqO/FAgBgi1o9bdtP9G14ZGlwrSyvmU92XiPX2vJmk9GJaen4XOFx&#10;qijhk307ukeuBAAAh9c8jvbUPlR3sflY147ukivxAzbLMpyu0TfM9u64dq4FAACHVteObzBvm7eW&#10;htN6EvbPY3hgrsSPcFYcHZ2Wjs3wdsund0u7fz7XAgCA9XX6vXZdvo/Nc0rDaFWJ4dnz6fbL5lqc&#10;Q8ub4wM9ZrO2uX+uBAAA66OLzYPTsHnWmuGzqsxjeMv+GK6XK3EedYuPjG/D10qPcS1J1/OHu0lz&#10;x1wJAADOmz6Oj+tj8/HS0FlL0oD/n7M23CtXYh0cOGHnT6el4wmlx7uyvKqfjse5FgAAnDMr7Xh3&#10;GiZfu2a4rC8xPHx127YL5FqsszNiszM9zq866HGvLIvlb7EE5loAAFC2fNL4kl3b/GlpqKwpXRte&#10;vDwNV8m1OMQWb29bvM2t9FzUksXbDBdvN8yVAADgh/WxuU8aHL+1dpCsKrF5T8rNcyUOs8UHKqTn&#10;YXbQ81JVwnvn03CLXAkAgK1uPm1u07XhA+XhsY58/28H2ubeuRJHULf36r/Qxebppeeppiw+Sn3x&#10;keq5FgAAW00aCHfM2+alpWGxqsTmj7/q9082nMWXxaZr7A3F56yizNrwyMWX+OZaAABsdp869eiL&#10;9G14TGk4rCw+4awCfTu6R7rePll4/qpJWvw+N4+jPbkSAACbVRr82j6GL5aGwmoSmw+vtOM75EpU&#10;Il17D035dvE5rSRdbN7WteMb5EoAAGwW/TTcuG/DO0pDYC3p2qZL//f+uRIVOmNpdMV0HT5v7XNb&#10;W2Zt89yVfbsun2sBAFCr/ZMdR3UxPL809NWUxYcILD5MINeicn0MN0oL8NtLz3UtSdfk2fPYPDhX&#10;AgCgNl0b/iDlu6Vhr5akofrvZ9Md186V2GRmk2bSx+bzpee+onwi5a65EgAAG10fR7/Vx/Afa4a6&#10;uvL9n390j1yJTeyDS7svlJ7zRx90DVSWLobXr0yaa+ZaAABsNCvTndde/I1MaZirJYu/EVv8zViu&#10;xBYym4yP6WLzktJ1UVPmbXjKchxdKtcCAOBIW/xuTx+bPysNb3Ul/MX+pdEVcy22qNl0fKt0Pbzv&#10;4OujpoQz+2m4b64EAMCRkoaz++dPjysMbbUkvKOfhBvnSvB9fTs6JV0b3yhfM3Wki+FDKzHcLlcC&#10;AOBw6SbNHRffR1Qa0qpJDF+ctyHmSnCQ048/+mfT0vGk4vVTUWYxvKJvd4RcCwCAQ6WfjsdpAHvV&#10;2oGsvoTHrB43unCuBT/SvB1dPV0zry5fSxUljh/3hbtc52K5FgAA6+XACTt/uovNE4pDWEXp2ual&#10;Zy8123MtOFe6GO7cteEjpWurlqTX8Ve6dryUKwEAcH6lJePeaUj8Wmn4qiXp5//AbNLcJleC82U+&#10;DQ/oY9OXrrVaMmubd/fT8c1yJQAAzq35JNwiDYXvKQ1bFeVbKafmSrBu0mvjMunaesYPXGt1JjYv&#10;XN47vnKuBQDAj7McR0d3bXhxcbiqKF1s/vTMPbt+LteCQ2I2aa6blo43lq7BmtK1zWm5EgAAJavb&#10;tl2gn4RHlIapyvLa+XT8q7kWHBbpujs+5VM/cB1Wly6Gz86n4Z65EgAA/2vehnulYek/S0NUNYnN&#10;x/s4Pi5XgiOii83DUr5XvEYrSbofvDndD66XKwEAbF3d0uj68xjeUhqaKspZ87Z5UK4ER9yZ+3Zd&#10;qY/h+YVrtbKEZ82n2y+bawEAbB3fnBxzuTTQPbs8JFWU2DxnJXXJtWBD6dvRTdLS8Y7itVtJuhj2&#10;z2N4YK4EALD5de3oQWmI218ajmpJ14a37l8aXT9Xgg0tLR1typdK13ItSa+5j3bt+C65EgDA5rMY&#10;drrYfKw0DNWSNHR+bhZHe3IlqMaBU4++SN+Gx5Su68rymjN9qAoAsJksPjFuMeSsGXoqTHjE6mnb&#10;fiLXgiqlpX9H1zYvLV/j9aSLzZN9bD8AULXFMLMYakrDTk1JA+ZfLr4bKteCTWE+aW6Tru0PlK75&#10;inJ6ii+GBgDqsxhi8jBTGnIqSXjvfBpukSvBppSu9cVr9Vs/fO1Xlti8f5YWwFwJAGDjmsfm1l0a&#10;XopDTSXpYvh6ykm5Emx6i78NTq/d+v82uG1eunjLYa4FALBxdEvN9nnb/HVpiKksT/j6yaOL51qw&#10;pSx+3zAtHa8tvC4qS3jM6mmjC+daAABHzseOG124j80flYeWihLD36QeO3Mt2NI2wydaptf0F7sY&#10;2lwJAODw69oQ02DyhYMGlbryrytLzR1zJeAHLL4wNi0dVX9nWv/9L+4d3SRXAgA49PoYbpTyj+Xh&#10;pI50sen72PxurgQMmE+3X3YWw7NLr6OqEsPzz9xzzJVyLQCA9bd/aXTFvg3PKw4jdeXP+hN2/mKu&#10;BZwDXQzXS3lL4fVUTbq2+W4Xm4flSgAA6ycNSg9N+U5pCKklaVB646wdXydXAs6D+TTcs2vDZ0uv&#10;sYryqZTjcyUAgPOub0f36NvwyTXDRm35VB/Hv5UrAeugj+HhhddaVfn+H6JMmuvmSgAA59xKHF2r&#10;i+ENpSGjlqRh6HvefgOHzll7x1dOr7EXlV5/leUZ/b29TRcAOAe6pav9fFqUnl4YKOrKtPEL3nCY&#10;9NPxzdLr7t0HvQ5rSmz62SQ8IFcCADhYH8f362IzKw4TtSSGd/oIYTgyVtrxUrqHfKX42qwkXRs+&#10;0sVw51wJAOD7X1J5hzQo/MvawaGuhC/NfUklHHEH7nedi83a5vHl12lNCa+e7wu7ci0AYCvqJzub&#10;PjavLA8LNSU89sCpR18k1wI2gL7dEfoYXlF+zdaTLoYnHZgc8zO5FgCwFawu7f6pLjZ/XBoOakoa&#10;ZF7W7R2Nci1gA1qJ4Xbptfqh0mu4noRv9O3olFwJANjM0qK0L+Wr5aGgjnRt+OCsDbfNlYAKpNfs&#10;76TF48zSa7qaxOZ9s73jW+VKAMBmkg76m6cDv/JPsQpnpB73yZWAyizH0aW6GJ5afH1XlC42L5m1&#10;O6+WawEANVuehqt0bf3fk9K14SnLJ40vmWsBFVtZaq6ZXtOvL73WK8ujV0879idzLQCgNpvhm/j7&#10;2LxuedJcM1cCNpF0j7pbep1/4qDXfUXpYvP52aSZ5EoAQA3m03DPrg2fLR3uFWUxRN01VwI2sbR0&#10;PCTl7DX3gKrStc3bu2lzbK4EAGxEXQzXm7fhzaXDvJqkoWkemwfnSsAWsbJv1+XTPeC5B90TKku6&#10;Dz9v/4nhl3MtAGAj+MZ0+2X7NjyrdHhXlucuhqZcC9iCusn4hl1s3la4P1STtDR9O+WhuRIAcCSl&#10;Q/mBfQwrpUO7liyGo8WQlCsBbJu14xPTve1zpXtGPQmf7Kfh7rkSAHA4ddPwm10bPlo+pOtI1zb/&#10;tRiKciWAH7J62rafSEvHI0v3j5rSxfCGlTi6Vq4FABxK88mOa/Qx/G3pUK4r40euHrftgrkWwKDZ&#10;iTuumpaOvyzfS+pJ6vD0bulqP59rAQDr6Yyl3Zfo2uZPSodwTena8FezfTuummsBnGPLbfiNvg3v&#10;Ld1bqklsZrO2uX+uBACsh3TA/nbKN4uHby2J4Z/madjJlQDOsy6Gk7o2fK14r6kkXWw+vNKO75Ar&#10;AQDnxXw6vlXXNv9cOmzrSfhGNw0n50oA6+LrJ48unpaOJ5TvO1XlVf10PM61AIBzYjYZHzOPzUsK&#10;B2tVmbfhid+cHPMzuRbAuutjszPdb1619v5TWxbL31dP2PnTuRYAUPLBpd0XSgfno9cepPUlvHq+&#10;N+zKtQAOuW7S3HHxNrfyPamOLN5m2LXNvXMlAOAHzSbNpI/N50uHaC1Jh/1HVtrmTrkSwGGX7kX3&#10;T5n94L2ptqR76Xvn03CLXAkAtrZu2hzbtc3bS4dmLUmH+3w2CQ/IlQCOqG7v1X+hi83TS/ermrL4&#10;KPXlODo61wKArWX/ieGX+9j8eemQrCzPSD0uk2sBbBizvTuu3cfwhsJ9q7KERyy+xDfXAoDNr2vD&#10;73cxfLt8MNaRLjZvmk2a6+ZKABtW347ukZaOT5buZbUknRmfm8fRnlwJADanfhLu3sfw76XDsKJ8&#10;OuX4XAmgGmnpeGi6B9f+h1Vv69rxDXIlANgcVqbh17o2/F3p8KslXdscSAf1H+ZKAFU6Y2l0xb4N&#10;zyvd56rKtHnOyr12XT7XAoA6ze65/dLdJDyteNjVlRec2e78lVwLoHp9DDeq/gN3YnP2PDYPzpUA&#10;oC59G36ni2G5dMhVk9i8q5+Mb5orAWw6m+ErHVI+kXLXXAkANrbZdHT7tCx9aM1hVlu+PG/H01wJ&#10;YFNb3SxfGh6b1y1PmmvmWgCwsfTtjtDH8IriIVZTYnjc6p6jLpprAWwZs8n4mC42LyneGytK14an&#10;LMfRpXItADiyDtzvOhebtc3jS4dWXQkvXyx9uRbAljWfjm+V7ovvO/g+WU/S0nRmPw33zZUA4Mjo&#10;2vFSF5uvlA6rWtLF8KFZDLfLlQDI+nZ0St+Gb5TunfUkfNA9HoDDrp+Ob5YOoncdfDDVFH/6CPDj&#10;nH780T87j+FJ5ftoTfEuAgAOg+W94yt3sXlh+TCqJ10MT/X+doBzbt6Orp6WjleX7qlVJY79nioA&#10;h0bXNqctvry1eABVk/D65Wn4tVwJgHOpi+HO8zZ8pHyPrSZfXrylPFcCgPOnj80JXWw+Uzhw6kkM&#10;/55yt1wJgPNpPg0P6NowL95z68m7Fm8xz5UA4NyZTcOvp8PkTWsOl9ry3/Np85BcCYB11MfmMuk+&#10;+4w19936EpsXLt5ynmsBwI/29T2jX+pjeGbxUKkpsfnzlXZ8hVwLgENkNmmum+65byzei+vJgcVb&#10;z3MlACibteH3+srfYpEOvH/ops2xuRIAh0m6Bx+f7sGfXntfriqx+cxsEu6ZKwHA/1j8Em/KvxUP&#10;j0rSxebzs9jszZUAOELS/fhhKd8r3atrSdeGN6dz8Xq5EgBb1ab5mNhp86jVY4/9yVwLgCPsrH27&#10;rpTuzc8v3rOrSnjW/OTRL+VaAGwViy8i7DbBFxF2sXnJrN15tVwLgA2mb0c3mcXwztI9vJrEsJLO&#10;zAfmSgBsdunwOqVvwzeKh0I9ed9s7/hWuRIAG9w8hjYtHV8q3M+rSdeGj3bt6C65EgCbzTyObpkO&#10;q/eVDoFqEptvLha+XAmAihw49eiL9G14TPH+XlNi85r5ZOc1ci0Aard4y9q8bf6qeNOvKPMYnrR4&#10;K2GuBUCluhh2pLysdK+vKV1snry6tPsSuRYAtXn7scf+ZB+bR5Vu8lUlhr9dfDhFrgXAJjGfNrdJ&#10;i9MHivf+enJ6yqm5EgC1WHy8drqB/9cP3NCrSzpE/62bhN/MlQDYpNI9/9SUb/3gGVBdYvP+2aS5&#10;Ta4EwEbVTcY37GLzD8WbeSVJi9LK4gt0cyUAtoAz9+z6uXR+/WnpXKgpXdu8tFtqtudaAGwUK+34&#10;CulG/dy1N+7qEsMz53t83wXAVjWfjn81LR2vLZ4RVSU8ZvW40YVzLQCOpC42D0n57/INu44svlF9&#10;Ng2/nisBsMV17fgu6Wz7WOnMqCVdDF9MaXMlAA63Poa7pRvyJ9beoKtKbD4zm4R75koA8EO6yehB&#10;aenYXzxDqkl4Rz8NN86VADjUVpaaa3ZteH35plxPurY5LVcCgEHz6fbLzmJ4duksqSlp8Xv+/smO&#10;o3ItANbbchxdKt1sn1q6CVeV2Lxwee/4yrkWAJwj+2O4XjoH31I8WypJ1zbf7WLzsFwJgPXST8N9&#10;uzacWbr5VpR399PxzXIlADhPZm24V9+GzxbOmZryqT6OfytXAuC8msVwu3QofLBwo60nsflKF5t9&#10;uRIArIs+hocXz52Kks7HN6604+vkSgCcU92+0SgtSi8v3VxryqxtHn/gfte5WK4FAOvqrL3jK6el&#10;40WlM6iyPKO/985fzLUAGLK656iLzmJ4XOFGWldi84p+srPJtQDgkFqOzc3T+fPug86jmhKbfjYJ&#10;D8iVAFira0fTrg1fLt5EK0nXNv8ym45unysBwGG1eAt4yldKZ1QtSbPAR1ba5k65EgD9ZHzTPjbv&#10;LN00q0kMy30bfidXAoAjZvFW8MVbwovnVVUJr57vDbtyLYCt56x9u67Utc0LyjfJetK14WmzU7Zf&#10;OtcCgA3hW5OdTR/DK0pnV03pYnjSNyfH/EyuBbA1dLH5w5TvlW6M9ST83XIcXStXAoANaTYZ3T4t&#10;HR8qn2W1JHyjm4aTcyWAzSvd9I7v2ubTB98Ia0r4ZD8Nd8+VAKAKszb8TjrDqv5Ow7T4vW8eR7fM&#10;lQA2j9mkuW4fmzeWbn7VJIZvz9vw+7kSAFRnds/tl05Lx1OL51xF6WLzklm782q5FkC9vhaby6Qb&#10;2zPW3ujqS3je/hPDL+daAFC15Wn4tXS2vb585lWUafOo1WOP/clcC6Aui+9SWHynQvEGV0m6tnl7&#10;H8ONciUA2FTSGXe3dN59Yu35V1O62Hx+Hpu9uRLAxpeWjDstvkOhdFOrJanDF2aTZpIrAcCmlpaO&#10;h/SxObt0JtaSxR9ydtPm2FwJYONZfFdCH8PflG5ileXRq0u7L5RrAcCWcHo7vkI6A5+75kysLl0M&#10;z/uWt9EDG8niuxG6NjyxdNOqKV1s/no2GR+TawHAltRNxjdMZ+LbSmdlLUlLkw9qAjaGbhJOTjel&#10;r5duVhXln2exuXWuBAAks3Z8YjojP7fmzKwsvgoEOELmbfiNtCj9U/nmVElic3rKb+dKAMAaLz9u&#10;2wXT0vHI4jlaUdLM8gZfNg8cFrMTd1x1HsNflm5GNWXeNn9yxtLuS+RaAMCPsDj/09JR/fnfteFp&#10;3dLVfj7XAlg/m+VPmPrYvGY+2XGNXAsAOBcW7zBJ88B7i2dsJeliM+vj+H65EsD5txnew9y14aNd&#10;O7pLrgQAnA9dDCels/VrpTO3lqTF6cNdO75DrgRw7qWbyA02wafk7E95YK4EAKyTr588ung6a5+w&#10;9uytLbO2eVU/HY9zLYAfb2Xfrsv30+Y5pZtKXQnPmk+3XzbXAgAOgT42O9O5+6qDz+HKEps/Xl3a&#10;/VO5FkBZF5sHp9T9Td8xvCXlerkSAHAYdJPmjmnp+HDpbK4li7cZdm1z71wJ4P9LN4m7pnz8B28a&#10;9SV8dtaGe+VKAMARkM7k+6fMfviMritdDO+dT8ItciVgK1tpx7u72LyudLOoKjE8PFcCAI6wbu/V&#10;fyHNF08vntkVZd6GFy/H0dG5FrCVLJ80vmTXhqeUbg6V5UXL03CVXAsA2EBm0x3X7mN4Q+H8rizh&#10;Eaur2y6QawGbXR+b+3QxnFG+IVSS2Lwn5ea5EgCwgfXt6B5p6fhk8UyvJGl2+twsjvbkSsBmNGvD&#10;bdPN6gOlm0At6drmq34ZEwDqlJaOh6Z8p3TG15J527y1a3fcIFcCNoN0Y9qR8rLSi76mdD7uEwCq&#10;t39pdMW+Dc8rnfVVJTbPWZlc43K5FlCjA6cefZFZGx5bfJHXlVf6QjkA2Fz6GG7Utc3bC+d+NVl8&#10;FUvKg3MloCZdDG3Kl0ov7lqSbkAf7trxHXIlAGATmk+aSTrzv1CaBSrK4qtZ7porARtZ345u0rfh&#10;HWtexLVlNmub++dKAMAmt7q0+0Lp/H/0mnmgvsTmdYuvbMm1gI1k/2THUV0Mzy++eCtKF5und0u7&#10;fz7XAgC2kNlkfMw8Ni8pzQg1ZfHVLYuvcMm1gCOti6OHpRfmd0sv2HoS3jDbu+PauRIAsIXNp+Nb&#10;dW3zz+WZoZaEM/pJuG+uBBwJfRz/VhebT5VfpJUkhv9YfDdDrgQA8H/6dnxKmhW+WZwhqkn44CyG&#10;2+VKwOEwa8fXSS/Avz/4BVlTwne6SfiDXAkAoOj0U4/+2XkMTyrPEzUlvLzbNxrlWsCh0J+w8xf7&#10;2PxZ+UVYU8JfLL6DIdcCAPix5u3o6rMY/rY8W1SUGB63uueoi+ZawHqZxeZ304usO+hFV1Ni+Md+&#10;Em6cKwEAnGtdDHdO+bfirFFPvty146VcCTg/uklzxy42/1p4oVWTdFP7YteGmCsBAJxv82l4QJov&#10;5qXZo6K8q5+Mb5orAedGH5ud6UX0qjUvquoym4THrB43unCuBQCwbtK8dJlZDM8szSA1pYvNC89q&#10;d/5KrgX8KF8/eXTxrm2eUHox1ZTU4aXdUrM91wIAOGT2T5rrpqXjTaWZpJak2elAymm5ElDSxXBS&#10;14avlV5E1SQ2759NmtvkSgAAh02aRY5PS8enD5pPakpsPjObhHvmSsDCfBpukRal9xZfNPXkWymn&#10;5koAAEfMPDYP62LzvTWzSlVJs+Gb90/Dr+dKsDUtx9HR8za8uPQiqSnphvSnZ+7Z9XO5FgDAEXfW&#10;vl1X6trmBaXZpa6EZ833jH4p14KtYfW0bT+RLv5HlF8UVeW18+n4V3MtAIANp29HN+ljeGdhjqkn&#10;Max0MTwwV4LNbRZHe9JF/5/FF0Ml6WLzsT6Oj8uVAAA2vHkMbVo6vlSabWpJ14aPdtPwm7kSbC77&#10;l0bXTxf5W0sXfy3p2uaslAflSgAAVTlw6tEXmbXhsaU5p6rE5jXzyY5r5FpQt5XJMZfrY3h28WKv&#10;KanDokuuBQBQrS6GHSkvK848FaWLzZPPWNp9iVwL6rP425jF38qULvBasvhbsW5pdP1cCQBg05hP&#10;m9ukWecDpRmoopzeT5vfzpWgDovf7/n+7/mUL+o6EsN/Ln7fKlcCANi0ZrG5T5p/Fl+RUp6LKkia&#10;Pd8/j82tcyXYmBafGNe1zWtLF3FdCY9YXd12gVwLAGDTW92z6+cWX5VSno3qSZpFX9otNdtzLdgY&#10;Ft9BlDb6J5cu2pqy+E6oxXdD5VoAAFvOZvkD8NkkPOZjx40unGvBkZMuyFPTi6rqv8Lt2/De+TTc&#10;IlcCANjyNsOvWHQxfHHehpgrweE1mzS36WPz/tLFWUu6NnwtvZBOypUAAFija0cPSvPS/tIsVU/C&#10;O/ppuHGuBIfW2UvN9sV7Q8sXY1V5woETdv50rgUAwID5dPtlN8PXxKTF7/lnTHYclWvB+lo9bnTh&#10;xXtBSxdfZXlVH5uduRYAAOdQt3d0/bR0vKUwX1WTrg3fnbfhD3IlWB+L934u3gNauuhqSdc2/9pN&#10;mjvmSgAAnEezNtyrb8NnSzNXNYnNp/o4/q1cCc6bfhJu3Mfwj8WLrJ50s9j8bq4EAMA6SXPiwwuz&#10;V1XpYvPGWTu+Tq4E58z+pdEVuzb8Remiqiqx+bNu79V/IdcCAGCdLU/DVbq2eVFxFqsrf9afsPMX&#10;cy0Y1k3CH3QxfKdwEdWUv/cnBQAAh89ybG6eZrB3r5nJqkoXm773ziSG9O3oHmlR+o/SxVNNvBcV&#10;AOCISkvHvpSvFGe1StK14SNd29wpV2Krm013XLuP4Q2li6WWpAv6u+mF+bBcCQCAI+jLS7t/atY2&#10;jy/NbTVlFsOr53vDrlyLrWbxuz1pyXh66eKoKjE8f7/P0wcA2HD6yc6mj80rijNcRZm34YnfnBzz&#10;M7kWW0Ha+O+fnvzZ2ouhroR39O3oJrkSAAAb1Gw6un0Xw4fKM10tCd/opuHkXInNaqUd36GLzYfL&#10;F0EdSS+2L6W0uRIAAJVIS8fvpJxZmvFqSZpD37ccR7fMldgs+ul4nJ7gV659wmvLrA2PPXDq0RfJ&#10;tQAAqMzsntsvnZaOp5ZmvZoyb5u/mrXbr5ZrUauvnrDzp/vY/HHpSa4p6UX1spQduRYAAJVbnoZf&#10;69vw+tLsV1Vi86jV4467YK5FTbq2uXfKV4tPbDUJH5i14ba5EgAAm0wfw93S3PeJg+fAetLF5vOz&#10;2OzNldjo0pZ78/Skvaf0ZFaTGM5IPe6TKwEAsMml+fUhaf47uzgbVpJ52/xDN22OzZXYaJan4Srp&#10;iXrR2ieutnRteMrySeNL5loAAGwRp7fjK6R58Llr58PqEps/X0ldci2OtNVt2y7Qx/Dw4pNVU2Lz&#10;unRh7c61AADYorrJ+IZdbN5WnBkrSRfDt7s2/H6uxJEya8O9+jZ8tvQkVZSPp9w1VwIAgO+bteMT&#10;05z4uR+YG6tLWpo+2U/C3XMlDpf9MVwvba1vKT0ptaSLzdnz2Dw4VwIAgIOsHrftgn0bHlmaJ+tK&#10;+LvlOLpWrsWhMp9uv2x6sJ9VfhLqyaxtnruyb9flcy0AAPiRZifuuOo8hr8szZY1pWvD02anbL90&#10;rsV6ShfIA7sY9pce+FqyeC9q145vkCsBAMC5Mm/Db/RteG9p1qwlaSae9XF0v1yJ86trR3dJm+hH&#10;Sw92Rfnc4j2ouRIAAJwvXQwnpeXpa4W5s6b8S9eO75ArcW7NJzuv0cfmNYUHtrKER66etu0nci0A&#10;AFgXXz95dPE0bz7h4Pmzuryyn+xsci1+nDOWdl9i3jZ/Unggq0rXhr9avNc01wIAgEOij83ONH++&#10;au08Wlu62Pzx6tLun8q1KElP9m+nB+r00gNYTWL4p8V7S3MlAAA4LLpJc8c0T3+4OKPWk692bXPv&#10;XIn/NYvNrdOD889rHqyq0rXh690knJwrAQDAEZFm0/unpaNbO69Wldi8J+XmudLWdfZkfEwXm78u&#10;PkgVZd6GJ66ePLp4rgUAAEdUt/fqv5Dm7KeXZtea0rXhxWdNw1Vyra1jdWn3hWax+aPSg1JTZjG8&#10;er437Mq1AABgQ5lNd167b8MbSrNsVZmER6xu23aBXGtzm0+aSdp2v1B8ICpJ2nQ/0rXNnXIlAADY&#10;0Pp2dI8uhv8ozbbVJIb/nMXRnlxp80kFb5SWjLcXy9eS2PSzSXhArgQAAFWZx/DQtDh9pzjrVpKu&#10;DW/tlkbXz5Xqt/+k8Mt9G55XKltZntHfe+cv5loAAFCl/UujK26K+Tw2z1mZHHO5XKtOaXtdbLDf&#10;LhasJF1s3jSbNNfNlQAAYFNYvAMs5R9LM3BFOSvN6w/OlerRT8Pd09b6yUKhmvLplONzJQAA2JTm&#10;02bStXV/xkDKx/s4Pi5X2riW4+haaVH6u0KBapI21O+l/GGuBAAAm97iU6zTLPzotbNxdYnN61ba&#10;8e5ca+M4cMr2S3dteFrxh64rLzhr364r5VoAALClzDbJ96Sm3eQpyyeNL5lrHVmzOLpfH8Ny6Qet&#10;JrF5Zz8Z3zRXAgCALW0+Hd+qa5t/Ls7OtSSGM9Kcf59c6fBbmY5unza3fyn+cJUk/fxf7trRNFcC&#10;AAB+QN+OT0lLxzdLs3QtSTP/B+dtuG2udOj1k51NetBeUfphasoshset7jnqorkWAABQcODUo382&#10;LR1/Upqp60p4ebd3NMq11t+Xl3b/VPoPPf7g/3BtSQ/UvkP4QAEAwCY0b0dXn8Xwt+UZu54s/uLk&#10;c+v9FyddbPalfKX0H6wn4YPpwbldrgQAAJwHKzHcuYvh38ozdx3p2ubLaQE8/7+a00/HN0v/wnev&#10;/Q/UlXBmPw33zZUAAIB1MGvD73VtmJdn8EoSm3edpw9/W947vnL6H7+w+C+tKGnzfepyHF0q1wIA&#10;ANZR2hku08fwzNIsXlO6tPuc2e78lVzrR+va5rT0Pzqw9l9SV8LrV5aaa+ZKAADAIbR/qbluWjre&#10;VJ7N60jagw500+YPc6WDzSbhnmlD/Ezpf1xRPpE23LvlSgAAwGE0i80JaSb/9JoZva4sdqLUI1dK&#10;2+A0/HrXhjcX/+FKkrbB/55Pm4fkSgAAwBHUxeYPU75Xmt1ryWJHmqVdaVvp/1lT0hb75yvt+Ar5&#10;uQEAADaAs/btulLXNi8ozfA1pdqFKT34/9BNxjfMzwcAALABnTnZcdM+hneWZvoaUuPC9F+z2OzN&#10;jz8AAFCBbjKadjF8qTDfb+jUtTDF5lFvP/bYn8yPOQAAUJEDpx59kVkbHluc9TdoqliYuti8ZNbu&#10;vFp+nAEAgIp1e0ejLoaXlWb/jZaNvTDF5n3zOLplflwBAIBNZNaG23Zt+EBxF9gg2aALU/hG345O&#10;yY8jAACwifWxuU/aA7518F5w5LPhFqZ5DE86/fijfzY/dgAAwBawumfXz3Wx+dPSjnAks2EWplkM&#10;fztvR1fPjxcAALAFLbfj3Wk/eO3afeFI5YgvTF0M/5Zy5/z4AAAAbOvj+LguNh8r7RCHM0dwYQrz&#10;WRt+Lz8eAAAAB+na5kFpd9hf3ikOfY7MwhTDM7++Z/RL+TEAAAAY9M3JMZdLO8Szi7vFIc5hXZi6&#10;Nrx5Ng2/nnsDAACcY93e0fW7GN5S2jUOVQ7PwhSbz6SckHsCAACcZ7M23Ktvw2eLu8c655AuTF3b&#10;HEg5LfcCAABYF6vbtl2gj+HhpT1kPXPoFqbYvHB57/jKuQ8AAMC6W56Gq3Rt86LiTrIOWfeFadY2&#10;7+6n45vlnx8AAOCQ62Nz87SPvHvtfnJ+s44LUzhzpR0v5Z8XAADgsOtis2+xm5R3lnOfdVuY5rHZ&#10;m39GAACAI2Y2aSalneW8ZN0WpplPwQMAADaAxW5S2lnOSyxMAADApmJ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LAxF6ZJM8k/HwAAwBGz2E1KO8t5ybotTH0bzlxpx0v5ZwQAADjs&#10;utjsW+wm5Z3l3GcdF6b/yaxt3t1PxzfLPy8AAMAh18fm5mkfeffa/eT8Zt0Xpv9LbF64vHd85fzz&#10;AwAArLvlabhK1zYvKu4k65BDtzClpB/8QMppuQsAAMC6WN227QJ9DA8v7SHrmUO6MP1fYvOZFJ+i&#10;BwAAnG+zNtyrb8Nni7vHOufwLEw5XRvePJuGX889AQAAzrFu7+j6XQxvKe0ahyqHdWH6v8TwzK/v&#10;Gf1S7g0AADDom5NjLpd2iGcXd4tDnCOzMH0/YT5rw+/lxwAAAOAgXds8KO0O+8s7xaHPEVyY/idd&#10;DP+2EsOd8+MBAACwrY/j47rYfKy0QxzOHPGF6X8zi+Fv5+3o6vnxAQAAtqDldrw77QevXbsvHKls&#10;mIXpfzOP4UmnH3/0z+bHCwAA2AJW9+z6uS42f1raEY5kNtzC9D8J3+jb0Sn5sQMAADaxPjb3SXvA&#10;tw7eC458NujClBOb983j6Jb5cQQAADaRWRtu27XhA8VdYINkYy9MOV1sXjJrd14tP64AAEDFur2j&#10;URfDy0qz/0ZLFQvT/yU2j3r7scf+ZH6cAQCAihw49eiLzNrw2OKsv0FT18L0P/mvWWz25sccAACo&#10;QDcZTbsYvlSY7zd0alyYvp+ubf5h/2R8w/z4AwAAG9CZkx037WN4Z2mmryHVLkz/m1ls/nylHV8h&#10;Px8AAMAGcNa+XVfq2uYFpRm+pmzbPw2/3rXhzaX/Zy1JT8R/z6fNQ/JzAwAAHEFdbP4w5Xul2b2W&#10;LHakWdqVcqVt22aTcM8+Np8p/cO1ZBbDv/cx3C1XAgAADqNZbE5Ic/mn187pVWWxE6UeudLBurY5&#10;Lf2DBw76H1aV8PqVpeaauRIAAHAI7V9qrtvF5k3l2byOpD3oQDdt/jBX+tGW946vnLaqF5b+RTWl&#10;i+Gpy3F0qVwLAABYR2lnuEwfwzNLs3hNScveC89sd/5KrnXO9dPxzdK/4N1r/4V1JZzZT8N9cyUA&#10;AGAdzNrwe10b5uUZvJLE5l39ZHzTXOm8SxvXvpSvFP8jlaSL4UOzGG6XKwEAAOfBSgx3TrP1v5Vm&#10;7lrStc2X5+1omiutjy8v7f6p9C9//Nr/WH0JL+/2jUa5FgAAcA6kBePqsxj+tjxj15PU4XGf23PU&#10;RXOt9ddPdjZ9bF5R+o/XlMUDtXooHygAANgEDpx69M92bfiT0kxdV8LLu72H8S9OVqaj26cH7l/K&#10;P0wdOSR/FQcAAJtE345P6WPzzdIsXUvSzvLBeRtumysdfrM4ul8fw3Lph6sls/X6ZS8AANgE5tPx&#10;rbq2+efS7FxNYjgjLXv3yZWOrAOnbL902tyeVvxB68oLztPHCQIAwCYwm4yP6WLz14U5uaqk3eQp&#10;yyeNL5lrbRzLcXStvg1/V/qha0m6QL6Xcs6+sAoAADaB1aXdF0qz8KPXzsa1Jc3xr1tpx7tzrY2r&#10;n4a7p8Xpk6USFeXTKcfnSgAAsCnNp82ka5svrJmFa8vH+zg+LleqRxfDQ1O+XShUTdKW+qbZpLlu&#10;rgQAAJtCH8ONUv6xNANXlLPSvP7gXKlO+08Kv9y34XmFcrXlGV+LzWVyLQAAqNL+pdEVN8V8Hpvn&#10;rEyOuVyuVb/FBtu1zduLZWtJbPrZJDwgVwIAgKrM/+cdYN8pzrqVpGvDW7ul0fVzpc1nPmkmXaz7&#10;PZLpSfrIStvcKVcCAIANrW9H90iL0n+UZttqEsN/zttwr1xpc1t8CscsNn9UfCAqyiyGV8/3hl25&#10;FgAAbCiz6c5r9214Q2mWrSqT8IjVbdsukGttHWdvks95T5vuE785OeZnci0AADiiur1X/4U0Zz+9&#10;NLvWlK4NL16ehqvkWlvXLDa3Tg9I1d8knJ7Mr3eTcHKuBAAAR0SaTe/ftU23dl6tKrF5T8rNcyX+&#10;V3pQfjttwqcXH7RaEsM/zdvwG7kSAAAcFt2kuWOapz9cnFHryVfTsnfvXImSM5Z2X2LeNn9SePCq&#10;SteGv5rt23HVXAsAAA6JtCTtTPPnq9bOo7Wli80fry7t/qlcix9nPtl5jfTkv6b0YNaV8MiXH7ft&#10;grkWAACsi6+fPLp4mjefcPD8WVli88p+srPJtTi3unZ0l64NHy0+uPXkc7N2fGKuBAAA50sXw0nz&#10;NnytMHfWlH/p2vEdciXOr3kMD0wXxv7CA11Nuti8bX87vkGuBAAA58rid+X7Nry3NGvWkjQTz2Zx&#10;dL9cifU0n26/bLpAnlV64GvKrG2eu7Jv1+VzLQAA+JFmJ+646jyGvyzNljWla8PTZqdsv3SuxaGy&#10;P4brdTG8pfQk1JK0WZ89j82DcyUAADjI6nHbLrj4nfjSPFlXwt+tTMOv5VocLrM23Cs9+J8tPynV&#10;5OMpd82VAADg+xa/A5/mxM/9wNxYX2L4934S7p4rcSSsbtt2gfREPLz4BNWU2LxupR3vzrUAANii&#10;usn4hovffS/OjJWki+HbXRt+P1diI1iehqukJ+dFa5+s2pIurKcsnzS+ZK4FAMAWcXo7vkKaB5+7&#10;dj6sLrH585XUJddio0lP0M3TRv6e4pNXS2I4I/W4T64EAMAml+bXh6T57+zibFhJurb5h27aHJsr&#10;sdGlJ+zeKV8tPZm1pGvDB2dtuG2uBADAJtPHcLc0931i7RxYU9Ky9/lZbPbmStTkqyfs/Om0qf9x&#10;6YmtKV0ML0vZkWsBAFC55Wn4tb4Nry/NflUlNo9aPe64C+Za1KqfjsfpCX3lQU9wZZm14bEHTj36&#10;IrkWAACVmd1z+6W7GJ5amvVqStc2f3X2vh1XzbXYLFba8R262Hy49KTXkvQC+9I8hjZXAgCgEn0b&#10;fiflzNKMV01i+KflOLplrsRmNWub+6cnfHbQBVBRZjG8s29HN8mVAADYoGbT0e27GD5UmunqSfhG&#10;Nw0n50psBd3eq/9CF5unly+IihLD8/dPdhyVawEAsEH0k51NH5tXFGe4ijJvwxNXTx5dPNdiq5lN&#10;d1w7LR1vKF0cFeW7afl7WK4EAMAR9OWl3T81a5vHF2a2uhLD35yxN+zKtdjq+nZ0jy6G/yheLLUk&#10;Np/q4/i3ciUAAA6zLjb7Ur5SnNUqSdeGj3Rtc6dcCX5YNwl/kBan75QunlqSXqRvnLXj6+RKAAAc&#10;YsuxuXmaw969di6rKWmG7PvY/G6uBMP2L42umDbrvyhdSFUlNn+2+F2tXAsAgHW2PA1X6drmRcVZ&#10;rK782VdP2PmLuRacM/0k3LiP4R8LF1RN6Wb+pAAAYN2lOfHhhdmrqnhnEuti3obYxfDF0kVWS7q2&#10;+deVpeaOuRIAAOfRrA336tvw2dLMVU387jvrbfW40YVnk/CY4gVXUWYx/E16gezMtQAAOIe6vaPr&#10;dzG8pTRj1ZKuDd9N+YNcCdbf2UvN9q5tXlq6ACvLEw6csPOncy0AAAbMp9sv28fw7MI8VVnCX5zh&#10;+zs5XGaT5jZ9bN5fvhjrSNeGr3UxnJQrAQCwRteOHpTmpf2lWaqehHcsfjc/V4LDK12Ep3Zt862D&#10;L8yaEt47n4Zb5EoAAFteH8fHdbH5WHl2qiOL38Hv2hBzJThyztyz6+fmsXly6UKtKelF9ZfLcXR0&#10;rgUAsOXMp+Nf7drmtaVZqarE5o8+dtzowrkWbAyb5gXWhkesrm67QK4FALDpre7Z9XNdbP60PBvV&#10;k8Xv2ndLzfZcCzamzfBXuH0M/zmLoz25EgDApjWLzX3S/FP1r1ik2fP989jcOleCOqQN/0EpZ5Uu&#10;6lrSteGt+5dG18+VAAA2jfm0uU2adT5QmoEqyul9bH47V4L6rEyOudxm+BjKWWyes+iSawEAVKuL&#10;YUfKy0ozT02Zt82fnLG0+xK5FtRt8bc0i7+tKV3stWTxt2XphfmgXAkAoCoHTj36IrM2PLY059SU&#10;tOy9Zj7ZcY1cCzaXxe8FLX4/qHTx15Lv/35WHB+XKwEAbHjzGNq0aHypNNvUkq4NH+2m4TdzJdi8&#10;Vk/b9hOLT6IrvRAqy2sXnwyYawEAbDh9O7pJH8M7C3NMPYlhZd6G38uVYOtYfOdRuvhfXHxhVJTF&#10;R3Auvosq1wIAOOLO2rfrSl3bvKA0u9SU2SQ8a75n9Eu5FmxN82m4RdeG95ZeJBVl8VGcp+ZKAABH&#10;zDw2D+ti8701s0pVSbPhm2fT8Ou5ErDQxXBSenF8rfSiqSWpwwdmk+Y2uRIAwGGTZpHju7b59Nr5&#10;pKrE5jMpJ+RKwFpfP3l08fRCf0LxBVRRUgffMg0AHBb7J811u9i8qTST1JI0Ox1IOS1XAn6cPjY7&#10;04vnVWtfTLVlNgmPWT1udOFcCwBg3aR56TKzGJ5ZmkFqSlr2Xnhmu/NXci3g3OgmzR3Ti+hfSy+u&#10;WtLF8MV5G2KuBABwvs2n4QFdG+al2aOaxOZd/WR801wJOD9msfnd9MLqDnqhVZRZG97RT8KNcyUA&#10;gHOti+HOKf9WmjVqSdc2X56342muBKyX/oSdv9jH5s9KL7y6Ev5i/9LoirkWAMCPNW9HV5/F8Lfl&#10;2aKepA6PW91z1EVzLeBQmLXj66QX3N+vfQHWlfCdrg1/kCsBABSdfurRPzuP4UnleaKmhJd3+0aj&#10;XAs4HPo4/q0uNp8qvygrSQz/0beje+RKAAD/p2/Hp6RZ4ZvFGaKahA/O23DbXAk4Ero4eljXhu+W&#10;X6R1pGubv59Nd1w7VwIAtrD5dHyrNBv8c2lmqCYxnDGbhPvmSsCRtn+y46guhucXX7AVpYvN07ul&#10;3T+fawEAW8hsMj5mHpuXlGaEmtK14SnLJ40vmWsBG0nfjm7SLz6NrvDirSizWdvcP1cCADa51aXd&#10;F0rn/6PXzAP1JTavW2nHu3MtYCPrYmhTvlR8MVeSLjYfTjedO+RKAMAmNJ80k3Tmf6E0C1SUj/dL&#10;4+NyJaAWB049+iKzNjy28KKuKrO2eVU/HY9zLQBgE+hjuFHXNm8vnf21JC16Z6c8OFcCatXFsCPl&#10;ZaUXelWJzR+vLu3+qVwLAKjQ4rsY+zY8r3jW15TYPGdlco3L5VrAZjBrw23TDeoDxRd9Pflq1zb3&#10;zpUAgIp0MTw05TuF872adG14a1r6rp8rAZtRH5v7pJvVGaWbQDWJzXtSbp4rAQAb2OI7F/s2fLJ4&#10;pteSGP5zFkd7ciVgs1t81OXiIy+LN4SKkjq8eHkarpJrAQAbyOI7FtOi8YbSGV5XwiNWt227QK4F&#10;bCWLj77sYvO68s2hosTw8FwJADjCur1X/4U0Xzy9eGZXlMUfzJ7lD2aBhXRTuGvKx3/wJlFfwmdn&#10;bbhXrgQAHAHpTL5/yuyHz+jKEpv3LE/CLXIlgP9v8dGYi4/ILN48KkkXw1v2x3C9XAkAOAy6SXPH&#10;tGh8uHQ215KuDV/z4VLAj7Wyb9fl+2nznNKNpKbMYnj2fLr9srkWAHAIpCVpZzp3X7X2HK4uvr4E&#10;OLe6dnyDLjZvK95UKkkXw/55DA/MlQCAdfL1k0cXT2ftE9aevRXmlf1kZ5NrAZx7s3Z8YrqZfG7N&#10;zaWqzNvw0a4d3SVXAgDOhy6GkxZvXyuduRXlX7p2fIdcCeD8eflx2y7Yt+GRhZtNXYnNa+aTndfI&#10;tQCAc2Heht9I88B7i2dsJeliM+vj6H65EsD6mp2446rzGP6ydAOqKelm+eQzlnZfItcCAH6Exfnf&#10;bYbzvw1Pm52y/dK5FsChs/gTpnTj/KfSzaiinN7H5rdzJQBgjU3zDpM2/N1yHF0r1wI4fLpJODkt&#10;Tl8v35yqyT/PYnPrXAkASDbD7zB3bfhkPwl3z5UAjoxvTo75mXRDemLpRlVTurb569lkfEyuBQBb&#10;UjcZ33ATfErut9Ns8vu5EsDGMN8bdvUx/E3pxlVTZrH5o9Wl3RfKtQBgSzi9HV8hnYPPXXsuVpfY&#10;/PlK6pJrAWw8XdvcqWvDR4o3sUqSOnxhPm0muRIAbGpdbB6SFo2zS2diLUln99u7aXNsrgSw8c0m&#10;4QHp5tuXbmrVJIZ/TLlRrgQAm0o64+6WzrtPHHT+VZS07H1+Fpu9uRJAXb4Wm8ukm9kz1t7c6kt4&#10;3v4Twy/nWgBQteVp+LV0tr2+fOZVlNg8avW44y6YawHUazZprptuam8s3uxqyeIXSGN4aK4EANWZ&#10;3XP7pdNZ9tTiOVdR5m3zV7N2+9VyLYDNI93kju/a5tNrb3x1JXyyn/qIUgDqMmvD76Qz7Mzy2VZH&#10;0rL3vuU4umWuBLB5dbH5w5TvlW6GtSTdtN/gS/AA2Ohmk9Ht05n1odJZVk/CN7ppODlXAtgaztq3&#10;60pd27ygfGOsJ10bnjY7Zfulcy0A2BC+NdnZ9DG8onR21ZR5G564+M7HXAtg6+kn45v2sXln6SZZ&#10;TWJYnsXR/XIlADhiDtzvOhebtc3ji+dVRZnF8OrFdzzmWgB07WjateHLpZtmLena5l9WpuPb50oA&#10;cFh1sdmX8pXSGVVLFt/lmM7TO+VKAPyg1T1HXXQWw+NKN9CaMovNK/vJzibXAoBDajk2N0/nz7vX&#10;nkdVZfHdjbH53VwJgB+l2zca9W14efGGWlcev3hrRK4FAOvqrL3jK3exeVHh/Kktf9afsPMXcy0A&#10;zqlZDLdLi9MHCzfWehKbryzeIpErAcC66GN4ePHcqSjpfHzjrB1fJ1cC4Lzqp+G+XeXfHZHy7n46&#10;vlmuBADnyawN9+rb8NnCOVNPYvOpPo5/K1cCYD0sx9GlNsO3ky/eOrG8d3zlXAsAzpH9MVwvnYNv&#10;KZ0ttaRrm+/O2/AHuRIAh8LKUnPNrg2vL92Ia0o6NE7LlQBg0Hy6/bKzGJ5dOktqSlr2nn/GZMdR&#10;uRYAh1ofw93SDfgTa2/IVSU2n5lNwj1zJQD4Id1k9KC0aOwvniHVJLyjn4Yb50oAHG5dbB6S8t/l&#10;m3Qd6drw5v3T8Ou5EgBbXNeO75LOto+Vzoxakha9L87bEHMlAI6klXZ8hXRzfu7am3VtmU3Cs+Z7&#10;Rr+UawGwxcyn41/t2ua1pTOipqTz7DEfO2504VwLgI2im4xv2MXmH0o371rSxbAyb8Pv5UoAbAFn&#10;7tn1c+n8+tPSuVBT0rL30m6p2Z5rAbBRzWKzN924/2vtjbympKXp37pJ+M1cCYBNKt3zT0351g+e&#10;AbUlLXvvn8fm1rkSADV4+7HH/mQfm0eVbuxVJYa/nbejq+daAGwS82lzmy6GDxTv/fXk9H7a/Hau&#10;BECNZu3Oq83b5q8KN/mq0rXhT04//uifzbUAqFRaknakvKx0r68pXWyefMbS7kvkWgDUbh5Ht0wH&#10;1PtKN/1qEptv9u3olFwJgIocOPXoi/RteEzx/l5TYvOa+WTHNXItADabxcKRDqxvFA+BevK+2XR8&#10;q1wJgA1uHkPbxfClwv28mnRt+Gg39bu1AFvC4q1t6eB6UulAqCldbF6yeMthrgXABtO3o5vMYnhn&#10;6R5eTWJYSWfmA3MlALaSxYcp9G14dfGAqCiztnn06rHH/mSuBcARdta+XVfqp83zS/fsuuL7AQFI&#10;uhjunPJv5cOijnSx+fw8NntzJQCOkHQ/fljK90r36lrSteHNs2n49VwJAP7HrA2/17dhXjo8aknX&#10;Nm/vps2xuRIAh0m6Bx+f7sGfXntfriqx+UzKCbkSABzs63tGv9TH8MziQVJTYvPnK+34CrkWAIfI&#10;bNJcN91z31i8F9eTA2nZOy1XAoAfb/FWhHSAvGnNgVJb/rtrw+/nSgCso7QkXSbdZ5+x5r5bXbrY&#10;vPCsduev5FoAcO4s3pqQDpPPlA6ZahLDv6fcLVcC4HyaT8MDusrfwp3yrn4yvmmuBADnz+KtCikH&#10;CgdONUmH+98tT8Ov5UoAnEuLDwmat+EjpXtsRfly146XciUAWD/Le8dXXrx1oXD4VJV04D91OY4u&#10;lWsB8GNsmq+hiOFxq3uOumiuBQCHRj8d3ywdPO9aexDVlXDmrA2/kysBULD4ovP5Jvii83TPf3m3&#10;bzTKtQDg8Fi8paGLzVfKh1Md6WL40EoMt8uVAMj6dnRKWjS+Ubp31pPwwXkbbpsrAcDhd+B+17nY&#10;rG0eXz6oKkoMr+jbHSHXAtiy5tPxrdJ98X0H3ScrSteGM/tJuG+uBABH3mLZ+J+lo3x4VRPvbwe2&#10;qNlkfEwXm5cU740VJS1LT1k+aXzJXAsANpbZdHT7vg0fKh1iFcUnKAFbxurS7gul+96j19wH60ts&#10;XrfSjnfnWgCwsaWl6Xe6GJaLh1otib6jA9jcZpNmku51ny/eA+vJx1PumisBQD1m99x+6W4Snrbm&#10;YKsui49SP9O3wAObSB/Djbq2eXvpnldL0r357JQH50oAUK+Vafi1xZfGlg68WrL40t50MP9hrgRQ&#10;pTOWRlfs2/C80n2uqsTmOSuTa1wu1wKAzaGfhLv3Mfx78fCrJ5+exeaEXAmgGl0MD0334G8X7mvV&#10;pGvDW7t2xw1yJQDYnNKB9/vp4K780G7eNJs0182VADasvh3do2/DJ0v3slqSzozPzeJoT64EAJvf&#10;/hPDL/ex+fPSwVhTZjE8M/W4TK4FsGHM9u64dh/DG0r3rroSHrG6bdsFci0A2Fq6aXNs9b943Ib5&#10;fBoekCsBHFHd3qv/Qhebp5fuVzVl3oYXnzUNV8m1AGBr2wwfbZsO9490Mdw5VwI47NK96P4psx+8&#10;N1WX2LxneRJukSsBAP/rg5vlyxPb8Or53rAr1wI45LpJc8cuNh8u35PqSNeGr3Vtc+9cCQAYMpuM&#10;j5nH5iWlA7WmdDE86ZuTY34m1wJYd31sdqb7zavW3n+qS2z+eHVp90/lWgDAOTGfjm/Vtc0/Fw/X&#10;ahK+0U3DybkSwLr4+smji3exeUL5vlNVXvmtE8fjXAsAOC/62Px2yjcLB209ieGfluPolrkSwHnW&#10;xXDS4u1rxXtNJVm8fbBrx3fIlQCA8+uMpd2X6NrmT0oHb01JQ85fzfbtuGquBXCOLbfhN/o2vLd0&#10;b6kmsZn1cXy/XAkAWG/zyY5r9DH8bfEgriiz2Dxq9bhtF8y1AAbNTtxx1S6GvyzdS2pK14anHThl&#10;+6VzLQDgUOqm4TfT4fvR0qFcS7q2+a95Oz4xVwL4IaunbfuJvg2PLN0/akpa9t6wHEfXyrUAgMMp&#10;HcQP7GNYKR3StWQem7d1k/ENcyWAbbN2fGK6t32udM+oJ+GT/STcPVcCAI6Ub0y3XzYdzM8qH9hV&#10;5bkr+3ZdPtcCtqDFH550sXlb4f5QTboYvt214fdzJQBgo0iH9PXmbXhz6QCvJrE5Ow1LD8mVgC1i&#10;8Ycl6R7w3IPuCbUlNn/+rRPDL+daAMBGNJ+Ge3Zt+GzxMK8nn0i5a64EbGKLPyRJOXvNPaCqdG3z&#10;9m7aHJsrAQA16GN4eOlgryldDK9fnjTXzJWATSTdo+6WXueLPxwpvv5rSFr0Pj+Pzd5cCQCozfI0&#10;XKVrmxeVDvqa0rXhKcsnjS+ZawEVW1lqrple068vvdaryrR51NuPPfYncy0AoGZ9bG6eDvh3H3Tg&#10;15QYzphNwn1zJaAyy3F0qS6GpxZf3xWli81LZu3Oq+VaAMBmkg76fSlfLQ0BtaRrwwfnbbhtrgRU&#10;YNaG3+nbcGbpNV1L0rL3vnkc3TJXAgA2q9Wl3T+VlqY/Lg0EVSWGl3d7R6NcC9iAVmK4XVo0PlR8&#10;DVeT8I1uGk7OlQCAraKf7Gz62LyyPCDUlPDYA6cefZFcC9gA+nZH6GN4Rfk1W0/mbXjiNyfH/Eyu&#10;BQBsRV07vkMaDP5l7aBQV8KXuslomisBR8iB+13nYrO2eXz5dVpPZm149Xxv2JVrAQAsPhhifL8u&#10;NrPS8FBNYnhn345ukisBh9FKO15K95CvFF+blaRrw0e6trlTrgQA8MO6pav9fBfD00uDRE1JA88L&#10;ztxzzJVyLeAQ6qfjm6XXXeWfwtn0Kb+bKwEA/GgrcXSttDi9oThYVJIuNt9LeViuBKyzs/aOr5xe&#10;Y9V/z1vKM/p77/zFXAsA4Jzr29E9+jZ8sjBg1JRPLbfN8bkSsA76GB5eeK1VlbTsvXHWjq+TKwEA&#10;nHddDA9N+U5p6KglhiM4/+bTcM+uDZ8tvcYqyqf6OP6tXAkAYH3sXxpdsW/D8wrDR1WZLd5+c4K3&#10;38C50cVwvZS3lF5TtaRrm+92ceRtugDAodXHcKOUfywNJLWk8wvecI7Mp9svO4vh2aXXUU1Jy97z&#10;z5jsOCrXAgA49Lo2xDSIfGHtYFJZ/tVHCEPZPIYHpkVjf+F1U1HCO/ppuHGuBABweH3suNGF+9j8&#10;UXlQqSgx/E3qsTPXgi2ta8d36WLzseJrpZbE8MV5G2KuBABwZHVLzfZ52/x1cXCpKF0bnvj1k0cX&#10;z7VgS5lPx7/atc1rS6+NmjKbhMesHje6cK4FALBxzGNz6y427y8NMbWki+HrKSflSrDpnbln18+l&#10;1+6TS6+HmpKWvZcu/vAm1wIA2LjS8HJqyuk/OMzUl/De5Tb8Rq4Em1K61hev1W/98LVfWWLz/sUf&#10;1uRKAAB1WPypdbcZ/tQ6hr9cjqOjcy3YFOaT5jbp2v5A6ZqvKKcvp4UvVwIAqNPi9yLSYPOaNYNO&#10;dZm14ZGrp237iVwLqpSWpB2Lt66VrvGasvjDmDOWdl8i1wIAqN9m+OStNGx+bh5He3IlqMaBU4++&#10;SN+Gx5Su66oSm9fMJzuukWsBAGw+XTt6UBrcqv5ul3nbvLVrd9wgV4INLS36bcqXStdyLena8NGV&#10;afjNXAkAYHP75uSYy/UxPLs0GFWV2DxnZXKNy+VasKH07egm3//i1tK1W0tiWEnL3gNzJQCAraVb&#10;Gl1/HsNbioNSPTmri82DcyU44s7ct+tKadF4fuFarSzhWfM9o1/KtQAAtq55G+7VxfCf5aGpksTm&#10;430cH5crwRGRlveHpXyveI1Wkq4Nb94/Db+eKwEAsLC6bdsF+kl4RGmAqiyvXW7Hu3MtOCzSdXd8&#10;yqd+4DqsL7H5zGwS7pkrAQBQsvjOo64NLy4OVBWli82fLr6LKteCQ2I2aa6bFo03lq7BmtK1zWm5&#10;EgAA58R8Em6RBsH3lIarivKtWWzukyvBukmvjcuk6+sZa6636tLF5oVntTt/JdcCAODc6trm3l0b&#10;vlYatmpJ+vk/MJ80t8mV4HyZT8MD0sLUl661ivKu5b3jm+VKAACcHwdO2PnTXWyeUBi6qsq8bV7a&#10;xbAj14JzJV07d07L90dK11YtSa/jr3TteClXAgBgPfXT8TgNXa9aO4TVl/CY1eNGF8614Eeat6Or&#10;p2vm1eVrqaLE8LjVPUddNNcCAOBQ6SbNHfvYfLg4lNWSGL7YxdDmSnCQ048/+mfTNfKk4vVTVcLL&#10;u32jUa4FAMDhkoax+3dt0x08oNWU8I5+Gm6cK8H39e3olHRtfKN8zdSS8MFZDLfLlQAAOBK6vVf/&#10;hT42f1Ye2GpK+IszJjuOyrXYombT8a3S9fC+g6+PetK14cx+Eu6bKwEAsBGsTHdeu2ubvy8NcLUk&#10;DZrfTfmDXIktZDYZH9PF5iWl66KmpOv3KasnjS+ZawEAsNH0cfRbfQz/URrmqkls/mM59ciV2MQ+&#10;uLT7Quk5f/RB10Btic3rlifNNXMtAAA2usXf1Cz+xqY43FWSxd+YzaY7rp0rscnMJs0kLRqfLz33&#10;FeUTKXfNlQAAqMn+yY6juhiev2bAqy5dbJ6++F2tXIvK9THcKC3Dby8917UkXZNnpzw4VwIAoGaL&#10;T6H7/qfRFQa/WpI/DfD+uRIVOmNpdMV0HT5v7XNbXWLznJXJNS6XawEAsFksvvdo8f1HxSGwlsTm&#10;w4vvocqVqES69h6a8u3ic1pJ5m3z1q7dcYNcCQCAzehTpx59kb4NjykNhJXlVf10PM612KD6dnSP&#10;dL19svD8VZO06H1uFkd7ciUAALaCNATumLfNS0sDYlWJzR9/9YSdP51rsUHM9u64drrG3lB8zqpK&#10;eMTq6rYL5FoAAGw182lzm64NHygPi3Uk/fxf69rm3rkSR9DiwzkWH9JRep5qyrwNL16Oo6NzLQAA&#10;tro+NvdJg+K31g6OVSU270m5ea7EYTZrm/un52F20PNSUdLy/d75JNwiVwIAgP9v+aTxJbu2+dPS&#10;IFlT0tD74uVpuEquxSG2+BCOLjYfLj0XtcTfUgIAcI6ttOPdaYh87dqhsrrE8PDVbX7/5FA5IzY7&#10;0+P8qoMe99ri9+AAADgv+jg+Lg2THy8OmZWki+E/5224V67EOjiQlosuNk8oPd41ZeaTFgEAWA9p&#10;OH5wGjDPWjtw1pR5DG/ZH8P1ciXOo7SAnrR4+1rpMa4li7cPdu34DrkSAACcf6ffa9fl+9g8pzSA&#10;VpUYnj2fbr9srsU5tNyG3+jb8N7iY1pPZn0c3y9XAgCA9de14xvM2+athWG0ooT98xgemCvxI5wV&#10;R0d3Mfxl+XGsJ/M2PK1butrP51oAAHBozeNoTxqkP1caTmtJF5uPde3oLrkSP2D1tG0/kRbLR5Ye&#10;t5qy+PLc5Ti6Vq4FAACHz2YZqlNeM5/svEauteXNJqMTa1+G03X5yX4a7p4rAQDAkTM7ccdVN8Pb&#10;trrYPPmMpd2XyLW2nP3t+AbpMXhb6bGpJek6/Pa8Db+fKwEAwMaRBtXN8MEAp/fT5rdzpS1hZd+u&#10;y8/a5rmFx6KqpGXped86MfxyrgUAABtTGlxPSvl6aaitJV1s3j+Lza1zpU0r9XxIytmlx6CWdG3z&#10;9m7aHJsrAQDAxrd68ujiXRueWBpwa0oaxv/67Mn4mFxr00jd7pryiR/sWlvSovf5eWz25koAAFCf&#10;M/aGXX0Mf1MaeKtKbP5odWn3hXKtaq0sNdfsYnh9sWNNmTaPWj322J/MtQAAoG5d29wpDbr/etDg&#10;W1e+MJ82k1ypKstxdKm0KD210KmqdLF5yazdebVcCwAANpc+Nr+bht6+NAxXkxj+MeVGudKG10/D&#10;ffs2nFnsUkti8755HN0yVwIAgM2rv/fOX0xD8DMOGoqrS3je/pM27qeyrcRwuy6GD5V/9loSvtFN&#10;w8m5EgAAbB0r7fg6XWzeWB6U60haSL6T8tBcaUPo2x2hj+EVpZ+3pqTH9UnfnBzzM7kWAABsTWk4&#10;Pj7lUz84LNeX8Ml+Gu6eKx0RB+53nYv10/Hjyj9fTQmvnu8Nu3ItAABgoYvNw1K+Vx6i60gXwxuW&#10;4+haudJhs9KOl9Jj95XSz1RLujZ8ZPHhILkSAACw1ln7dl0pDc0vKA3UNSUN/087cMr2S+dah0w/&#10;Hd9s1jbvLv0M1SQ2/WwSHpArAQAAP07fjm7Sx/DO4oBdSbrYzPo4ul+utK7O2ju+clo0Xlj671aW&#10;Zyw+BCTXAgAAzo2uHU27NnypMGjXlH9ZmY5vnyudb13bnFb4b1SVxYd9LD70I1cCAADOq8/tOeqi&#10;fRseWxq8q0psXtlPdja51rk2n4Z7puXxs8V/dz35VB/Hv5UrAQAA66XbOxrNY3hZYQivLY9ffKJd&#10;rvVjdTFcb96GNxf+PTXlu4sP9ciVAACAQyUtD7ft2vDBwlBeTbq2+WpaIPblSkXz6fbL9m14Vul/&#10;X1PSwvf8/ZMdR+VaAADA4dBPwn37GM4oDekV5d2LT7rLlf7PPIYHpkVjf+GfryjhHf003DhXAgAA&#10;DrflOLpU14anlAf2etLF5kXLe8dX7trxXeZt+Gjpn6kmMXwxLXttfooAAIAjbWXSXLOPzeuKA7wc&#10;vkzCY1aPG104Py0AAMBGkob2u6Z84oeGeDnk6drmpd1Ssz0/DQAAwEbWxeYhKWeXhntZx8Tm/fPY&#10;3Do/7AAAQC1Ob8dXSEP9cw8a8uV8p2ubb6X/e2p+qAEAgFp1k/ENu9i8be3QL+ct6bF88hlLuy+R&#10;H14AAGAzmLfjE7u2+a/SEiDnILF5zXyy8xr54QQAADab1eOOu2Aa/B9VXAikmK4NH+3a0V3yQwgA&#10;AGx2s3b71dIi8FelBUH+J4svzk15YH7IAACArWYeR7fsY/in0sKwtROeNT959Ev5YQIAALaybhpO&#10;TkvCN8rLw9bJvA1v7mK4Xn5YAAAA/seByTE/k5aFJ5UWic2e1Puzs0m4Z34oAAAAys5sR1fv2/Dq&#10;0mKxGdO1zWm5OgAAwDnTxXDnrg0fKS0ZmyKxeeFZ7c5fyXUBAADOvfk0PCAtTvPi0lFn3rU8Hd8s&#10;1wMAADh/+thcZhbDMwvLRzXpYvOVrh0v5UoAAADra/9Sc92ubd5UWkg2dGJ43Oqeoy6aawAAABw6&#10;fWxOSIvIpw9aTDZcwsv7dkfIPzYAAMDh08XmD1MOlJeVI5cuhg/NYrhd/jEBAACOjMUnzaWl6YWl&#10;xeXwJ5zZT8N9848GAACwMfST8U372LyrvMgc+nRteMrqSeNL5h8HAABg41l8El3XNl8uLTWHIl0M&#10;r1+eNNfM/3kAAICN7Qt3ucLFFp9MV1pw1jGfSLlr/k8CwDrbtu3/ATNO5zxBLinYAAAAAElFTkSu&#10;QmCCUEsDBAoAAAAAAAAAIQCfbXQy0H4AANB+AAAUAAAAZHJzL21lZGlhL2ltYWdlMS5wbmeJUE5H&#10;DQoaCgAAAA1JSERSAAADTAAAA9AIBgAAAXI+yxkAAAABc1JHQgCuzhzpAAAABGdBTUEAALGPC/xh&#10;BQAAAAlwSFlzAAA7DgAAOw4BzLahgwAAfmVJREFUeF7t3QecG0f5/3FC7xDKj95777333knohGqI&#10;ndOszmlU0wm9997BdAKhJHA4p1mdkyMJiWOfZnR2HAgh9N7+wP1nncfGuntGOd2Nbnelz/v1+r5A&#10;tzsaaXdnnp34TroQsOYy6z+Y5X5hb+THqJL9T9DEie6We/+/sW6b7IIy7X+C5Ef79NuGNTLISRhk&#10;XyTSzP3D9zvwx8qPl2W/dpywYUpxoE3bT+59DpO7t8iPkUKKE7TYMJ5zbK3FwVyLPkbaWh/Ate6v&#10;9so8YMb64/f1b7sPlB9jf2WeoMWq9FoqIxyME/YelGbu7ic/roS9r6uI/Gg81eVA1OV1JlfHN17H&#10;17xio/BmR+E9RDVzf9i+N2j9O+THtTZyJ2zk3tB+Gu35e+/3/rbIj+tlvzcw8nN6Ld9rLV90IrV4&#10;7xMz7tr7Xqh1u+THY6myJ6yyL6xExrrX7zsu1h0tPy4HJ+iClXqMTO7O2tt5Mz/7WvJj9LHmJ2zN&#10;OxwxQz9+Q+9gjIRjeMreY2landvLj1dn7xMWkR8hkSTH1uT+nfueyPoN8mMMwYpP2IobYsU2bd52&#10;8X3H3fp/yI91nKDy9T0HfTeiFEvOyd4HYSV9/J4foFL2nax9/weVlFn3X05UDXCiaoITVROcqJrg&#10;RNUEJ6omOFE1wYmqCU5UTXCiaoITVROcqJrgRNUEJ6omOFE1wYmqCU5UTXCiaoITVROcqJrgRNUE&#10;J6omOFE1wYmqCU5UTXCiaoITVROcqJrgRNUEJ6omOFE1wYmqCU5UTXCiaoITVROcqJrgRNUEJ6om&#10;OFE1wYmqCU5UTXCiaoITVROcqJrgRNUEJ6omOFE1wYmqCU5UTXCiaoITVROcqJrgRNUEJ6omOFE1&#10;wYmqCU5UTXCiamLJieJkVc8Rrd3X7Dk3Wd49cu8Piq8l3fNDlGrv+dh3kvbXdyPWxEDnYKCdkURm&#10;/c/2HvNiypMfLw8nbG0kOc5Z7vK9T9Kwc3eRHyOBJCdosaE86Zhak2O5Jp2MqDA7fXjvsWvm7vny&#10;4+E5aPPmi+x3wvp/FSn22O94rf0FXmrnNVGpY1SpF1MRlT4mlX5xa6SZd56w33H4ivy4eky7+8T/&#10;vdDuF+XHY2G/E1SfC7WWL3qFRuK9jsSbiBjJ9zZKb+qQqV2X3PtejHV/kx+PDpO7T//vDXaeJj+u&#10;lb2vv4j8aHTV8c3W8TUnU4c3b3J/2t7X2My7t5Efj6eqnrCqvq5ShSv3T3sPSjM/+1Ly41Jwgpah&#10;zINUZt+1tZYHLYzmN/6vP3ek/BjLddh053b7HcBZ+XFS/3t+RtGqDeNgDuM5IVIc3BTPgWVaycE2&#10;tnPffe2sm5IfY9iyltu098A3292Xy49V+05QiPwIa63fSei3DSXZ/6TsH9mMquEkASkwkips8clZ&#10;/BglMrnL9p6M8P/fIj/eh5NVsuWeANP2j/3fvt2vy48xTMs9OYuttB0GkOogp3oe7Me0d11/70E1&#10;1nn58apxshIZ9oE01n9gXx8z3XXyYyzHsE/OYmvdX62FK/vnew9Woz1/NfnxmuFkXYAqHaAqvZZK&#10;qOoBCYvjs/a+rsb0tuvKj8dLVU/OYnV5nUmFK/S9e9+0ybsvkh9X3ticrLq/0fVT266+9/WHNdsv&#10;5Mejoe4nZ7GRej8j9WYUtX5/WT7/4L0vPkwL35Ufj6zanazaveBEGtY9d7/3/jH5cbXs9wLH6uQs&#10;VsnjUMkXVQGVOS6VeSEVVtoxKq3jmgrHafO+Y2bdk+XHw7GvI07Oigz1+GW5+97eJ5+03QfJj7FC&#10;yU9W8ifEPqs+tqt+AixLOL5/3nucN5527mXkx/3tbVBEfoQ1sKzjHurOi/ftaN175MdYY9GTFd2A&#10;Umyccbf83zlxZ+w7QbIdFbLv3HCCqo2TVAOcpBrgJNUAJ6kGOEk1wEmqAU5SDXCSaoCTVAOcpBrg&#10;JNUAJ6kGOEk1wEmqAU5SDXCSaoCTVAOcpBrgJNUAJ6kGOEk1wEmqAU5SDXCSaoCTVAOcpBrgJNUA&#10;J6kGOEk1wEmqAU5SDXCSaoCTVAOcpBrgJNUAJ6kGOEk1wEmqAU5SDXCSaoCTVAOcpBrgJNUAJ6kG&#10;OEk1wEmqAU5SDXCSaoCTVAOcpBrgJNUAJ6kGOEk1wEmqAU5SDXCSaoCTVAOcpBrYd5I4UdXUc272&#10;PuBkVUPf89F3I9bEss6Byf3H9+1o/bPkxxiyZZ2cxVbUCANLcpyTPAmWyKyb2ntcm7m7n/x4dThZ&#10;6Qz1WJrc/W7vkx/R2nE5+TGWaagnZ7E17WwElHq8Su28Bpp594j9jtEx8uO1l037W+19IeH2/TT5&#10;8djb7+RU5wKu5IsqQS2OQy1e5BDU8n3X8kWvQMN2b73vvVr3U/lxfYQX/tK9b6BhO6+WH4+MfScn&#10;RH5UXyP1ZoJRez896v7mjHV/3fv6m3l+KfnxaKrjyarja1618GZP2vumJ6y7g/y4cva+xiLyo/FT&#10;1YNQ1ddVqqocFGM7X9n7Osx054nyY+w1cZy7xL4DZP1f5MdrZm/fReRHiFnrg7XW/Y2UYR+8YT//&#10;WEl9MBu5e/7e5wtrn4/Ij7FapjX3lH0Htu0/Kz8e2N7nKCI/QmorPcgrbYdVWO5BX+5+GKLYSdjQ&#10;2nHNvT8Pdefn8mOUxbTcF/adkNwftPf/F5FdUBWcHJRi/wvP5C6THwO4IBMz7vL7D6B+kSYA9sqs&#10;/5c2WIIDZJd9jPXf0vbNbPdRsgswXtQBESKbl017jiKyGRg9oaKcrl30pt25heyyamFNtUPto7Xj&#10;ZrILUE/ahV1ENg+d1ncR2QxUV7hQNy++cIs08+4TZJfSmNz/P+21bVpYuLDsApRLu0CLyOZKiv8X&#10;Q/d72QUYvjDDv0a7EMPPXyK71I72forIZiAd7UIrIptHSmO6eyftvRrrTpZdgOULa5ynaxdUZt2n&#10;ZJexoR6HENkMLKVdMEVkMwLT9vt+YX9RPi+7YByFC+COiy6IPQm3M1tlF1wA7fgVkc0YZdqJLyKb&#10;sQrGdl6uHVuTd14ju6DONs2ec2ntBGfW/1F2wZCoxz1ENqMOwm3a37STeNDmbReXXbDGjPWf1M4J&#10;X/dQQeqJCpHNqBjtXBWRzVhL4cCfsvhEFGnm3dvILqgJkzurnUvT8veQXZCadsCLyGaMCO0cF5HN&#10;WIlwAD+/+IAWKT7gQXbBiAvn+7zF57/I5OzcVWQXxGgHrohsxpjTro0isnm8hfvlV2oHJ7PuFbIL&#10;oFKvmxDZPB60A1BENgMDO2xm7gbaNRXSlV1GQ3hDBy96g3tirP+c7AIkpV1vRWRzvWhvpIhsBtZM&#10;oz3/EO1azHL3PdmlWsILvq32go11P5FdgErQrtMisrkc2gsqIpuBymtat167hk3u3iu7DMembdsu&#10;rnZs3V9lF6DWtOu7iGxeHZP7P2lPvu5bs5eWXYCRlFn/Du3az6wzsssFU58gRDYDY0kbE0Vk8/my&#10;3O37ut/9M1nhr/4FyhTGx7GLx0uRnhEn+wJYpnDb918GE5AAgwlIhMEEJMJgAhJhMAGJMJiARBhM&#10;QCIMJiARBhOQCIMJSITBBCTCYAISYTABiTCYgEQYTEAiDCYgEQYTkAiDCUiEwQQkwmACEmEwAYkw&#10;mIBEGExAIgwmIBEGE5AIgwlIhMEEJMJgAhJhMAGJMJiARBhMQCIMJiARBhOQCIMJSITBBCTCYAIS&#10;YTABiTCYgEQYTEAiDCYgEQYTkAiDCUiEwQQkwmACEmEwAYkwmIBEGExAIgwmIBEGE5AIgwlIhMEE&#10;JMJgAhJhMAGJMJiARBhMQCIMJiARBhOQCIMJSCQ6mCZa7kayD4Bl2H/8LPnB/tmzEUAPbawUkc3/&#10;o+1URDYDYydruU3amCh+LrtcsIkT3VW1JzG5/4XsAowk7bovIptXT3vyIrIZqK1m7p6uXdshn5Fd&#10;hmeyPX9vpeMQ9yPZBag0/fqtQHHQXlQR2QyUrpl37qpdo5n1M7JL9YQX+IIlL/j8vF92AdaEcg3u&#10;iWyuH+3NFJHNQDJHT+8+ULvWQvX5jewyOsKa6q36m3VGdgEGsv9vIewf2Tw+tINQRDYDKu2aKSKb&#10;YXL/be0AGesfJrtgTIXq47Rro5n7G8su6Ec7eEVkM0acdu6LyGasVDiI3cUHtchGu/N6sgtqLpzP&#10;7yw+v0VC9Xm47IJh0A56EdmMmtDOYRHZjLWmnYwishkVkrXcu7RzlbU6E7ILqiLbsv0a2skyuTtb&#10;dsEa085HEdmMutBOYhHZjCEIa5zDtGMe8i7ZBXU30drxAOUEF/mB7IIVUo7pnshmjDrt5BeRzehj&#10;IvcP145dZt1xsgvGVZZ3X6xdHKbdfbfsMva041NENgM67aIpIpvHQvEBO9oxKH4bQXYBBmNy/079&#10;ovIbZJeRob7PENkMpKVdbEVkc+1o76WIbAbWRpa772kXYsPOPUh2qZxQaX+tveZmfvaVZBegfNpF&#10;WkQ2l0Z7TUVkM1BtYaG+W7uAm3nnWrLL0Bjr21rf5sTO3WQXoL60i7uIbF417bmLyGZgNGkXfRHZ&#10;vCwmd5/WniOs454huwDjZXKLv446KKzfKbvso+4XIpsB7E8bLIsT1kSvkt0BLEdj2j1k7wCSHwEA&#10;UJLspN033P/WTn4MYBD7D6L9w9f5AMukDSAtJu88W5oA2F+Wd1+nDhrrjjp/+9JtRfY0BnA+bZAU&#10;kc09tP2KyGZgPGmDoohsjmpMz6lfNBeq2ImyCzAeiv+IoA2GiVPcVWWXZTHWt7TnMS1/D9kFGE3N&#10;tnumdvFn1n1CdlkR9TlDZDMwWrSLvYhsTkJ7/iKyGag37eIuIpuTM+3uc7T+Qj4muwD1UnzrvHJB&#10;L2Qz8/eRXYbK5O48rf+JEwdblwGlybZ276xdxMVfvsoua0p7LUVkM1BN2kVbRDaXSntdRWQzUA3a&#10;RVpENleGse712us0uX+J7AKUI1yI7198YRYxLf9C2aWStNdcRDYDa2f9tvMuq12MmXW/l11qQX0P&#10;IbIZGC7t4isim2vnsC1zN9Dej7F+XnYB0goX2D8WX3BFNk1NXVR2qbWwnvqS9v5CtX2y7AKsjml3&#10;G5GL7G2yy0hR32uIbAZWRruoisjmkaa97yKyGVge7SIqIpvHRqP9v09G6o37nuwC6EzuT1Mvnq3+&#10;VrLLWArH5RTtuJhW5/ayC3C+bMY9VL1YrPuO7IJAO0ZFZDPGnXZxFJHNUGjHq4hsxrjRLoYishkX&#10;oGHdeu34mdy9V3bBqAuL5y9qF0Gz7Z4ku2AAYT31J+14bjzt3MvILhg1jdn562onPayL+Jf+BLRj&#10;W0Q2Y1RoJ7mIbEYi62YXLqYd58z6f8guqCv1xIbIZgyJsf7t2nHP2l0ju6AuTNu/SjuZ4ecvk12w&#10;BrRzUEQ2o+q0k1dENqME2vkoIptRNdrJKiKbUbKJGXdL7fyEnCG7oGwmd2crJ2ghO/msa8guqBCT&#10;d45Vz5ftPEp2wVpr2u5T9ZPiPyO7oMLUcxcim7FWtJNQRDajRrTzWEQ2Y1i0g15ENqOmTNs/Vjuv&#10;We6+LrsglXBgf7D0QPuF5ox/gOyCERDO6Y7F57iIae24meyClSr+XkY9uNadLLtgBGnnvIhsxqC0&#10;g1lENmMMaOe/iGzGBdEOXhHZjDHTsH6jdj2Y3L1FdsFixnbfrR60tjtUdsEYy6z7t3Z9bFpYuLDs&#10;gk1Tuy6pHaRw8P4suwD7qNdKiGweX9pBKSKbAdW64+evoF03dft46iSM9X/RDsYhU1OXlF2AC9Rs&#10;+w9o11Fmu+tkl9HVjHxuQMi7ZBdgYMr1tCeyefRob7aIbAZWTbu+isjm+tPeXBHZDCTVmOneSbve&#10;Qk6SXeonLAZnlTe00JzZeTvZBRiaLHcnaNdfZuceKLtUX1j8PVB7Eyb335ddgDWjXYtFZHN1aS+6&#10;iGwGSqNdl0Vkc3VoL7KIbAYqoWk7+h+U5u7zskt5jPWf1V6cafunyC5A5YT1/G7tup08yV9Hdlk7&#10;R7R2X1N7McWLlF2AylOv4RDZPHxa50VkM1A72vVcRDanp3VWRDYDtdZsd1+uXd+Z9a+WXVavaSOd&#10;5G6T7AKMDP1aT1A0tCctIpuBkaVd90Vk8/JpT1JENgNj4fCtu66ujYOQc2SXuHB/uFNpuNCY3nZd&#10;2QUYO5l1n9LGRRgvz5Jd/ifs/GRtZ5O7L8guwNjTxkgR2cwtHTAobbwUWbJB9gfQR9bq3GfJ2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9n+wJ9Z/UPYDELFk3IRcKLPuN9qGo2bnryDtAIgwNt61eKwUaeb+MNlFH2lFZDMw1jZN&#10;7bqkNj7CndxfZZdFFhYOiDT4l+wBjB11TITI5v7C4Hmz1rjRck3ZBRh54Zr/6+IxUOSQUKVkl+XT&#10;nqiIbAZGUrH+0a77rOXeJbusnPrEIbIZGBnadV5ENqdhfty5hdaJsf502QWoLe3aLiKbhyMMnm9p&#10;nZp29xGyC1AbmXU/1a7njSd1by27DJ/2AorIZqDSwrro4dr1G/Id2WXtKS9mT2QzUDna9VpENpcr&#10;3Po9XntxIZtlF6B0yvW5J7K5WsL9p9Ne7GEzczeQXYA1F67Bryy+Jos08+4TZJfq0l54EdkMrInD&#10;W+5G2nVYTPqyS32obyRENgNDo113RWRzPYVZ4GjtTTVa7rWyC5CMdq0Vkc2jQXuDRWQzsCpZyx+j&#10;XV9Zyx0pu4we9Q2HyGZgYNr1VEQ2j7ZG+/SraW/eWP9z2QW4QNo1VEQ2jxdj3Se1gxFK8zNkF2CJ&#10;zHr1r8OPPn33gbLL+NIOTBHZDOzRzN3ztesky92HZRfspR8oBhW4NlZkInf30w5ayAmyC8aIch3s&#10;iWzGcoT74hntIDamu3eSXTDCwrluLz73RZp5566yCwalHdAishkjJqyL9DsT66ZkF6yWeoBDZDNG&#10;gHZ+i8hmpJTZ7jrtYJvcvVd2QQ1p57SIbMYwGev+oB38jaeddhnZBTUQztlnFp/DIs28+3TZBWtF&#10;OxFFZDMqakNrxzW185ZZ/zPZBWVYNzt7Me3EhOr1N9kFFaKdqyKyGVVgrH+7dpKyVmdCdkGJ1HMT&#10;IptRRdoJKyKbscbC+ueV2vnIcrdJdkHV6SeQQbWWtONfRDajTpr5jttoJzPkFNkFQ6Ac7z2Rzaiz&#10;cCKPW3xiizSm3UNkFyRgcne2dpybeedasgtGhXaii8hmrFAjd0/XjmvIZ2QXjCrlpO+JbMYAtONY&#10;RDZjHGQz80/WLoKQz8su6EM5bnsimzGOwgWwc/EFUWRyi7+O7IL9GOt+pB2v4re9ZReMO+0CKSKb&#10;x17Dzt9FOz7F353JLkAv9YIJkc1jSTseRWQzENdsd1+uXTxZa7z+1V49BiGyGVg+7UIqIptHlsn9&#10;h7T3HfIC2QVYGeWi2hPZPDIOnT79QO19Gut+K7sAq1f8K756oeXuLNml1rT3VkQ2A+mZtv+sdtGZ&#10;1txTZJdaCbd0/9Hej2wGhk+7AIvI5sozeecI7fWHHCO7AGtLuRj3RDZXkvZ6i8hmoDwNO/cg7eLM&#10;cvc92aUS9NfIIEIFZXl3VrtYm9Od28kupTDWddTXlfsbyy5ANWkXbhHZvGaM9Y/XXkdm3VdlF6Ae&#10;1As5RDYPldZvEdkM1E9m/Qbtoja5f6fskpTWVxHZDNRfWLf8VbvIJ45zl5BdViUMzm9rz2/a3UfI&#10;LsBo0S74IrJ5YA3bvbX2fCE/lV2A0dXMz76UcvEXt35/kl2WRXuOIrIZGB/h1u892mAwLXeo7KLS&#10;2hSRzcD40gZGEdm8T/EfLbT9QvgIaGB/yiDZkwnnLqH9PFQ2vpwAiJmw7g7awFkc2R3ABQlV53ht&#10;EBX/8UJ2ATCIvYMoDK53y48AYDSZvPuifZNe7r8tPwYAYO2EAjS/txj1zVZ/K2kCAEA6zfb8k9TC&#10;M0BM7j4tTwcAwOCM9Vu1AhNLWEWdp/08mpPPuoZ0BQDAUsX3S6kFJJKwAjpBmi5hbKehtYnFtDpD&#10;+atrAEDNhKLwncVFom9m3EOl6UDC6utv6vNFkuqTDAAAFVf8MoJWCGIx1p0mTZMJRepVWl/R2O4r&#10;pCkAYBRk1n1KnfAjaebu6dJ06NbNzl5aew2xhEL5F2kKAKiLRnv+atqkHkuY7H8uTUtn2t13a68x&#10;Gus3SFMAQJVkuXubOnFHYmy3IU0ra2LGXVt77X2yW5oCANbaQQsLF1Em5n75uzStrdhXksdibOdp&#10;0hQAMAwm9y/RJuBYwv6vkaYjp9Gev632nvvkVGkKAFiNLHe/VybZaNZvO++y0nSsGOu+qx2PWIz1&#10;D5OmAIB+TNu/UJtIo7H+/dIUIhzD+6vHKhKTux9KUwBAIdzte23CjMW0d11fmmIZBv1opWxr987S&#10;FADGQzPvPkGdEOPZLE2xSo2WG+jDaE3uvyxNAWC0hAmurU180XDXviYGXa1mJ3VuKE0BoF6ymfn7&#10;qBNbJGGC/JE0RUlMa+B/3/ugNAWAagqT1bFLJq8+aeb+4dIUFRRuFn6nnbdYzNSuK0pTACiHaXdu&#10;oU1QsYSJ7nRpipoJ5+4o7ZxGY90bpCkADFeYdD6xZBLqk0bbPVOaYlQsLBygnetYQlH7j7QEgNWb&#10;OMVdVZtsYgmT0C+kKcaEafs3addCNNYfLk0BYHlM3n2LOqFEYnKXSVOMuQ1bt19Zu0b65FfSFAD+&#10;Z2HA/zQT8k9pCvRlrP+ocv1EE1bcz5OmAMaNaQ/8j9mvk6bAijTa3Zuo11Y8c9IUwKgKd6+/VQZ/&#10;NBMz7vLSFEgurI6+pl13sRg793hpCqCumrl7vjbAo7GOP5hEKUx7593UazIal0tTAFVnctfRB3Ik&#10;J+3mI2ZQOWF1/2P1eo1lZv4+0hRA2bIZ/zh1oEYSBvxXpClQC41W55HatRyLablvS1MAayXLndUG&#10;ZCzNfP6u0hSovXBzdbp2nUez1d9KmgJIJcu791IHXCTFfwaRpsBIa7TcM7UxEI3tfkqaAhhUWBV9&#10;Ux1YkTTb3UdKU2Bsmdydo42PaLZsv4Y0BbCYae28mTpwIjHWbZOmABSm3W1oYyca698hTYHxFQbD&#10;x5YMjj4xuX+2NAUwoLCa+rs2rmKZOM5dQpoCo2vD1p8P9jli1v1SmgJIyLT9q9QxF4t1r5CmQP0N&#10;+snLYf9JaQpgDaybPefS2ljskz9LU6A+lAs5GmPdv6UZgAoIY/I92liNxvoN0hSoDpN3j1Av2Fj4&#10;dk+gFiZm3LXVMRyN2y1NgbVncv9r/cLUc+j06QdKUwA1Zaz/nDa+YzG28zRpCqTXtO652oUXj/uw&#10;NAUwgg6b7txOH/vRnCpNgZULq6IdysUVTTP3N5amAMZMZt13tXkhmhn3UGkKxIVVzmPUCyiS4vtk&#10;pCkA7DPR8g/Q5oxYTMv9UJoCxV2On9YulFiaM+7u0hQAliXc9J6kzSfRtLp3lqYYB6bl76FeCJGE&#10;VdGJ0hQAVq3Rck/S5po+2SxNMUrC3crXlZMdzaSdf7Q0BYChCnNOd/Ec1DfTHb7cs44a7e5N1BMa&#10;i/XbpSkAlMa0/QvVOSoW6z8oTVFFxrqPqCcuEtPuPkeaAkAlhbnqd4vnrn4xU6deUZqiDEdP7z5Q&#10;OzHRWP8raQoAtZNZd7Q6t8XCJ8ysDZP7N6onIBbrD5emADA6FhYOUOe8ePhMzpSMdf9RDrKasO9/&#10;pRkAjI2wOnqzNidGYzvctA+iaf1G9UDGc4w0BYCxd/Sg3/uW888cKpO785SDFc2G47dfWZoCAPrI&#10;rP+oNo/GYqx7njQdL1nePUQ7ILGYcGClKQBghSZP3H5TbY6Nx81J09EUqvaZ+hvXM7l1/qbSFAAw&#10;BGFe/po2/0Yz4x8nTesps91HqW8sEpO7b0hTAMAaa067u2tzczTW5dK02sKL3bLkxffJpPX3lKYA&#10;gAoJc/RA83nW6txHmpbLtDt3U19gJMa6ljQFANREs919pDan98mx0nRtZNZ/VXkR0Zi2f+z5LQEA&#10;oyDL3RnafB/NtL+VNE1jouVupHYUix3x3+IAAOzTbLtnqrUgFus+JU0HY3L3IfUJIxnb33sHAPQI&#10;NeGcxTWib7Zsv4Y07XXU7PwV1AaRhEL0G2kKAIAqrI6MVkOisf4d5zfUNqpxR+5pAADACoTC8w+9&#10;vvSmb2EqPsFWng8AgGRCkXq1VneKRAuTtAUAYCgy6/6r1h/th0WkHQAAQ0F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TJwYSpicj8v7QEASCLLO4doNWdv+hamJbHuyfK8AAAs&#10;W6gf29W6okSahEZb/B21HWIx1m+VpgAA9Mim3WO02hGNdd+UpnGh8ByvNo7EtP39pSkAYAyFWjC9&#10;uDb0y6T195Smg2u05x+iPWmffEeaAgBGVFFYlPk/HuunpWl6oYNTl3TYJw3bvbU0BQDUWPGf3LR5&#10;PpZJO/9oabp2jO0+TXsx0djup6QpAKDiJu3czdW5PJ4zpWl1hKXaz5QXGs3hW3ddXZoCACogrIo+&#10;oc3X8XQOkabVF17wxNI3EI+x/u3SFACwRjba7v9pc3I01v1Smtafyd3f1TcZyaaphYtKUwBAQlne&#10;fas278bjmtJ0dGXWv1p/83oarc5LpSkAYECbFxYuos2t0Vj/L2k6ntZPbbusemCicb+XpgCAiDBf&#10;vnTp/Nk3r5WmWMzk/n3KAYvHdtZJUwAYa2Gl80d1nozkiNaOy0lTLJdp77i+djBjMdZ5aQoAIy/L&#10;3Yu1uTAa23m/NEUqofB8ST3YkZjpzhOlKQCMhDC37Vw81/XLRrvzetIUw5a1dtxZOwl90pamAFAb&#10;2fTcwcp8Fo91X5SmKJvJ3Q/VkxSJsZ37SlMAqJQsd7PavBXLpHV3kKaoKmP9w7ST1yfHSlMAWHOT&#10;tvsgZV6Kx/ofSFPUVVja/lQ9uZFMzLhbSlMAGIqiuGjzTyxF8ZKmGDVhifwM7aT3ySekKQCsWPGf&#10;25T5pU/crDTFuAkXwDlLL4h4is+VkqYA0FfxiwjaPNInB0tT4HyZ7RrlQonG5N23SFMAuNB6e+b1&#10;tLkiGut2SVNgeYz1/1Qvpkg2LSxcWJoCGBNh7A/2aTW5e7E0BVYnXFCvXXqB9Yl1R0tTACNk/bbz&#10;Bvt8T+v/KE2B4ZmYcZdXL8BIwsrrt9IUQA2FcTzYjWnu+UYElCsUng8oF2Y8Lf8CaQqgosJYHew/&#10;5U9N8R1yqKZsunND7aKNxeSuI00BlCjLXVMbo9FY9zZpCtSLyf2X1Ys6EmPnHi9NAQxZZv252jiM&#10;hT8Xwchp5p27ahd7PM5KUwAJZNOdQ/SxFol1/IE9xku46KfUwRBJY3ru3tIUwDKFVdGZ2niKZdLu&#10;urk0BcabaXcfoQ2SeNw3pSmA/Uza+UfrYyYSy1gCliUUnjPUQRTJpJ3jLg9jKxSXaW1cxDN3L2kK&#10;YCWyGf8sfXBF8zFpCoykCevvqVz3/TItTQEMQxhkA/0m0eTs3FWkKVBbJu9+Q7u+43GPkaYA1tKg&#10;f3th2v5N0hSotMPs3M21azga67ZLUwBVYnL//9RBG4k0AyohXL8f167TeLqHSFMAddBsd1+vD+ZI&#10;Wu5IaQqsiYlT3FXVazEW634pTQHUnZnadUV1oEcS7lx/LU2BpEzu3qpdc/G4pjQFMMpC4fmQPgno&#10;MdY9T5oCAzlo88JFtGsqGuv/JU0BjKtm7m+sThCRhKK2Q5oCqkbLv1S7dqKx7nXSFACWChPFV5dM&#10;HH1iWv6x57fEOAur6j9o10csR7R2XE6aAsDyTUy7u2uTSp/wh4xjwuTdFynnPx7r3y9NASCdMMFs&#10;WTLh9EnxF/rSFCMgrIp2auc5FtPecX1pCgDD17BusA/LzLtfl6aoCZP7g/RzGYv7ojQFgPKFiWmw&#10;rxc4cf6m0hQVEorRydr56pM7SlMAqC7T6jxHmcCiMW33EWmKNdaw3Qdp56RPfiBNAaC+stydp0xw&#10;0TTzbVeSphiCsCr6vnbc4+k8WJoCwOjJbOdwffLTEybRN0pTrNCEdXfQjm0sxrqfSFMAGD+h8PxH&#10;mxy1hAnzP9IMF8Dk7gvaMeyTg6UpAGCvrNU5Rpkw4wmrL2k69hqz89dVj1Es1u2SpgCA5Sj+nUmd&#10;UCMJK4TzpOnYMC3/Pu1YxGJa7lBpCgBYLWP9R7XJNpbiNwOl6chYP7Xtstp7jcb6P0pTAMAwTZ64&#10;/abqRByL9WdK09oxuX+N+p4iCauol0lTAEBZjHXf0CbpWIpPrZCmlRRWh//UXncs62ZnLyZNAQBV&#10;U3w+nzZ598kWaVoak7tMeV194t4mTQEAdRNWUy19ctdTfKK6NB0qk/tfaP3H0mjPX02aAgBGRfHd&#10;Udqk3ydflaarFgrRs5Xn75dPSFMAwLjIrJtTCkI0xbf9StNlMbnbpj1PLKbduYU0BQCMO2Pd87Ri&#10;EUtYAX1Imu4z6FeBGOu/JU0BAOgvFKrfaMVk9eneS7oAAGBlspY7Ui8yF5zily/kaQAAGA6tAO2f&#10;4pcsZFcAANZWw7o3Z9Zvl4cAAJSrmXdvI/8XAIByZbk/d+9/vmvYubvIjwEAWFsmd5/eW5B6434v&#10;uwAAMHyZ9c/SC1JvTO6/LE0AAEjv8K27rq4VoAuKyTsvkqcAACCNLHdnaEVnoJy0+4bydAAArIyx&#10;/u1qkVlhwvPNy1MDALB8pt19hFZYYjG5P037eSwmd0s+Yw8AgCU2TS1cVCsksYQV0N+k6R7Gui9p&#10;+0Uz454sTQEA6JVZN6UWj0ga7fl7S9MlQsH6rdYmFnPqritKUwDAuAuF4aWLC0XfWP9qadpXY7p7&#10;J7V9JGG1dbI0BQCMo4adv4tWIKKxLpemAwkF5yj1+WKx7g3SFAAwLkKx+INaFCLZeNq5l5GmK2as&#10;P1577mhs94HSFAAwqopPY1CLQCShmDxemqaxsHCA1k8soYD+R1oCAEZJWH2s0yb+WEIBe580HYpG&#10;2z1E6zce9z1pCgCos40zZ91An+gjsc5J0zVh2v5N6uuIxfrDpSkAoG7CRN5dMrH3yUa783rSdM0Z&#10;636ivaZYTKtze2kKAKg6Y/0HtMm8T14gTUu1Yev2KyuvrV9+JU0BAFVk2t0nKpN3NGGV8iVpWimm&#10;7Z+ivd4++bw0BQBUwRGtHZdTJutoik9lkKaVZtruI9rrjyUU2udJUwBAWTLrZ7RJOpaNM907SdPa&#10;MLk7S3svsTSm568rTQEAayVMwK9dPCH3jXVHS9NaarS7N1HfVzxz0hQAMEzG7ryvMglHE1YbP5Sm&#10;I8G03aHa+4wlvP/3SlMAQGrG+n9qk28sB23efBFpOnKMdV/T3nMsyT/BAgDGmcn9t7XJNpYwCT9M&#10;mo68cGz+pB2DWNZPbbusNAUADCqzXaNNrrGY3L1Vmo4V0955N+14xLOyT0kHgLG1ccbdUp9QI7Hu&#10;p9J0rBnbebl6fCIxeec10hQAEBMmzHMWT6D9stF2/0+aQhjrf6wdq1hCQbuvNAUA7BUm009qk2Y8&#10;7hnSFIp1swsX049bNP+QpgAw3ooCo0yS0RjrPilNsQyNVueR2nGMxeTu29IUAMZL8Z/gtIkxllCQ&#10;zpGmWIGwIn27dlxjCQUqk6YAMPoy63+qTYaxFL8MIU2xSqHAn64d42i2+ltJUwAYPVnu3qpOfrFY&#10;Z6QpElo/te3q6vGOJBSzX0hTABgNxR+8ahNeLPw7x9potNwzteMfi2m5T0tTAKinTQsLF9YmuD7h&#10;N8NKUPxCiXIu4rH+WdIUAOojrHp+qE5qkfC3NOULK9ufa+cmmpPPuoY0BYDqKr5eQp3EonGvlaao&#10;gIkTB/vUjbDa2iZNAaBaii/g0yauaKybkaaooLCCbajnLRbr3yFNAaB8YWL63ZKJqk+OaP36ctIU&#10;FWes/5Z2DqOx3UdJUwBYe8a6L6mTUySm3X2iNEXNmNz9XTunsUwc5y4hTQFg+MLE84LFE1G/hLvu&#10;D0hT1FijPXdv7fz2yRZpCgDDsdHuvJ4y+URjct+Vphghpu1fpZ3vaKx7hTQFgHTC5OLUSSeSjTNn&#10;3UCaYkSFAtXSzn0spuXvIU0BYOXChPK+xRNM39juOmmKMbBu9pxLq9dBPH+WpgAwGGP945VJJRqT&#10;+y9LU4yhsHp6rHZdxOO+Lk0BoL+Np517GX0i0WOs+4M0BUKB6r5bu06isX6DNAWApcJdbK5OHpE0&#10;7PxdpCnQw+Ruh3bNxGJaO24mTQGg+MUG/2ptsuiTl0pTIGpixl1buXb6xO2WpgDGVaM9P9jfpVg3&#10;JU2BZTPt7nPU6ymej0lTAOMk3J0O9Jf862ZnLyZNgRUxtvM57dqKJez/NGkKYJQN+tln4W73EdIU&#10;SMLk7jztWotlcvacq0hTAKMkDPCJxQO+X0IBe7s0BZJrtOdvq113fXKqNAVQd5N2182VQd4n7gxp&#10;Cgxdw3Y26tehnrDaeos0BVBHmfU/0wZ3LIdv3XV1aQqsKWPdd7VrMpawon+YNAVQByb3H9cGczTW&#10;P0uaAqUK1+7/U6/RSDYtLFxYmgKoImO7T9MGbywmd5+WpkBlTLR2PEC7XmMJ1/EPpSmAqpicnbuK&#10;NmBjMdadK02BygrX6eu16zeWsNp6iTQFUKYwIE9dPED7pWG7t5amQC0Y67dq13I0W7t3lqYA1lJm&#10;/ZvVQRmNa0pToHbWHT9/Bf26jsS630tTAMPWaLuHqAMxFuuOk6ZA7TVa7knqdR6JaXX4OhZgmLSB&#10;1yf/kmbAyDHWf0C55uPhCyyBtMIgPF4dbJGYtr+/NAVGWhgbXW0MRDPduaE0BbASWd49Uh1ckRS/&#10;xSRNgbFx2Ja5G2jjIZYwTualKYDlmrTuDtqAisedJE2BsWVa/oX6+IjE+g9KUwD9hMHyG3UQRWKm&#10;Tr2iNAUQmLb7kjZWorHuydIUwP5M7r+gDppYGExAXyZ3v1PHTiRmahc3eUDBWPc8bZDEEgbbh6Qp&#10;gAvQmOneSRtHfcJ/Fsf4mjzJX0cZFNGEArZTmgIYkGm7o7RxFY11b5CmwHgIF/7ckoHQJ4ef7G4k&#10;TQGsgsndCdoYi8Z2HyhNgdEU7sLeo1780bgXS1MAqSwsHKCPt2j+LS2B0WHa/rHKxR6PdV+VpgCG&#10;ZOCP98rd96QpUF/N/OxL6Re4HpO7P0lTAGukYd1gH4hs/eHSFKgXY11LvagjMe2dd5OmAEpgcn+K&#10;NjZjMa3O7aUpUG1hub9Ju4hjMbb7cmkKoGQbtm6/sjZO++RX0hSonknr76lctP2yRZoCqBjT9k9R&#10;xmyfuM9LU6AaMuv+ql+seiaOc5eQpgAqzFj/UW0Mx1L8wbw0BcphcvcN7eKMxnYfJU0B1EgYv2ct&#10;Gc99UvwBvTQF1kZm/QbtYozF5P6d0hRATTXa3Zto4zseNydNgeGZ3Dp/U/0C1GOsP1OaAhgRDevW&#10;a+M9FpO790pTIK1w97Nbu+hiOeInu68pTQGMoHDj+TVt7Ecz4x8nTYHVyQb8x88s7x4iTQGMgcy6&#10;P+tzgZ6Np517GWkKDGbQXxcNd0+flaYAxszEtLu7Ni/E43JpClywZn72lfQLSY/J3XnSFMCYM7bz&#10;cm2eiKbtXy1NAZ2x7ifqxRNJoz1/W2kKAPtk1v9YmzOimZm/jzQFzhcujGOWXCh90rR+ozQFANVB&#10;m7ddXJs/orH+H9IU42zSdh+kXiDR8LH3AAbTaHUeqc8nekzLfVuaYtxk1v1Xuyi0GOv+I80AYEWM&#10;9W/X5pdobNdIU4w6k/vvqxdBLHy1MoCEstydoc41sUz7W0lTjJriy73Ukx5JKGBvlKYAkNT6rduu&#10;rs07sRjrfiFNMQqaMztvp53oWMIFMCtNAWCoGm33TG0eisZ2PyVNUVfhRP5qyYntk2a+7UrSFADW&#10;TGbdp7Q5KRrrnyVNURfhpH1OPZnxHCxNAaA0YS46Z9Hc1D9btl9DmqKqTLv7HPXkRWKs+4g0BYBK&#10;mJhxt9Tmq3jcGdIUVdLMO9fST5gek7uzpCkAVFK40W5o81c01r9DmqJs4WRsV09SJMWXfUlTAKi8&#10;MG8du3ge6xvb4ZuyyxJOwLuWnJA+aVq3XpoCQO1kufu7NrfFMnGcu4Q0xbA1rHu0dhLicV+XpgBQ&#10;a432/L31eS6aLdIUwzDh3CWUgx6Nse4v0hQARkpm/au1eS8a614hTZGKyf2J6sGOxGz195CmADCy&#10;stxZbQ6MxbSYG1etqPLawY3F5O6V0hQAxsK62XMurc2HffJnaYpBNGcG/Jpi66alKQCMpaw19zh1&#10;foyGf39ftnDA/rz0AMbTzPNLSVMAGHvhRv092lwZjfUbpCkWM9Z/TT1o0bjHSFMAwCKhQM3pc6ee&#10;ya3zN5WmMG13qHaQYjHWvVuaAgD6OHLGXVubR+Nxu6XpeGrm/sb6gdFjcrdDmgIABtC07rnavNon&#10;H5Om4yOzfpdyIKKZ3HLGdaQpAGCFwtw70DcvNNvdp0rT0RWWiR/W3nwsRZWXpgCARML8OtB31U3O&#10;zl1Fmo4Ok/uDtDcbj/u8NAUADEFzujPQt3tn1p0qTevNnLrriuobjMRY/2tpCgBYA03rN2rzcTTW&#10;v1ma1o/J3cnqm4rEbN11e2kKAFhjWe6+p83N0cy4h0rT6gvLvTeobyISk3ePkKYAgJKFefnfi+fp&#10;ftm0sHBhaVo9zRn/AO1FR2P9D6QpAKBCmq0B5/PcnyBNqyMsAQeqsNIMAFBhzXb39docHo11R0vT&#10;8hjrvqu+uGjmHyxNAQA1ERYfJ+lzeiSt7p2l6doxbT+pvphIjPVvkqYAgBo6anb+Ctr83ie/k6bD&#10;1cy7t1E6j8bk/hRpCgAYAc32/JO0+b5PNkvT9DLrfql0GM3k1Aj+pTAAYI9QEz6ozf3R2O46abp6&#10;4Qk/s6SDPhmLz1YCAOwR5v3u4jrQN9OdG0rTwZncP1t90njG79NoAQAX2jgzdwOlJvRLV5ouT3by&#10;WddQniQaY93Z0hQAMMYy21mn1YlorP+gNI0zudumNo7EnLTzZtIUAIA9Qn3YvLhe9I11T5am/xOq&#10;1jvUnSNp5v4waQoAgCoUnN9rNSQWM3XqFc9vqGyMxrpv7mkEAMAybJzp3kmtJ/GctKzCZKz7m/QB&#10;AMDAwsLmaK2+aFlGYereS54XAIBVCXXlhKV1pjfRwmSsf5U8DwAAySwsLByg1Z290QuTdf+V9gAA&#10;D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yS+AQCAIWnm/sZa7SkSLUxFTO6fLc8BAEASmXW7tJqzN30L075sOesa8nwAAKxIlrsP&#10;qzVmUZZXmPbEnSHPDQDAsoUacvDSmhJP8d/5DtM2RGM775C+AACIOnp694FqHYnF+t9I0/Nl1n1T&#10;3TGSRqvzSGkKAECPLO/OarUjlknr7iBNlzLW/U1rFMu62dmLSVMAwJgLdeGYxXWiX5p59whp2l+o&#10;dPfSniAeNyVNAQBjaNJ2H6TXh0is/4E0HYxp+1epTxiJaXVeJk0BAGNCqwfxJPoAB5M7q3egp5l3&#10;7ipNAQAjqlj1aDUglmJVJU3T2Pj90y6jdRSLse4P0hQAMEKyljtSm/ejafljpOlwZDP+cWrHkZjc&#10;f1maAgBqrPjNOW2ej8fNStO1YXL3Xv2F6DF550XSFABQM8XfGGlzeyyHTu8+UJquPWNdR3tR0Ux3&#10;bihNAQAVl1n3RXUuj2V67mBpWq719szrqS8wnq40BQBUUDN3z1fm7j5xH5am1TLoG2m2/QekKQCg&#10;AjbanYMuNHZK02obdOnXaLknSVMAQEnC3O20OTqWw1vuRtK0Pox1v9XeTCwTM+7y0hQAsEYy23m/&#10;NifH414sTeupMb3jTvobi2ZGmgIAhqiZd5+gzMH98hVpOhpM2x2lvMl4rHudNAUAJHREa8fl1Hk3&#10;Fuv/KE1HU1gCnqC+8UiaubufNAUArFIoMjPaXBvL2HzE3KZNmy6sHYBYjPX/lKYAgBUIc+lrF8+t&#10;F5CXStPxks3sfKhyMKIxuf+2NAUALEPxX520+TQay9cY7WHy7lvUAxSJyV0mTQEAEZn1/9Lm0Fg2&#10;TU1dVJpiL2P9adrBimba30qaAgBEmB+/s2S+7JNm7h8uTaHZaLv/px24PjlHmgLAWMty11TmyD7p&#10;vlWaYjmaeffp+oHUY9r+k9IUAMZKM99xG21ejMa6n0pTrEQ4iJ9YclD7pNFyz5SmADDyQpH5pTYX&#10;xlL8VylpitUy1v9cO8ixNNrzV5OmADBywjz3mcXzXr80c/d0aYqUJk50t9QOeDTWs1wFMFKyvHOI&#10;Ot/FYt0npCmGybS7DfUExGLd26QpANTSEa3d11Tnt1is/5k0xVoKB//YJSejT/iVSAB1FOavMxfP&#10;Z/0yaeduLk1RlnBn8A/t5MRy0OaFi0hTAKisLHfv0uawWMLN92HSFFWQzczfRztRsZjc/1CaAkCl&#10;TNr5R2vzVjTWfVOaoopCwXmNeuIiCfu/RJoCQKkOmdp1SW2e6pO/SlPUgbG+rZzEeFrdO0tTAFhz&#10;YdUzrc5NkUxaf09pijoZ+Muwcvc7aQoAayJruU36fBRJ2F+aos4G/fpg03ZfkqYAMBTFikebf/pk&#10;WppilIQT+/5FJ7pvTKvzQmkKAMlk1v1Vm3Ni2TS165LSFKPKWOe1kx+Lae+4vjQFgBUrfntOm2Oi&#10;mXaPkaYYB4dtmbuBeiHEYp2TpgAwkOLvi9R5JZ53SVOMo2bbv1C5KPrlfdIUAPoqPoFBmUP65Uxp&#10;Cuz596fNiy6QvmnknSdIUwBYovisOm3uiKWZd64lTYFeWe5+r100sayf2nZZaQoAxb8jDfQdcsWn&#10;hUtTIK5h5+6iX0CxuFyaAhhTxfcd6fNDNJ+RpsDyFR9XpFxM0Zi88xppCmBMvNh2/0+bD6Kx7pfS&#10;FFg5k7sfqRdYLK3OfaQpgBEWisxP1Tkgkma+4zbSFFi9TVNTF9UutHjc36UpgBETxvdb9XEfi2tK&#10;UyC94ssG9QtPj7H+W9IUQM0NOv7Diuo4aQoMX7gDept6IUZibKchTQHUzEELCxfRxnU01v9LmgJr&#10;z1h3unphRmLanVtIUwA1EG5CB/o35mbu7idNgfKsn9p2de0Cjcb6n0lTABUVxupLl4zd/nmtNAWq&#10;o9l2z1Qu1n75uDQFUBGH5Z27KmM1HutnpClQXZl1n1Iv4EgauXu6NAVQoix3f9DGaCzFl5FKU6Ae&#10;TO5/oV3MsUyc6K4qTQGsoTD+vrJ4PPZL8eWj0hSon4bdfmvtwu6TU6UpgCELK6QXK2MwHuvfL02B&#10;+jO5y9QLPZa2f7M0BZDYRMvdSB13sfB9bBhl4SL/zpKLvl9a7qHSFEACYdWzUx1rkWy0O68nTYHR&#10;VvwBnjYIYrnQwsIB0hTACoRVz4e1sRVNa+4F0hQYH2ba318dEJEY64+XpgCWaTL3B2njKRrrvihN&#10;gfGV5d3XqQMkEmPdUdIUQMSh07sP1MZPn/xGmgLYK6yItiqDpV/uKE0B7CesemaV8RLPFsYSELXu&#10;+PkrqAMnFstdHrBX1uoco46TWFruSGkK4II02/NPUgdSPF+QpsDYadjug5Qx0S8/kKYABhVWRB9U&#10;BlU0jdw9X5oCY8FY919tLMQizQCslsn9vDbIYmlMz19XmgIjKbOdH2jXfjydB0tTAKkM/NfquZ+T&#10;psDIaObdI5RrvV+OkaYAhsXk3Rcpgy8e232PNAVqa8K6O6jXdzTdWWkKYK2EwTfQJyJnLf84aQrU&#10;irHuN+o1HUkz33YlaQqgDJn1f9QGZyzrZs+5tDQFKs3k/gvaNdwnB0tTAGUzJ3bupgzSaIz1LWkK&#10;VE4zd8/Xrtt4uh+WpgCqxrT9y/SBqycUqFdJU6B06+2Z19Ou02is2yVNAVRdKDg/VgdyNN17SVOg&#10;FCb3Hf3a1NPM/Y2lKYC62LR528W1AR2NdX+VpsCaCQXpfer1GE33xdIUQF1ltvMofYDrMbn7hjQF&#10;hqaRd56gXX/RWPdVaQpgVGTWv0Md8JGEieMwaQoks37beZfVrrdorP+jNAUwqsKKaJs6AURiWjtu&#10;Jk2BVTG5b2vXWCzNfP6u0hTAqNvQ2nFNbSKIx+2WpsDAGrl7rX5d6TGtzsukKYBxE+5gn61NDNFY&#10;/1FpClwgs3XnfdXrKBbrpqQpgHEXJoXPLJkk+qRpO0+VpoDKWP9P7dqJZdPUwkWlKQD8T1gR/VKb&#10;NGLZsHX7laUpsIex7jvatRKLmZ57hDQFAF3jxLnbahNILGEi+ok0xRhrtFxTuz6ise5t0hQAlse0&#10;/aQ6ocTD996MoYbt3lq5FuKx/qfSFABWJtzZfledYKLhm0LHRVgtn6tfA3oaJ5x+NWkKAKsXJpZ/&#10;L55oorHuv9IMI8jYwX5ZJmu5Z0hTAEgrs3MPVCeeSEzuvy9NMQJW8OcFn5CmADBcYUX0BnUiisS0&#10;OkdIU9TQ4H+Q7X8mTQFgbYU76JOVSSmaUKBuL01RE8b6M7VzGYtpd24hTQGgHIdOn36gNkH1ya+k&#10;KSos3HS8Uzl3/TIhTQGgGrLpuYOVySoe6z8nTVEhDeserZ6vaNw3pSkAVFOWdz+sT2B6wkT4XGmK&#10;Eh0yteuS2vmJxVj3N2kKAPUQVkS7tAktlokZd21pijVmcn+idk7i4av4AdRU48fdm+gTWyTWb5em&#10;WAMmd69Uz0M0bpM0BYB6a1i3Xp/oonmXNMUQTFh/T+WYR2Osa0lTABgtYUX0NW3ii8c9RpoiEZP7&#10;v+jHWk8zP/tS0hQARleY8P68eALsl01Tuy4pTbFCJnff0I5tPNwUABgzpuXvoU+Ieop/oJemGEAj&#10;94dpx7NP+M+oAMabaQ34D/C2+wppij4Os3M3V49fLPziCQD0GvRXlosVlzTFIiZ3Z2vHLJZm3rmW&#10;NAUA7G/QP/IM+bM0RRCK+8eVY9Qn3UOkKQCgn2zaPUafSCOx/mvSdCw1cvd09bhEYqz/rDQFAAzC&#10;WPdubWKNpfh7KWk6FiZOcVfVjkM01v1SmgIAVsPkboc60UbSaHdvIk1HVijap2nvPZZm3r2NNAUA&#10;pFB8lp424UZj/S5pOlJMy71Vfb+RmJaflKYAgGEoPo1cm4Dj6X5Ymtaasf5h+vuLxLrjpCkAYC1k&#10;ufu8OiHHc7A0rZWDNi9cRHkv8Vj/L2kKACiDse7X6gQdyaHTuw+UppUX3tuPtPcQi5n295emAIAy&#10;mVbn9tpEHYvJ3cnStJJM7l+ive5orHudNAUAVInJO0eoE3cs1r1BmlZCw87fRX2dsVg/I00BAFWW&#10;2c4P1Ik8Fjv3QGlaGmPdH9TXFsnEjLu8NAUA1IU2ocfj/i3N1pTJ/Zf116PHtDtPlKYAgDrK8s6D&#10;tQk+lrBy+a40HSqTd1+k9d8n75emAIBRYGznTcpkH03DdjZK06QmWu5GWn994qQpAGAUmdyfokz+&#10;0TTac7eVpqsW+p7X+ojFtHdcX5oCAEbZhq3br6wVgmhW+eGnJncfUp83nhdIUwDAOGnazlOVotAv&#10;n5GmyxJWSAcpz9En3S9KUwDAOAtF4WNLi0SfTHf6fsHeodOnH6i2i8RY91tpCgDA/4QCMdBXkm9o&#10;7bimNN2n+FQJbd8+uaM0BQBgKdPacTOleEQTCtG2Pe1y/0ZtezzdI/d0CADAcjRyf5heUFaXsCo7&#10;XroAAGBwmXXf1ArMSiJPCQDA6oWVzt+0YrO8zD9YngYAgHSyvHsvvfDoKT5tQpoCADA8xvpXaYVo&#10;b8Lq6ieyKwAAa8fkzi4uSs387CvJZgAA1t662XMuvWeV1Jp7ivwIAAAAdbbnBs/6N+/5Lw/Wb+dG&#10;DwAAAMBYa0y7h2j/TLs4xrp380+3AAAAAEbeBf2hxQWl+EMM0/KPlacDAAAAgPoqPiql+NRibfGT&#10;IsVHqzTzsy8l3QEAAABAtWUtd+TqPvB4ZQl9tviwZAAAAACVMmHdHVJ+ZVmqFL/+Jy8RAAAAANZO&#10;I/eHhUXSb7SFShVz/q8Fdu8lLx8AAAAA0jGtHTczLfcFbTGSIiZ320zuDyr6mnDuEuH/v1HbL0WK&#10;XxcMOWrPGwMAAACAlQiLiueFnK0tOlIkLIo+tKG145rSXVTDukeHBdXJ2nOkiLH+W+F/7yjdAQAA&#10;AMBSk1v8dcLC4WP7LyaSxvqd2XTnEOluRQ6dPv3AsNB6p/r8CRIWiL8N/zsh3QEAAAAYZ03beWpm&#10;3dzihUPCfKaZ+xtLd8kVv8ZX/Dqf0m+ShAXUl0y7cwvpDgAAAMAo27B1+5XDIuA92uIgSaz7pWm5&#10;Q6W7NVX8el9YPH1IfV0JYqz/efjfF0h3AAAAAEaBafnHmtyfsngBkDBfbbTnbivdVUZ4z88OmVde&#10;b6p8wrR3XV+6AwAAAFAHzfzsSxnbeZNyg58kYRHyp4btbJTuamGi5W5kcvdp7f2kiLHOZ7l7hnQH&#10;AAAAoEqyvPPgcNPe0m7mUyQ893cnpt3dpbvaM3nnRWHh9wvtvSbK+xvt+atJdwAAAADWWtZym5Qb&#10;9URx/262uy+XrkZaw3ZvHRZPX9aPQ5L81LQ7T5TuAAAAAAzDhPX3zGznB8oNeapsyezcA6W7sWVy&#10;lxnr/qAcn0Rxb5uYcZeX7gAAAACslMk7R4Sb97/qN94JYt0bJo5zl5DusEjDzt/F5P7b6rFLkxnT&#10;7j5CugMAAADQj2l1bh8WSN9QbqyTxOTu5IZ1j5buMKCweHqJsf6f2rFNE/e6dbOzF5PuAAAAAGTW&#10;bwg34b/Wb6BXn3CT/85Dp3cfKN0hEWM79w3H9ofaMU8S66ZM299fugMAAADGw+SJ22+a5e7z6k1y&#10;ilh/Zvjfg6U7rIGDNi9cJCyeXrPkXKSK9f8Ki6eXSXcAAADAaGla99zMut3qzXCSdD/czDvXku5Q&#10;MmP9w0La+rlKEOuOM+3O3aQ7AAAAoF4mZty1ww3zR9Wb3RSxfpdpdZ4j3aHC1k9tu6zJu29Rz2OK&#10;WP9H0/KT0h0AAABQTeGm9SkmdzvUm9oEMW3/2Ua7exPpDjUVFtKPN9adpp3jJLH+q40T524r3QEA&#10;AADlaObbrhRufN+t3rQmSFh8ndewbr10hxE0caK7alhov087/0li3S9Nyx0q3QEAAADDleXuMWGR&#10;9BP15jRFrP9ac7pzO+kOY8bY7tPC9dVRr40EMdZ/tvHjM/lXSgAAAKRxyNSuS2Ytf4x285kof85s&#10;53DpDtinMTt/XdPqfFy5ZtKEv4MDAADASjTs3IMy66bVm8wkcd8zLX8P6Q5Ylkbunm+sO1u/plaf&#10;8NwfaeZn80mLAAAAWMrk7pXhhvG/2o3kahOe9z+Z7b5CugJWzZy082bhmv2Cdr0lifXbTWvuKdId&#10;AAAAxk3xLzzG+u+rN4sJYnJ/YvEvVdIdMFSNvHNYuOZ+rV2LKRIW/e9u5mdfSboDAADAKCr+Vijc&#10;+P1FuyFMkXDD+sZNU7suKd0BpZiw7g4md9/QrtEUCWPoJ1k+/xjpDgAAAHVVfNpclruvazd9aeJm&#10;i0/Nk+6ASjJ554iwmB/efyiwnTc187MvJd0BAACgyorvLcqs/5V2Y5co7yq+f0m6A2plwvp7hsXT&#10;8H4V1bpWls8/WLoDAABA2Rrt7k2M7XxOu3lLEv74HSNsz4ed5P4/6rWfJG6TdAUAAIC1Unx3TLjR&#10;O0u/QVt9TNt9ZGLGXVu6A8ZC8SElYfF0ojYmUsRYd3yWd+8l3QEAACCVZt65VrjZ+oh2E5YixeKr&#10;Yd1zpTtg7BVf2Fx8iIk2XlIkjOe/hcXTkdIdAAAABhVuqg7OrNu++EYrWaz/3OSJ8zeV7gD00bDu&#10;0WEBdbI6lpLEfTP87x2lOwAAACx26PTpB2Yt966lN1LJ8quwSNog3QFYoWKshsXTO5UxliTGut+G&#10;/52Q7gAAAMbXnv9qbYuP5tZvnFaf7tdNq3N76Q7AEITF00Emd9v0MZgi3S+aducW0h0AAMDomjjO&#10;XWK4fxfh/xIWSEdIdwDW2IbWjmuGMf4hbXymiLHu5+F/XyDdAQAA1F9m5x4YbnKG98lbuf9+8d0y&#10;0h2ACgnj89lh/O/Uxm6ifMK0d1xfugMAAKiHzLpXhJuk4Xy3i3X/zVp8twtQNxMtdyOTu0+r4zpN&#10;XJa7Z0h3AAAA1TEx7e4eblS+p9zApMp0lnceLN0BGAEm777IWHeuMt5T5f2N9vzVpDsAAIC11bB+&#10;Y2bdn5WblFQ5ppmffSnpDsAIa9jurU3uv6zMA6nyU9PuPFG6AwAASK/Rnrutse5ryo1IkoTn/olp&#10;+cdKdwDGmMldFuaEP2hzRZq4t03MuMtLdwAAACtjWu7QcONynn7DsfqYdvfdG7Zuv7J0BwBLNOz8&#10;XcLi6TvaHJIk1s+EuegR0h0AAEBcM/c3NtZ/Vr2pSBCT+x1N23mqdAcAAwvzyEvCPPVPbY5JEute&#10;t2529mLSHQAAGHdZ3jkk3CDsUm8cUsT6j05u8deR7gAgGWM79zXW/Uide1LEuikz7e8v3QEAgHFQ&#10;fLFkuAn4sHpzkCRud7iBeZ50BwBr4qDNCxdptNxr9XkpQaz/l2n5l0l3AABglJjcH2SsP1O9CUiT&#10;z5vWjptJdwBQujDnPSykrcxXaWLdcebEzt2kOwAAUCdmatcVTd55p1rkEyQswH7dyDuHSXcAUGnr&#10;t513WdNyb9XmsySx/o+m5SelOwAAUEWZ7TzKWHeyWswTxOTuGxPW3UG6A4DaMjP+8Sb3p2lzXZJY&#10;99Vm3r2NdAcAAMqwadu2i4ei/Aa1WKeIdX/NWu5I6Q4ARtLEKe6qpuXfp86DKWLdL4uvaJDuAADA&#10;ME20/AOy3G1Ri3Ka/CDLu/eS7gBg7DRy93ST+44yPyZJ8dUNxVc4SHcAAGC1jO28PLPu31rhTZFQ&#10;vF8lXQEA9tOYnb9uWDx9XJs7k8S6XabVeY50BwAAlsO0O3cz1n1XLa4JEhZIrca0e4h0BwBYpkbu&#10;nm9yd7Y2t6ZImPs/0sw715LuAADAXsWnK4Ui/CetgKaIafs3rZs959LSHQBglQ6zczcP8/YXtDk3&#10;SazfHv73YOkOAIDx0sx33Caz7qtLCmS6nJK1/OPO7w0AMGyN3B9WfOWCMh8nibHu3c387CtJdwAA&#10;jJ4sdy8uPi1JK4RJYrvvmZydu4p0BwAoSfEVDMVXMahzdYKExdNPQk15jHQHAEA9TbTcjYz1n9GK&#10;XaLMGdt5mnQHAKgok3eOCIucvyrzeKoc08zPvpR0BwBAdYWi+OxQFHcqxSxVPtaYnr+udAcAqJkJ&#10;6+9pcv99ZX5PklCDWlk+/2DpDgCAcmVbtl/D5O5DWtFKkeLTmIpPZZLuAAAjJszzrwyLnP9qNSBN&#10;3CbpCgCAtZFZ9+RQ3LbphSlJvjBp524u3QEAxkTDzj3I5P5EpS6kCl9ODgBIb93x81fIrH+HUnjS&#10;xPrfZK3OhHQHAMCFDpnadcmweHqjWjcSxFj3t7B4OlK6AwBgMI1W55FZ7k7SikyauG+G/72jdAcA&#10;QF8N6x4dFjmzS+tJqlCXAAB9rJudvVgoRK9fWkDSpPgveSFHSXcAAKzYodO7DzS5f6dWbxLlNyH8&#10;5gMAjDsz7e9vrP/xoiKRLOG5j29Mz91bugMAYCjC4umgUHPO1GpRmrgvmnbnFtIdAGCUmVbnZSZ3&#10;/08vCKtPw3ZefaGFhQOkOwAA1tSG1o5rhgXU0D69NeRnIS+Q7gAAddfMO3fNrDtu0WSfMM5mLfdQ&#10;6Q4AgEoJi6dnG+uH+f2AnzDtHdeX7gAAddDIXTOz/o/KpJ4mbf/mjaeddhnpDgCAWphouRuFxdNn&#10;1NqWIta5LHfPkO4AAFXRsN1bG9v5ijp5p8mpxs49XroDAGAkmLz7ImPduUrdSxPr399on3416Q4A&#10;sJZM3hnqJG9y996JE91VpTsAAEba+f/x0Q/vPz5a/1PT7jxRugMApJZNd24YFjGfVifhBAnP3Wnk&#10;7unSHQAAY83k3SzL3R+0mpkk1r1tYsZdXroDAKxEZv2zjHXz6kSbJh/faHdeT7oDAACKhp2/S6jH&#10;31HqaJpYP2Om5x4h3QEAYtZPbbt6Zt0H1ck0Raz/Wdbio1ABAFiNRqvz0lBX/7mkzqaKda/bNLVw&#10;UekOAMZbo+WelOXuDHXCTJIuX7YHAMCQGLvzviZ3P9JrcIJYN1V80bx0BwCjr/h9ZWP929VJMUHC&#10;c//W2E5DugMAAGvkoIWFizRy91qtPieJ9f8qvoBeugOA0VH8XrKxbqs6+SVIWCR9qzHdvZN0BwAA&#10;KmAin3t4qNPtxXU7Waw7rpnP31W6A4D62DQ1ddHi94/VyS1J3N/D8x8t3QEAgIpbv+28y5rcvVWv&#10;6wli/R9Ny09KdwBQPc3c3a/4PWN1EkuTE7JW5z7SHQAAqLFG3nlCqO2nLar16WLdV5t59zbSHQCU&#10;Y8+n5Fj3L3WiShCTd16zaWHhwtIdAAAYQS+2p/2fyf37tHuBJLHul1nefbF0BwDD07Bzw/0ehtzl&#10;xvqHSXcAAGAMFV8kHxY5Tr9XWH3CvcZnm7m/sXQHAKtjcpeFRdLQvunb5N23rJ/adlnpDgAAYJ/1&#10;9szrmdx/XLuHSBLrdmV59xDpDgAuWDbtb2Va/svqpJIgYdI7rfi9ZekOAABg2Rq5e/6eL6JX7jHS&#10;pPvhZt65lnQHAOfLbGedse4X+sSRJO/baLv/J90BAACs2mF27ubhHuMLi+450sW67eF/D5buAIyT&#10;w7bM3SBMAp9aMjGkSvF7xy33DOkOAABg6Bq5Pyyz/jfqvUmavKuZb7uSdAdg1DRa7pnG+q4y+FPl&#10;E6a94/rSHQAAQGkmrLtDZt03lfuVJDHW/STL3WOkOwB11GjPX83Yzge0QZ4iYfH1c9PqvFC6AwAA&#10;qCyTd48IC6i/avc0iXJMMz/7UtIdgKoy050nGutOVwZxkpi2+9LEjLuldAcAAFA7E9bfM7OdH2j3&#10;OokyneWdB0t3AMp0RGvH5TLr3qYM1ERxvwvPb6Q7AACAkWPy7ivD/c5/9XuhFHGbpCsAa2Ei9w8P&#10;g3pGH5BJcmzW6t5ZugMAABgbDdt9ULjPmlbuj1LlB1nevZd0ByCFgzZvvkij5V6rDLhU+YfJ/Uuk&#10;OwAAAASHTO26ZNbqHKPcO6XKX7PcHSndARiEsZ37Gut+pAysJAkLpB8WfUh3AAAAuAAN6x6dWTer&#10;3VulyZ5P9bujdAdgseJfecIi6Z9LB0+aFP9KddDmhYtIdwAAAFihQ6d3H5i13Lu0e64kOf/7pCak&#10;O2A8Za0ddzYt9+0lAyRd2s3cP1y6AwAAwJCY3B8UFjlnKvdjieK+aNqdW0h3wOgqPnEu5Pf6QEgQ&#10;695WfHKedAcAAIA1tqG145rhnuzD6r1ailj/s/C/L5DugHqbONHd0uR+85ILPVWs/2nx3UvSHQAA&#10;ACqmmftnh/u2nUvu41LF+k+Y9o7rS3dA9ZlW54XGunPUCzpN3t9oz19NugMAAEBNTLTcjcK93GcW&#10;3duli3Uua7lnSHdANRQr+rBA+qR60SZIeG7faLlnSncAAAAYEWFx8+Jwv3fu4vu/ZLH+/Y0TTuc/&#10;tGPtFSv3YiGjXpgJYtr+k4fNzN1AugMAAMCIa9jurcN94FcW3xcmi3X8KQeGZ6Pt/l9mO+9XL740&#10;OSc8/zrpDgAAAGMuy10zs/6Pyn1jmuz5sLBf82FhWLlG3nlCsRJXL7A02ZxN+1tJdwAAAICqcdL8&#10;XcK943cW3Uumi/UzZnruEdIdoFs/te2ypuXeql5ESeJ+b3KXSXcAAADAioR7y5dm1v1r6f1molj3&#10;uk1TCxeV7jDOjPUPC2mrF0qCmNx/u2Hn7iLdAQAAAEk1c3e/LO/+SLsXTRLrpoo+pDuMuk2bNl3Y&#10;5J3XqBdDgoTF1z8brc5LpTsAAABgzWxeWLhIuCd97eJ71GSx/l+m1XmZdIdRkbU69zEt90P1pCeJ&#10;+xGrbgAAAFRNM/cPz6yb0e9hE8S645r5/F2lO9RJOHlHhxXwP9QTmyL8XicAAABq5IjWjstl+RD/&#10;Xn/PJ/q5pnSHqmlMd+9k8s6x6slLkxnT7vLJIQAAABgJzbw73E+Etu6roY/bSHcog7GdhrHud+oJ&#10;ShBj/dsnZtzlpTsAAABgJO35ztHcv2/x/XCyWPfLLO++WLrDsJh25xZhgfQl9SQkSFggnd5ouSdJ&#10;dwAAAMBYaubu6WGR47R75kT5TDP3N5busBpZy78gLJJ+rhzkJGm2/QcO37rr6tIdAAAAgP1stGde&#10;LyyePqHdSyeJdbuyvHuIdIcLsn7YJyT33cz6Z0l3AAAAAAbQzN3zw/30z5T77ETpfriZd64l3aHQ&#10;GPY/+dnup7Lpzg2lOwAAAAAJTNq5m4f7+C+q9+BpcmbIwdLd+Jg40V3VtIb3R2Um978weedF0h0A&#10;AACANdDM/WGZ9b/R7tET5V3NfNuVpLvRYuzc4411pylvOknCIunLDdu9tXQHAAAAoEST1t0hs+6b&#10;2r17mnRns9w9Rrqrn43fP+0yJndv0d/c6hMWX39otPhiLAAAAKAOspY7MtzH/3XxfX3CHNPMz76U&#10;dFdN4SA8NKwic+XFp8p3mnnnrtIdAAAAgBqatP6emfU/UO73U2U6yzsPlu5KtLBwQMN2Xq28wDSx&#10;/l+m1XmZ9AYAAABgBGUtt0ldDySJ+2/IJulq+BrTc/c2uTtBfzEp4qZM299fugMAAAAwRiZt90Fh&#10;XTC9dJ2QLD/I8rl7SXdpGOuOCvm70lmShOd+/brZ2YtJdwAAAABwoU1Tuy6Ztfwx2hoiSWzxN1Xu&#10;SOlu+ULjOxrrv7XkCRMlPPfWRqvzSOkOAAAAAC5QNu0eExY4s9oaI0nO/1S/O0p3vfZ8Zno+xM9M&#10;t513HDU7fwXpDgAAAABW7Ojp3QeGdca7lqw7UqX4PqlWZ2JPZ+oOq447I6zQnrynAwAAAAAYorAG&#10;OTjkzN41SZqkWzBZ/8Fsy1nXkNcMAAAAAGvuiNbua2a5+7C6ZllBVrxgMrmfD3m2vC4AAAAAqJws&#10;7xySWbdLW9MsJwMvmCZa7kbSNwAAAADURjP3N9bWOP0y2ILJuv9KXwAAAABQO8WaRl3rRMKCCQAA&#10;AMDY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BiuAsmibH+VRdaWDhA+gQAAACAyloIa5fM+ldra5sLyooWTPvH&#10;WHd8lnfvJa8FAAAAAEqXtTr3CeuVExavXwbNqhdM+ycsnv6W5e5IeY0AAAAAsGYy647OrP+HtlZZ&#10;acKCyZ2kbUgS6745ad0d5PUDAAAAQDIbZ7p3CuuOY5esQ9LlJOnqQhc6anb+CpntvEPZKUmMdb9p&#10;5v4w6Q4AAAAABpZZZ0J+r605kiSsidYdP38F6S4uvIgnZ7k7Q32SBDG5+4I5aefNpDsAAAAAWGLj&#10;jLtlWD9sXryeSBd3RrPtniTdrUx28lnXMC33Ib2D1cdYd3bI86Q7AAAAAGMss511YZ1wzuJ1Q7JY&#10;98H1W3ddXbpLz+T+2SHzaudp8rHG9LbrSncAAAAARtjGmbNuEBYxn1LWBanSbbbdM6W7tTXRcjcy&#10;1n9GeVFpYt1cs919qnQHAAAAYARkdu5Z4X6/u+T+P1XCAmzjzNwNpLvqyHL34vACz13yglPFuvdM&#10;Ts1dRboDAAAAUAOHb9119eJX4dR7/DQ5p9n2L5Tu6qGZd28TXvhXFr2RZDG5P8W0/WOlOwAAAAAV&#10;0mzPP2mYHyQXsrn4UAjprv5My09m1v9ReaNJYqx/07pvzV5augMAAACwhs7/qiI/tK8qCvldZp2R&#10;7kabaXfuFt7wcYsOQLIY61pZPv9g6Q4AAADAEDTb3UeG+++TFt+PJ8yxxRfUSnfjy9jOy03u/59y&#10;gBLFbZKuAAAAAKzQps3bLp5Z9wb9njtBrP9HeP6jpTtomi3/gHCgfqwewBSx/geT1t9TugMAAADQ&#10;R3Mm3J/nfsuS++p0OWGyPX9v6Q6D2LRtuCtYY91fTd49QroDAAAAEDTb3ZeH++V/L75/ThbrX72w&#10;sHCAdIdUMtt5VDjAQ/sdSZO7b5itu24v3QEAAABjoTnt7p7l7nvaPXKadG3Wcg+V7rAWzKm7rmjy&#10;zjv1E7L6GOt/HVa+G6Q7AAAAYKQ0235juO/98+L74GSx/s2bZs/hU6yrwuT+IJO7berJShL3+cmt&#10;8zeV7gAAAIBaaU53bhfuab+u3+smiHWnZi3/OOkOVbahteOaDes+rJ7IFLFud9O650p3AAAAQCWF&#10;e9b14f71V0vuZ1PFuvccvfXnV5buUFdZ3jkknNCdS05wohjrPzq55YzrSHcAAABAKSZP3H7TrO0/&#10;p92zJol1c03beap0h1HUzP2Nje18Vr0AEsTkbodp+6dIdwAAAMBQFb/5lOVut3ZvmiR7/nHA848D&#10;48q03KHhIvilenEkiLHu3RuO384/UwIAACCJYvFSLGK0e8804c9PENFoz982LHC+pl84q0947p+E&#10;C/Ax0h0AAACwLMWvwRW/DqfdYyaJ9Z8rfp1PugOWp2H9RpP7P6kXVZoc08zzS0l3AAAAwB7FBykU&#10;H6ig3D+myq+KD4SQ7oDV2/NlXrb7XeViSxPrpidt90HSHQAAAMZM8ZHc4Z7wVPVeMUnc14uPFpfu&#10;gOEKF/MrwoX376UX4upjrPuvyd0rpSsAAACMoOJLXYsvd9XuBxPlz8WX00p3QHky231guCC3LLpA&#10;k8Xk/vtmq7+HdAcAAICaylruoVnetdo9X5q47xW/GSXdAdUz4dwlwgLnjfoFvPoY6/6SWX+4dAcA&#10;AIAKW1hYOCDcu71au69LlH83292XS3dA/TSse3RYQJ2sXNyJ4r7enNnJ76ICAABUxGR7/t7hPu2E&#10;pfdtybKlOeMfIN0Bo+Po6d0HZi33LuWiTxPLp50AAACUIbPu6Cx3f1fv0VLEujds2rbt4tIdMB7C&#10;xX9wyJk9gyFhjPWfa7S7N5HuAAAAkMjGme6dwv3WsYvvv9LFndRsdx8p3QFo5p1rGes+og+Y1cfk&#10;7izT7j5HugMAAMCAMutMuK/63eL7rGSx/h1Hzc5fQboD0I9pdZ4TBs0udTAlSLE4a+ZnX0u6AwAA&#10;wCIbZ9wtw33T5sX3Uenizmi2558k3QFYqeLX6oztfE4faAli/fbwvwdLdwAAAGMrs5114b7onJ57&#10;pZSx7oOHb911dekOwDA0rFuf5e48dRCmybua+bYrSXcAAAAja+PM3A3CIuZTyv1QqnQzO/cs6Q7A&#10;WmvOdG5XfLS4MjiTxFg3O2nnHy3dAQAA1F6z7Z4Z7nO6i+97kiUswDbOnHUD6Q5AlWS2c3gYqH9e&#10;MnATpfhS3kOmpi4p3QEAAFRe8Stwxa/Cafc2iXJO8at80h2AujAtf48sd99TBnWSGOtOzGz3gdId&#10;AABAZTTb7knFhypo9zCJsrn4UAjpDsAoMLl7pcn9f5QBv+qExdN/MuteIV0BAACsqXXHz18hs513&#10;aPcpSWLd70OMdAdg1DVs90Fh8XSiOiEkiftec8bdXboDAABIrvhi13DPcZJ+L5Ikx2atHXeW7gCM&#10;q01Tuy6ZtfwxyiSRJtb9uWn9RukOAABgRQ7avO3iYZH0evV+I0Ws/0e4bzlaugMAXZa7xxjrfqJO&#10;JAkSnvtrjfb8baU7AACAqGbLPyDcm2zR7ikS5YSs1bmPdAcAg2nmZ18pLHDerUwuSWJyd55pu0Ol&#10;OwAAgOJX7V4eFkn/1u4dksT6V2/atOnC0h0ApGNa/ilhkbNDnXwSxFj/2WbubyzdAQCAMdCcdncP&#10;C6ShfbJvZl2etdxDpTsAWBsTM+7aYYHzUXViShHrdmV59xDpDgAAjJDi75uLv3NW7wFSxPo3b/z+&#10;aZeR7gCgfE3rnhsmvt3qpJUk7sNH/GT3NaU7AABQI83pzu3CIuZreo1PEOtOzVr+cdIdAFTb5Nb5&#10;m4YFzufVCS1BjPVnmtwfJN0BAIAKalq3PiySfqXV8iSx3fdMTs1dRboDgPoKk+UGY92v1ckuQcLi&#10;6Z2HTp9+oHQHAABKsOHE7TcNNf9zWq1OEzfXtN2nSncAMJpMq3P7sHj6hj4Rrj7huU/ObPdR0h0A&#10;ABiiPb+Sn/uzFtfjZGn7j05u8deR7gBg/Ji8c0RY5PxVnSRTxLo3TBznLiHdAQCAVSg+9Ckb5oc+&#10;5W53sQiT7gAA+5uw/p6Z7fxAn0CTZEtzxj9AugMAAMvQtJ2nhho6tK8VKf7uufj7Z+kOALBcWctt&#10;0ifW1cdY929juy+XrgAAgNiw9edXzqx7j1Y/E+VXzbZbL90BAFLI8s6DwyKnpUy6SRKe+7umvfNu&#10;0h0AAGOl+EjuUA9PWVwf08V9vTnTuZ10BwAYpmZ+9qWM7bxJn5BXH5O7P5m2n5TuAAAYOetmz7l0&#10;Zt2btTqYKH9utv1G6Q4AUKawuHmsGeZ/FbPuq828exvpDgCAWppszz8ky51Va12SuO81Z9zdpTsA&#10;QBVt2Lr9ymaYv3dt3S9DQXixdAcAQHUtLByQWf9qtZ6lyb9DXXyF9AYAqKPiC+7CZD6nTPJpYv1n&#10;Dj/Z3Ui6AwCgVI32/L2z3J2g1qw04RNnAWBUTZ7krxMm+o8tmviTxVi30+T+2dIdAABrIrPu6LBI&#10;+rtWm5LEujds2rbt4tIdAGBchAXO80LOVotDgpjcfSg7+axrSHcAACTRmOneKdSZYxfXnYQ5KbOd&#10;R0l3AACExVNr581My31BKRpJEhZm2zLrnizdAQAwkFBDTJa732k1Jkmsf8dRs/NXkO4AAOivkfvD&#10;wiLnN2pRSZFQmMzUqVeU7gAA6DEx424Z6sXmJfUjWdwZ/Ic8AEASk9bdIRSVb+oFJ0XcSc1295HS&#10;HQBgTDXb/oUm9+fotSJBrP9gtmU7vyoOABiurOWONNb9TS1GCRKe+/UHbeaPawFg1B02M3eDzLpP&#10;abUgUbphkfQs6Q4AgLWX5d17hQXO8UqRShJj/Y9N299fugMA1Fyz7Z5pioWMMucnSbEAm+7cULoD&#10;AKBawgLnVWoBS5N/hcXTy6QrAEANrJ/advVm239AmdOTxFj3i8x210l3AADUR6PtHmJyZ7UClyTW&#10;HdfM5+8q3QEAKiLM/08yLXeGOnenyeZs2t9KugMAoP42zZ5z6bDAebNS9NLE+j9muWtKdwCANbTu&#10;+PkrNNv+7er8nCLW/T7ESHcAAIy+rOUfF4rgqUuKYqIY67/SsN1bS3cAgMQare4jw1y7VZuDE+XY&#10;rNW9s3QHAMD4mpydu4rJ3XuVYpkkxrpzTd59kXQHAFiBdbMLFys+xVSbZ5PE+n9k1h0t3QEAgBhj&#10;O08LRbmjFtQECYuzT2cn7eYTlADgAky0/AOKTyvV5tIUMS33w6zVuY90BwAABtWYnr+uyf3HtUKb&#10;ImFhNs93dADA/xjbfXmYd/+fNmcmifWv3rRp4cLSHQAASKmRu+eHYvsztQiniHUfPHzrrqtLdwAw&#10;8iam3d2Ndd9V58QUsS7PWu6h0h0AAFgrk3bu5qEQf1Et0Enizmi23ZOkOwAYGQ3rN5rc/0mf+xLE&#10;+jdvPO20y0h3AACgCrK8M2Gs+61avBPEWP/2iRl3eekOAGrjsOnO7cL8+DVtbkuUU7MZ/zjpDgAA&#10;VF0o3ncMC5xvLSroyRJuPLaadvcR0h0AVE7DuvUmd+dpc1iStLvvKT7lVLoDAAB1FhY4R4Ubh7+r&#10;RT9FrHvdutnZi0l3ALDmGu3uTYz1n1PnqCRxc81296nSHQAAGFWN9vy9w+LpBP2GIEGsm2rm7n7S&#10;HQAMTcO654b57Cx1LkqTj02e5K8j3QEAgHGzsLBwQPERt8pNQqr8M+Sl0h0ArMrEjLu2sf6ji+aZ&#10;hHG7jXXPk+4AAAB6FR99G24Ycv1GYvUJNyLfadj5u0h3AHCBGrbzVJP7Hdqckibu85Nb528q3QEA&#10;ACzPxtPOvYzJ3Vv0G4zVJyye/hCeP5PuAGCPDVu3XznMD+/R5o1E+VVm/QbpDgAAIA1j/ePDTcxp&#10;ys1Hkpjcfznb6m8l3QEYI6btHxvmgFO0uSFN3NdNq3N76Q4AAGC4Jk50Vw03N+/Tb0xWn7Aw+0Vm&#10;u+ukOwAjZt3sOZduWPdmbfwnyp8z2zlcugMAAChXM3dPz6xzyk1Lmlj3qY0zZ91AugNQQ432/ENM&#10;7qw6xpPEfc+0/D2kOwAAgGraaHdeLyxwPqHf0Kw+JvfdRts9U7oDUFULCweYtn+VNo5TxFj3nzDX&#10;vEJ6AwAAqKdwY/MCY/3PF9/spEp47g802vNXk+4AlGjo3/OW+y2ZnXugdAcAADBaTLtzC2Pdl5Sb&#10;oCQJz326aXefKN0BWAOm7Y4Ki6S/a2MySax7w8Rx7hLSHQAAwPgwttMIN1q/U2+SUsS6tx3R+vXl&#10;pDsACTRmuncybf8tdcylyUmZ7TxKugMAAEChuAkLN0rHLrpxShfrZpq5f7h0B2AApt1tGDvM/7jh&#10;32Gmdl1RugMAAMAFCQuco8NN1D/Um6skca/dNDV1UekOwH4mZtwth/nrsyFnhDH+ZOkOAAAAq5G1&#10;OvcxufuhctOVJOHG8EfGdu4r3QFjybT8C4f5AS2Z9R/Mtmy/hnQHAACAYdi0sHBhk/vXqDdkafKP&#10;8Pwvke6AkXXYlrkbhAXSJ5UxkCTGuvmwSHqWdAcAAIAyhBu+h4W0tRu2FDG5+3a2tXtn6Q6otUbL&#10;PTMsZLx2rSeJ7X4qm+7cULoDAABAlazfdt5lwwLnreqNXIpY9/sQI90Blbd+atvVi+8qU6/nBAmL&#10;r1+ERdI66Q4AAAB10sy7TwgLnJ9qN3qJsnnjjLuldAdUQqPlnhQWSacr12uqbM6m/a2kOwAAAIyC&#10;jbb7f5n171du/pLEWHdO8Ufz0h2wZiZm3OXDAunt2nWZJHv+ZbXLv6wCAACMkyx3zxjm33KE5/6k&#10;ae+6vnQHJNVodR4ZFklbtWsvRUyLv90DAACAKBY2xQJHu3FMkfMXZu4Z0h0wsHWzCxcL19Hrtesr&#10;Uf6Rtd3R0h0AAAAQV/xqXbiBPGfRDWW6WP/+4lcEpTtANdHa8QBj/Y/VayhB9ny32cz8faQ7AAAA&#10;YHDFhzqEm8vNi282k8W6nxYfTiHdYcwZ23m5yf3/U6+VBDF55zXFd5lJdwAAAEBaxceKZ7n7vXYz&#10;miLFx6IXH48u3WHEmfbOuxnrvqtdC2ni8mxm50OlOwAAAGDtZK3unU3uv63fqK4+xvp2yMOkO4yI&#10;hu1sDNfNn7RzniJh0f2WjaedexnpDgAAAKiGcBP8krDA+ad2E5si4flfc9DmzReR7lATjfb8bY11&#10;X9POaaKcauzc46U7AAAAoPqM7dzX5O5Hys1tkvAH+9Vm2t1Dwzk6Tzt3KRKe+72Ts+dcRboDAAAA&#10;6uughYWLhJvc1y6+6U2Yv2eWj4QuU6PdvUlYJH9OOTepMhee/2nSHQAAADC6mrl/eGb9jHJTnCrH&#10;bpzp3km6w5CYdvc5JndnKcc/VT7WmN52XekOAAAAGD9HtHZcLsvd25Sb5SQx1v/W2G5DusMqTMy4&#10;a4dF0ke045wmbrex7nnSHQAAAIDFwg35E8NN8+n6DfXqE577S6bduYV0hwtg2v4pJnc7tGOZKJ83&#10;rR03k+4AAAAALFejPX81Y/0HlJvsJAmLp5+H/32BdIdgw9btVw6L1ncvPlYJ86vM+g3SHQAAAIBU&#10;Gm33zHDD3V10A54u1n1io915PelubJi2f6xpu5+oxyRJ3NdNq3N76Q4AAADAsG2cOesGYYHzKf0G&#10;PUGsc83cPV26GynrZmcvHRZJb1Lfd4IY6/6SWX+4dAcAAACgbJntrjO5/4V2A58i4bnfN3GKu6p0&#10;VzuNtnuIsb6lvbc0cd8zLX8P6Q4AAABAVWVb/a3CAufL+o396mOsOy0sPh4v3VXTwsIB4TW+Snv9&#10;KRKOwX/CIvUV0hsAAACAujK5y8IN/h+0G/8UCc//lo2nnXsZ6a40jem5e4dF0vHaa0yULWGR9EDp&#10;DgAAAMCoadj5u4Qb/+8sWgiki3V5NuMeKt0NXVgIHhUWSX9TX0uKWPeGiePcJaQ7AAAAAOMkLApe&#10;mln/ryULhVSx/tULCwsHSHer1pju3ikskL6l9pUgYQF2cma7j5LuAAAAAOB8zdzdL7NuSltIpIjJ&#10;3QmN9vy9pbtlM7bTCIuk32rPmSTWv8OcuuuK0h0AAAAA9LdpauGiWd59nbrASJDi1+iKX6eT7npM&#10;nOhuGbZ9SWuXIuG5t4WF4ZOlOwAAAABYHdPuPiIscrZqC5AUMbk/Lcvdedq2FDEt96Hs5LOuIW8H&#10;AAAAAIZjYsZdPiye3q4tTKqS8Prmsxn/LHnJAAAAAFCOZnv+SVnuztAWLmsZk7tPZyd1bigvCwAA&#10;AACq5fCtu66eWf9BbUGTOmGB9AuTd14kXQMAAABAvYTF07NM7ue1Bc9KEp7ry9lWfyt5egAAAAAY&#10;DcWvy+35tTllIRSP+31ok8lTAAAAAMB4MHn3RZn15y5eJJncf7th5+4iuwEAAADAeGvmO24j/xcA&#10;gAq40IX+P6EJCJ9kXl3bAAAAAElFTkSuQmCCUEsDBBQABgAIAAAAIQAWgMQr4wAAAA0BAAAPAAAA&#10;ZHJzL2Rvd25yZXYueG1sTI/BasMwDIbvg72D0WC31nbSlpHGKaVsO5XB2sHozY3VJDS2Q+wm6dtP&#10;O203Cf38+r58M9mWDdiHxjsFci6AoSu9aVyl4Ov4NnsBFqJ2RrfeoYI7BtgUjw+5zowf3ScOh1gx&#10;KnEh0wrqGLuM81DWaHWY+w4d3S6+tzrS2lfc9HqkctvyRIgVt7px9KHWHe5qLK+Hm1XwPupxm8rX&#10;YX+97O6n4/Ljey9RqeenabsGFnGKf2H4xSd0KIjp7G/OBNYqmMmFJJlIU5pKsqDMUiQrYGcFiUgW&#10;wIuc/7cofgAAAP//AwBQSwECLQAUAAYACAAAACEAsYJntgoBAAATAgAAEwAAAAAAAAAAAAAAAAAA&#10;AAAAW0NvbnRlbnRfVHlwZXNdLnhtbFBLAQItABQABgAIAAAAIQA4/SH/1gAAAJQBAAALAAAAAAAA&#10;AAAAAAAAADsBAABfcmVscy8ucmVsc1BLAQItABQABgAIAAAAIQBB41QlZQMAAOYMAAAOAAAAAAAA&#10;AAAAAAAAADoCAABkcnMvZTJvRG9jLnhtbFBLAQItABQABgAIAAAAIQA3J0dhzAAAACkCAAAZAAAA&#10;AAAAAAAAAAAAAMsFAABkcnMvX3JlbHMvZTJvRG9jLnhtbC5yZWxzUEsBAi0ACgAAAAAAAAAhAErC&#10;dGF0IAAAdCAAABQAAAAAAAAAAAAAAAAAzgYAAGRycy9tZWRpYS9pbWFnZTMucG5nUEsBAi0ACgAA&#10;AAAAAAAhAGu+rjS9XwAAvV8AABQAAAAAAAAAAAAAAAAAdCcAAGRycy9tZWRpYS9pbWFnZTIucG5n&#10;UEsBAi0ACgAAAAAAAAAhAJ9tdDLQfgAA0H4AABQAAAAAAAAAAAAAAAAAY4cAAGRycy9tZWRpYS9p&#10;bWFnZTEucG5nUEsBAi0AFAAGAAgAAAAhABaAxCvjAAAADQEAAA8AAAAAAAAAAAAAAAAAZQYBAGRy&#10;cy9kb3ducmV2LnhtbFBLBQYAAAAACAAIAAACAAB1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y0fPFAAAA2wAAAA8AAABkcnMvZG93bnJldi54bWxEj09rwkAUxO+C32F5gjfdNIei0VWKf4oH&#10;rVRF9PbIPpNg9m3IriZ++26h0OMwM79hpvPWlOJJtSssK3gbRiCIU6sLzhScjuvBCITzyBpLy6Tg&#10;RQ7ms25niom2DX/T8+AzESDsElSQe18lUro0J4NuaCvi4N1sbdAHWWdS19gEuCllHEXv0mDBYSHH&#10;ihY5pffDwyjYn6/nXbYdG7v8+lwu1uPtZdU4pfq99mMCwlPr/8N/7Y1WEMfw+yX8ADn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MtHzxQAAANsAAAAPAAAAAAAAAAAAAAAA&#10;AJ8CAABkcnMvZG93bnJldi54bWxQSwUGAAAAAAQABAD3AAAAkQMAAAAA&#10;">
                <v:imagedata r:id="rId7" o:title="Hexagon 2"/>
                <v:path arrowok="t"/>
              </v:shape>
              <v:shape id="Graphic 29" o:spid="_x0000_s1028" type="#_x0000_t75" alt="Hexagon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RqSnEAAAA2wAAAA8AAABkcnMvZG93bnJldi54bWxEj0trwkAUhfeC/2G4Qnc60YXVmIkUQeim&#10;LaY+cHebuU1CZ+6EzFTTf+8IQpeH8/g42bq3Rlyo841jBdNJAoK4dLrhSsH+cztegPABWaNxTAr+&#10;yMM6Hw4yTLW78o4uRahEHGGfooI6hDaV0pc1WfQT1xJH79t1FkOUXSV1h9c4bo2cJclcWmw4Emps&#10;aVNT+VP8WgXvm5Mxz8X54/DlDouIOb7N90elnkb9ywpEoD78hx/tV61gtoT7l/gDZH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RqSnEAAAA2wAAAA8AAAAAAAAAAAAAAAAA&#10;nwIAAGRycy9kb3ducmV2LnhtbFBLBQYAAAAABAAEAPcAAACQAwAAAAA=&#10;">
                <v:imagedata r:id="rId8" o:title="Hexagon 3"/>
                <v:path arrowok="t"/>
              </v:shape>
              <v:shape id="Graphic 30" o:spid="_x0000_s1029" type="#_x0000_t75" alt="Hexagon 1"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XWu69AAAA2wAAAA8AAABkcnMvZG93bnJldi54bWxET8uqwjAQ3Qv+QxjB3TVVQS7VKCKI4s4H&#10;uh2asa02k9KkGv16sxBcHs57tgimEg9qXGlZwXCQgCDOrC45V3A6rv/+QTiPrLGyTApe5GAx73Zm&#10;mGr75D09Dj4XMYRdigoK7+tUSpcVZNANbE0cuattDPoIm1zqBp8x3FRylCQTabDk2FBgTauCsvuh&#10;NQr2VWvvl9De1pt3yJLXGM/lZKdUvxeWUxCegv+Jv+6tVjCO6+OX+APk/A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4Vda7r0AAADbAAAADwAAAAAAAAAAAAAAAACfAgAAZHJz&#10;L2Rvd25yZXYueG1sUEsFBgAAAAAEAAQA9wAAAIkDAAAAAA==&#10;">
                <v:imagedata r:id="rId9" o:title="Hexagon 1"/>
                <v:path arrowok="t"/>
              </v:shape>
            </v:group>
          </w:pict>
        </mc:Fallback>
      </mc:AlternateContent>
    </w:r>
    <w:r>
      <w:rPr>
        <w:noProof/>
        <w:lang w:bidi="gu-IN"/>
      </w:rPr>
      <w:drawing>
        <wp:anchor distT="0" distB="0" distL="114300" distR="114300" simplePos="0" relativeHeight="251661312" behindDoc="0" locked="0" layoutInCell="1" allowOverlap="1" wp14:anchorId="0ECEC67D" wp14:editId="2DA1741D">
          <wp:simplePos x="0" y="0"/>
          <wp:positionH relativeFrom="column">
            <wp:posOffset>5007787</wp:posOffset>
          </wp:positionH>
          <wp:positionV relativeFrom="paragraph">
            <wp:posOffset>-1611799</wp:posOffset>
          </wp:positionV>
          <wp:extent cx="2344751" cy="2713700"/>
          <wp:effectExtent l="0" t="0" r="0" b="0"/>
          <wp:wrapNone/>
          <wp:docPr id="2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3A674" w14:textId="77777777" w:rsidR="003371FC" w:rsidRDefault="003371FC">
      <w:pPr>
        <w:spacing w:after="0"/>
      </w:pPr>
      <w:r>
        <w:separator/>
      </w:r>
    </w:p>
  </w:footnote>
  <w:footnote w:type="continuationSeparator" w:id="0">
    <w:p w14:paraId="19B84555" w14:textId="77777777" w:rsidR="003371FC" w:rsidRDefault="003371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E84C22" w:themeColor="accent1"/>
      </w:rPr>
      <w:alias w:val="Document title:"/>
      <w:tag w:val="Document title:"/>
      <w:id w:val="715939241"/>
      <w:placeholder>
        <w:docPart w:val="770AFC24C6F64E55ABADC90F881D1109"/>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6053813E" w14:textId="19DD343C" w:rsidR="00172D10" w:rsidRDefault="00CA1BFD">
        <w:pPr>
          <w:spacing w:after="0"/>
          <w:jc w:val="center"/>
          <w:rPr>
            <w:color w:val="EEECE1" w:themeColor="background2"/>
          </w:rPr>
        </w:pPr>
        <w:r>
          <w:rPr>
            <w:color w:val="E84C22" w:themeColor="accent1"/>
          </w:rPr>
          <w:t>Expense Tracker</w:t>
        </w:r>
      </w:p>
    </w:sdtContent>
  </w:sdt>
  <w:p w14:paraId="7E921A4F" w14:textId="77777777" w:rsidR="00172D10" w:rsidRPr="005D120C" w:rsidRDefault="00000000">
    <w:pPr>
      <w:jc w:val="center"/>
      <w:rPr>
        <w:color w:val="505046" w:themeColor="text2"/>
      </w:rPr>
    </w:pPr>
    <w:sdt>
      <w:sdtPr>
        <w:rPr>
          <w:color w:val="505046" w:themeColor="text2"/>
        </w:rPr>
        <w:alias w:val="Ellipsis:"/>
        <w:tag w:val="Ellipsis:"/>
        <w:id w:val="-2091923033"/>
        <w:temporary/>
        <w:showingPlcHdr/>
        <w15:appearance w15:val="hidden"/>
      </w:sdtPr>
      <w:sdtContent>
        <w:r w:rsidR="001D74FA" w:rsidRPr="001B0F06">
          <w:rPr>
            <w:color w:val="3B3B34" w:themeColor="text2" w:themeShade="BF"/>
          </w:rPr>
          <w:sym w:font="Symbol" w:char="F0B7"/>
        </w:r>
        <w:r w:rsidR="001D74FA" w:rsidRPr="001B0F06">
          <w:rPr>
            <w:color w:val="3B3B34" w:themeColor="text2" w:themeShade="BF"/>
          </w:rPr>
          <w:t xml:space="preserve"> </w:t>
        </w:r>
        <w:r w:rsidR="001D74FA" w:rsidRPr="001B0F06">
          <w:rPr>
            <w:color w:val="3B3B34" w:themeColor="text2" w:themeShade="BF"/>
          </w:rPr>
          <w:sym w:font="Symbol" w:char="F0B7"/>
        </w:r>
        <w:r w:rsidR="001D74FA" w:rsidRPr="001B0F06">
          <w:rPr>
            <w:color w:val="3B3B34" w:themeColor="text2" w:themeShade="BF"/>
          </w:rPr>
          <w:t xml:space="preserve"> </w:t>
        </w:r>
        <w:r w:rsidR="001D74FA" w:rsidRPr="001B0F06">
          <w:rPr>
            <w:color w:val="3B3B34"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64836" w14:textId="77777777" w:rsidR="00094803" w:rsidRDefault="00094803">
    <w:pPr>
      <w:pStyle w:val="Header"/>
    </w:pPr>
    <w:r>
      <w:rPr>
        <w:noProof/>
        <w:lang w:bidi="gu-IN"/>
      </w:rPr>
      <mc:AlternateContent>
        <mc:Choice Requires="wpg">
          <w:drawing>
            <wp:anchor distT="0" distB="0" distL="114300" distR="114300" simplePos="0" relativeHeight="251657216" behindDoc="0" locked="0" layoutInCell="1" allowOverlap="1" wp14:anchorId="622D3B77" wp14:editId="7C4F3764">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1205374"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mt+qQMAADQQAAAOAAAAZHJzL2Uyb0RvYy54bWzsl1tv2zYUgN8H7D8I&#10;elckirpZiFM4dpIN6Nag234AQ1MSUUkkSPoSDP3vOyRlu7ELrAj2EiwPlklKPDy3j+S5/rAf+mDL&#10;lOZinIfoKgkDNlKx5mM7D//68z6qwkAbMq5JL0Y2D5+ZDj/c/PzT9U7WLBWd6NdMBSBk1PVOzsPO&#10;GFnHsaYdG4i+EpKN8LIRaiAGuqqN14rsQPrQx2mSFPFOqLVUgjKtYXTlX4Y3Tn7TMGo+NY1mJujn&#10;Iehm3FO555N9xjfXpG4VkR2nkxrkFVoMhI+w6FHUihgSbBS/EDVwqoQWjbmiYohF03DKnA1gDUrO&#10;rHlQYiOdLW29a+XRTeDaMz+9Wiz9ffuoAr6eh2kYjGSAELlVA+iumabgqt82veERFb1QbB10bE9a&#10;MWrruZ1saxDwoOQf8lFNA63vWWfsGzXYfzAz2DufPx99zvYmoDCY4QIVFWQJhXdZWaUYpT4qtIPQ&#10;Xcyj3d1pJkYZ6OlnllWVzuzM+LBwbPU7qiM5reE3ORFaF07892SDWWajWDgJGX5IxkDUl40EBw6S&#10;GP7Ee26eXe5CZK1S4/aR00flO6d44FM8fHbCwBSRX3wMgsyaa0XYWV4GsTZ+FPSLDkax7MjYsoWW&#10;gAHA6Zzz8vPYdl8o8NRzec/73sbNtidTIQ/OUu473vLpvBJ0M7DReD4V68FqSJiOSx0GqmbDE4N0&#10;U7+ukSMGEuGjNnY5mxKOmb/TapEks/Q2WubJMsqS8i5azLIyKpO7MkuyCi3R8qudjbJ6oxnYS/qV&#10;5JOuMHqh7XcBmbYSj55DONgSt1H4NAKFXuo1K1aLZZ6hqLwtF1GGVziqbstZhMtVgfFtlRX36OuU&#10;gwe7IB2tH60gbRQztLPNBlz8GcLiFzq+cPE4hcBGRwNadsYZTBVwUkLyXxKFc4yqEjY7x0VSVQi7&#10;fe7IBeSI0uaBiSGwDYgFKOJiQbYQCq/S4RPg6aSFa0LXZx003gxN2TlNMHBGk9t2rK1vk6b0nabX&#10;04TTBAB2NKGkSoo8txT7LcmeUmlZorLMPVPwMc6h40E5cHkA5v/DFLjjcGPwJxQMnDHlzpy3yxR+&#10;Z+r1TMEJBIdTmubF8UpnT3iLE8ornABj7ohCFU4L9H5EFec4wcAZTtjuOW8XJzhzKRSDBooMqfjo&#10;7xyHe9L7/Q8uhj9+/0vTCspffwFMqxJPxc/pyEKFraYOjM2SPEn+e8ZciQWlqau6pjLa1r7f9qH9&#10;bbF/8w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c+ua/5AAAAA0BAAAPAAAAZHJzL2Rvd25yZXYueG1sTI/LasMwEEX3hf6DmEJ3iez4&#10;Qe1aDiG0XYVCk0LpbmJNbBNLMpZiO39fZdUsh3u490yxnlXHRhpsa7SAcBkAI10Z2epawPfhffEC&#10;zDrUEjujScCVLKzLx4cCc2km/UXj3tXMl2ibo4DGuT7n3FYNKbRL05P22ckMCp0/h5rLASdfrjq+&#10;CoKUK2y1X2iwp21D1Xl/UQI+Jpw2Ufg27s6n7fX3kHz+7EIS4vlp3rwCczS7fxhu+l4dSu90NBct&#10;LesEpHEWe1TAYpVlKbAbEkVpBOwoIE6iBHhZ8Psvyj8AAAD//wMAUEsDBAoAAAAAAAAAIQBrvq40&#10;vV8AAL1fAAAUAAAAZHJzL21lZGlhL2ltYWdlNC5wbmeJUE5HDQoaCgAAAA1JSERSAAADTAAAA9AI&#10;BgAAAAU5+48AAAABc1JHQgCuzhzpAAAABGdBTUEAALGPC/xhBQAAAAlwSFlzAAA7DgAAOw4BzLah&#10;gwAAX1JJREFUeF7t3XeYZFlZP/BBJCmKgIoEWYSFnalzawYcJEhYsuQkS3AXZqfOrR521wVBJIi4&#10;JAkCIkGiSFIkigSRKBJFgogEkSCS07LbdW/17EqY/p3Coz/oORc29Mz06f58nuf7+IfLbn+rbt3z&#10;vjPVVdsA4FD4wl2ucLE+hsf1bbN6CPOJ5Rjulv+TAAAAG1/Xjpe6tvlyYcE5JOlieP3KUnPN/J8H&#10;AADYePrJ+KZ9bN5VWmoOR9Li9NTlOLpU/nEAAACOvLPanb/SxeaFpSXm8CecOWvD7+QfDQAA4MhJ&#10;i9IfphwoLy9HLl0MH1qJ4Xb5xwQAADh8+tickBaTT69dVDZcYnhF3+4I+ccGAAA4dPYvNdft2uZN&#10;xeVkA2fWNo8/cL/rXCzXAAAAWD99bC4zi+GZpWWklnSx+cpKO17KlQAAAM6/+TQ8oGvDvLSE1JhZ&#10;27y7n45vlusBAACce10Md06L0kdKS8dmSBebF521d3zlXBcAAODHO7MdXb1vw6tLS8ZmTNc2p+Xq&#10;AAAAZQcmx/xMF8OTSkvFZk/Xhs/Op+Ge+aEAAAD4/7ppOLlvwzdKy8RWSloY35JyvfywAAAAW9k8&#10;jm7Zx/BPpeVhayc8az7dftn8MAEAAFvJrN1+ta4Nf1VeFmSRLob98xgemB8yAABgs1s97rgL9rF5&#10;VGlBkHK62Hysa8d3yQ8hAACwGc3b8Yld2/xXaSmQc5TXzKfjX80PJwAAsBl0k/ENu9i8rbAAyHnI&#10;PDZPPnPPrp/LDy8AAFCj09vxFdKA/9y1A7+c/3Rt8630f0/NDzUAAFCTLjYPSTl77aAv65zYvH8+&#10;aW6TH3YAAGAjS0P8XVM+8UNDvRzydG3z0i6GHflpAAAANpKVSXPNPjavKw3zcjgTHvOpU4++SH5a&#10;AACAI2k5ji7VteEp5eG9nnSxedHy3vGVFx/fPW/DR0v/TDWJ4YtdDG1+igAAgCOhn4T7puH8jOLQ&#10;Xk/e3U/HN8uV/s/iC2MXXxxb+OcrSnhH345ukisBAACHw7wNt+3a8MHykF5Hurb5ahebfblS0Xy6&#10;/bJp6XhW6X9fVWJ4/pl7jrlSrgUAABwK3d7RaB7Dy4pDeV15/IH7XediudaP1cVwvbQkvrnw76kp&#10;300L4sNyJQAAYL18bs9RF+3b8NjCEF5XYvPKfrKzybXOtfk03LNrw2eL/+568qmU43MlAADg/Oja&#10;0TQtCV9aM3TXln9ZmY5vnyudb13bnFb4b9SV2LxxNmmumysBAADnxuLDAvoY3lkctitJF5tZH0f3&#10;y5XW1Vl7x1dOS8cLS//dyvKM1OMyuRYAAPCjnLVv15W6tnlBYbCuKl0bnnbglO2XzrUOmcUn7M0W&#10;n7RX+BmqSWz6+SQ8IFcCAABKFh8KkPK94lBdSboY3rAcR9fKlQ6blXa8lB67r5R+plqSlsyPpMfv&#10;zrkSAACwkIbl41MWHwZQHKTrSPhkPw13z5WOiMUn7/XT8ePKP19NCa+et6Or51oAALA1rbTj63Sx&#10;eWN5aK4jXQzfSXlorrQh9O2O0MfwitLPW1PS4/qk048/+mdzLQAA2Br6e+/8xTQQP2PtgFxfwvP2&#10;nxR+OdfacFZiuF1aOj5U/tlrSfhG345OyZUAAGBz62Pzu11s+vJwXEli+MeUG+VKG14/DfdNi8eZ&#10;xS61JDbvm03Ht8qVAABgc+na5k5p8P3XgwbhuvKF+bSZ5EpVWY6jS3UxPLXQqaqkZfsls8n4mFwL&#10;AADqdsbesKuP4W9Kw29Vic0frS7tvlCuVa2VpeaaaXF6fbFjXXn06mnH/mSuBQAAdVk9eXTxrg1P&#10;LAy6VaVrm78+exP+jUbqdteUT/xg1+oSm8/PJnX+jR8AAFtYF8NJKV8vDrmVpIvN+2exuXWutGml&#10;ng9JObv0GNSStNS+vabfKQMAYIuat+E3+ja8tzTUVpTT+2nz27nSlrCyb9flZ23z3MJjUVk29qcW&#10;AgCwRc1O3HHVLoa/LA+x9aSLzZPPWNp9iVxry9nfjm+QHoO3lR6bWpKuw2+nbKjvxQIAYItaPW3b&#10;T/RteGRpcK0sr5lPdl4j19ryZpPRiWnp+Fzhcaoo4ZN9O7pHrgQAAIfXPI721D5Ud7H5WNeO7pIr&#10;8QM2yzKcrtE3zPbuuHauBQAAh1bXjm8wb5u3lobTehL2z2N4YK7Ej3BWHB2dlo7N8HbLp3dLu38+&#10;1wIAgPV1+r12Xb6PzXNKw2hVieHZ8+n2y+ZanEPLm+MDPWaztrl/rgQAAOuji82D07B51prhs6rM&#10;Y3jL/hiulytxHnWLj4xvw9dKj3EtSdfzh7tJc8dcCQAAzps+jo/rY/Px0tBZS9KA/5+zNtwrV2Id&#10;HDhh50+npeMJpce7sryqn47HuRYAAJwzK+14dxomX7tmuKwvMTx8ddu2C+RarLMzYrMzPc6vOuhx&#10;ryyL5W+xBOZaAABQtnzS+JJd2/xpaaisKV0bXrw8DVfJtTjEFm9vW7zNrfRc1JLF2wwXbzfMlQAA&#10;4If1sblPGhy/tXaQrCqxeU/KzXMlDrPFByqk52F20PNSVcJ759Nwi1wJAICtbj5tbtO14QPl4bGO&#10;fP9vB9rm3rkSR1C39+q/0MXm6aXnqaYsPkp98ZHquRYAAFtNGgh3zNvmpaVhsarE5o+/6vdPNpzF&#10;l8Wma+wNxeesosza8MjFl/jmWgAAbHafOvXoi/RteExpOKwsPuGsAn07uke63j5ZeP6qSVr8PjeP&#10;oz25EgAAm1Ua/No+hi+WhsJqEpsPr7TjO+RKVCJdew9N+XbxOa0kXWze1rXjG+RKAABsFv003Lhv&#10;wztKQ2At6dqmS//3/rkSFTpjaXTFdB0+b+1zW1tmbfPclX27Lp9rAQBQq/2THUd1MTy/NPTVlMWH&#10;CCw+TCDXonJ9DDdKC/DbS891LUnX5Nnz2Dw4VwIAoDZdG/4g5bulYa+WpKH672fTHdfOldhkZpNm&#10;0sfm86XnvqJ8IuWuuRIAABtdH0e/1cfwH2uGurry/Z9/dI9ciU3sg0u7L5Se80cfdA1Uli6G169M&#10;mmvmWgAAbDQr053XXvyNTGmYqyWLvxFb/M1YrsQWMpuMj+li85LSdVFT5m14ynIcXSrXAgDgSFv8&#10;bk8fmz8rDW91JfzF/qXRFXMttqjZdHyrdD287+Dro6aEM/tpuG+uBADAkZKGs/vnT48rDG21JLyj&#10;n4Qb50rwfX07OiVdG98oXzN1pIvhQysx3C5XAgDgcOkmzR0X30dUGtKqSQxfnLch5kpwkNOPP/pn&#10;09LxpOL1U1FmMbyib3eEXAsAgEOln47HaQB71dqBrL6Ex6weN7pwrgU/0rwdXT1dM68uX0sVJY4f&#10;94W7XOdiuRYAAOvlwAk7f7qLzROKQ1hF6drmpWcvNdtzLThXuhju3LXhI6Vrq5ak1/FXuna8lCsB&#10;AHB+pSXj3mlI/Fpp+Kol6ef/wGzS3CZXgvNlPg0P6GPTl661WjJrm3f30/HNciUAAM6t+STcIg2F&#10;7ykNWxXlWymn5kqwbtJr4zLp2nrGD1xrdSY2L1zeO75yrgUAwI+zHEdHd214cXG4qihdbP70zD27&#10;fi7XgkNiNmmum5aON5auwZrStc1puRIAACWr27ZdoJ+ER5SGqcry2vl0/Ku5FhwW6bo7PuVTP3Ad&#10;Vpcuhs/Op+GeuRIAAP9r3oZ7pWHpP0tDVDWJzcf7OD4uV4IjoovNw1K+V7xGK0m6H7w53Q+ulysB&#10;AGxd3dLo+vMY3lIamirKWfO2eVCuBEfcmft2XamP4fmFa7WyhGfNp9svm2sBAGwd35wcc7k00D27&#10;PCRVlNg8ZyV1ybVgQ+nb0U3S0vGO4rVbSboY9s9jeGCuBACw+XXt6EFpiNtfGo5qSdeGt+5fGl0/&#10;V4INLS0dbcqXStdyLUmvuY927fguuRIAwOazGHa62HysNAzVkjR0fm4WR3tyJajGgVOPvkjfhseU&#10;ruvK8pozfagKALCZLD4xbjHkrBl6Kkx4xOpp234i14IqpaV/R9c2Ly1f4/Wki82TfWw/AFC1xTCz&#10;GGpKw05NSQPmXy6+GyrXgk1hPmluk67tD5Su+YpyeoovhgYA6rMYYvIwUxpyKkl473wabpErwaaU&#10;rvXFa/VbP3ztV5bYvH+WFsBcCQBg45rH5tZdGl6KQ00l6WL4espJuRJseou/DU6v3fr/NrhtXrp4&#10;y2GuBQCwcXRLzfZ52/x1aYipLE/4+smji+dasKUsft8wLR2vLbwuKkt4zOppowvnWgAAR87Hjhtd&#10;uI/NH5WHlooSw9+kHjtzLdjSNsMnWqbX9Be7GNpcCQDg8OvaENNg8oWDBpW68q8rS80dcyXgByy+&#10;MDYtHVV/Z1r//S/uHd0kVwIAOPT6GG6U8o/l4aSOdLHp+9j8bq4EDJhPt192FsOzS6+jqhLD88/c&#10;c8yVci0AgPW3f2l0xb4NzysOI3Xlz/oTdv5irgWcA10M10t5S+H1VE26tvluF5uH5UoAAOsnDUoP&#10;TflOaQipJWlQeuOsHV8nVwLOg/k03LNrw2dLr7GK8qmU43MlAIDzrm9H9+jb8Mk1w0Zt+VQfx7+V&#10;KwHroI/h4YXXWlX5/h+iTJrr5koAAOfcShxdq4vhDaUho5akYeh73n4Dh85Ze8dXTq+xF5Vef5Xl&#10;Gf29vU0XADgHuqWr/XxalJ5eGCjqyrTxC95wmPTT8c3S6+7dB70Oa0ps+tkkPCBXAgA4WB/H9+ti&#10;MysOE7Ukhnf6CGE4Mlba8VK6h3yl+NqsJF0bPtLFcOdcCQDg+19SeYc0KPzL2sGhroQvzX1JJRxx&#10;B+53nYvN2ubx5ddpTQmvnu8Lu3ItAGAr6ic7mz42rywPCzUlPPbAqUdfJNcCNoC+3RH6GF5Rfs3W&#10;ky6GJx2YHPMzuRYAsBWsLu3+qS42f1waDmpKGmRe1u0djXItYANaieF26bX6odJruJ6Eb/Tt6JRc&#10;CQDYzNKitC/lq+WhoI50bfjgrA23zZWACqTX7O+kxePM0mu6msTmfbO941vlSgDAZpIO+punA7/y&#10;T7EKZ6Qe98mVgMosx9GluhieWnx9V5QuNi+ZtTuvlmsBADVbnoardG3935PSteEpyyeNL5lrARVb&#10;WWqumV7Try+91ivLo1dPO/Yncy0AoDab4Zv4+9i8bnnSXDNXAjaRdI+6W3qdf+Kg131F6WLz+dmk&#10;meRKAEAN5tNwz64Nny0d7hVlMUTdNVcCNrG0dDwk5ew194Cq0rXN27tpc2yuBABsRF0M15u34c2l&#10;w7yapKFpHpsH50rAFrGyb9fl0z3guQfdEypLug8/b/+J4ZdzLQBgI/jGdPtl+zY8q3R4V5bnLoam&#10;XAvYgrrJ+IZdbN5WuD9Uk7Q0fTvlobkSAHAkpUP5gX0MK6VDu5YshqPFkJQrAWybteMT073tc6V7&#10;Rj0Jn+yn4e65EgBwOHXT8JtdGz5aPqTrSNc2/7UYinIlgB+yetq2n0hLxyNL94+a0sXwhpU4ulau&#10;BQAcSvPJjmv0Mfxt6VCuK+NHrh637YK5FsCg2Yk7rpqWjr8s30vqSerw9G7paj+fawEA6+mMpd2X&#10;6NrmT0qHcE3p2vBXs307rpprAZxjy234jb4N7y3dW6pJbGaztrl/rgQArId0wP52yjeLh28tieGf&#10;5mnYyZUAzrMuhpO6NnyteK+pJF1sPrzSju+QKwEA58V8Or5V1zb/XDps60n4RjcNJ+dKAOvi6yeP&#10;Lp6WjieU7ztV5VX9dDzOtQCAc2I2GR8zj81LCgdrVZm34YnfnBzzM7kWwLrrY7Mz3W9etfb+U1sW&#10;y99XT9j507kWAFDywaXdF0oH56PXHqT1Jbx6vjfsyrUADrlu0txx8Ta38j2pjizeZti1zb1zJQDg&#10;B80mzaSPzedLh2gtSYf9R1ba5k65EsBhl+5F90+Z/eC9qbake+l759Nwi1wJALa2btoc27XN20uH&#10;Zi1Jh/t8NgkPyJUAjqhu79V/oYvN00v3q5qy+Cj15Tg6OtcCgK1l/4nhl/vY/HnpkKwsz0g9LpNr&#10;AWwYs707rt3H8IbCfauyhEcsvsQ31wKAza9rw+93MXy7fDDWkS42b5pNmuvmSgAbVt+O7pGWjk+W&#10;7mW1JJ0Zn5vH0Z5cCQA2p34S7t7H8O+lw7CifDrl+FwJoBpp6XhougfX/odVb+va8Q1yJQDYHFam&#10;4de6Nvxd6fCrJV3bHEgH9R/mSgBVOmNpdMW+Dc8r3eeqyrR5zsq9dl0+1wKAOs3uuf3S3SQ8rXjY&#10;1ZUXnNnu/JVcC6B6fQw3qv4Dd2Jz9jw2D86VAKAufRt+p4thuXTIVZPYvKufjG+aKwFsOpvhKx1S&#10;PpFy11wJADa22XR0+7QsfWjNYVZbvjxvx9NcCWBTW90sXxoem9ctT5pr5loAsLH07Y7Qx/CK4iFW&#10;U2J43Oqeoy6aawFsGbPJ+JguNi8p3hsrSteGpyzH0aVyLQA4sg7c7zoXm7XN40uHVl0JL18sfbkW&#10;wJY1n45vle6L7zv4PllP0tJ0Zj8N982VAODI6NrxUhebr5QOq1rSxfChWQy3y5UAyPp2dErfhm+U&#10;7p31JHzQPR6Aw66fjm+WDqJ3HXww1RR/+gjw45x+/NE/O4/hSeX7aE3xLgIADoPlveMrd7F5Yfkw&#10;qiddDE/1/naAc27ejq6elo5Xl+6pVSWO/Z4qAIdG1zanLb68tXgAVZPw+uVp+LVcCYBzqYvhzvM2&#10;fKR8j60mX168pTxXAoDzp4/NCV1sPlM4cOpJDP+ecrdcCYDzaT4ND+jaMC/ec+vJuxZvMc+VAODc&#10;mU3Dr6fD5E1rDpfa8t/zafOQXAmAddTH5jLpPvuMNffd+hKbFy7ecp5rAcCP9vU9o1/qY3hm8VCp&#10;KbH585V2fIVcC4BDZDZprpvuuW8s3ovryYHFW89zJQAom7Xh9/rK32KRDrx/6KbNsbkSAIdJugcf&#10;n+7Bn157X64qsfnMbBLumSsBwP9Y/BJvyr8VD49K0sXm87PY7M2VADhC0v34YSnfK92ra0nXhjen&#10;c/F6uRIAW9Wm+ZjYafOo1WOP/clcC4Aj7Kx9u66U7s3PL96zq0p41vzk0S/lWgBsFYsvIuw2wRcR&#10;drF5yazdebVcC4ANpm9HN5nF8M7SPbyaxLCSzswH5koAbHbp8Dqlb8M3iodCPXnfbO/4VrkSABvc&#10;PIY2LR1fKtzPq0nXho927eguuRIAm808jm6ZDqv3lQ6BahKbby4WvlwJgIocOPXoi/RteEzx/l5T&#10;YvOa+WTnNXItAGq3eMvavG3+qnjTryjzGJ60eCthrgVApboYdqS8rHSvryldbJ68urT7ErkWALV5&#10;+7HH/mQfm0eVbvJVJYa/XXw4Ra4FwCYxnza3SYvTB4r3/npyesqpuRIAtVh8vHa6gf/XD9zQq0s6&#10;RP+tm4TfzJUA2KTSPf/UlG/94BlQXWLz/tmkuU2uBMBG1U3GN+xi8w/Fm3klSYvSyuILdHMlALaA&#10;M/fs+rl0fv1p6VyoKV3bvLRbarbnWgBsFCvt+ArpRv3ctTfu6hLDM+d7fN8FwFY1n45/NS0dry2e&#10;EVUlPGb1uNGFcy0AjqQuNg9J+e/yDbuOLL5RfTYNv54rAbDFde34Luls+1jpzKglXQxfTGlzJQAO&#10;tz6Gu6Ub8ifW3qCrSmw+M5uEe+ZKAPBDusnoQWnp2F88Q6pJeEc/DTfOlQA41FaWmmt2bXh9+aZc&#10;T7q2OS1XAoBB8+n2y85ieHbpLKkpafF7/v7JjqNyLQDW23IcXSrdbJ9auglXldi8cHnv+Mq5FgCc&#10;I/tjuF46B99SPFsqSdc23+1i87BcCYD10k/Dfbs2nFm6+VaUd/fT8c1yJQA4T2ZtuFffhs8Wzpma&#10;8qk+jn8rVwLgvJrFcLt0KHywcKOtJ7H5ShebfbkSAKyLPoaHF8+dipLOxzeutOPr5EoAnFPdvtEo&#10;LUovL91ca8qsbR5/4H7XuViuBQDr6qy94yunpeNFpTOosjyjv/fOX8y1ABiyuueoi85ieFzhRlpX&#10;YvOKfrKzybUA4JBajs3N0/nz7oPOo5oSm342CQ/IlQBYq2tH064NXy7eRCtJ1zb/MpuObp8rAcBh&#10;tXgLeMpXSmdULUmzwEdW2uZOuRIA/WR80z427yzdNKtJDMt9G34nVwKAI2bxVvDFW8KL51VVCa+e&#10;7w27ci2Areesfbuu1LXNC8o3yXrSteFps1O2XzrXAoAN4VuTnU0fwytKZ1dN6WJ40jcnx/xMrgWw&#10;NXSx+cOU75VujPUk/N1yHF0rVwKADWk2Gd0+LR0fKp9ltSR8o5uGk3MlgM0r3fSO79rm0wffCGtK&#10;+GQ/DXfPlQCgCrM2/E46w6r+TsO0+L1vHke3zJUANo/ZpLluH5s3lm5+1SSGb8/b8Pu5EgBUZ3bP&#10;7ZdOS8dTi+dcReli85JZu/NquRZAvb4Wm8ukG9sz1t7o6kt43v4Twy/nWgBQteVp+LV0tr2+fOZV&#10;lGnzqNVjj/3JXAugLovvUlh8p0LxBldJurZ5ex/DjXIlANhU0hl3t3TefWLt+VdTuth8fh6bvbkS&#10;wMaXlow7Lb5DoXRTqyWpwxdmk2aSKwHAppaWjof0sTm7dCbWksUfcnbT5thcCWDjWXxXQh/D35Ru&#10;YpXl0atLuy+UawHAlnB6O75COgOfu+ZMrC5dDM/7lrfRAxvJ4rsRujY8sXTTqildbP56Nhkfk2sB&#10;wJbUTcY3TGfi20pnZS1JS5MPagI2hm4STk43pa+XblYV5Z9nsbl1rgQAJLN2fGI6Iz+35sysLL4K&#10;BDhC5m34jbQo/VP55lRJYnN6ym/nSgDAGi8/btsF09LxyOI5WlHSzPIGXzYPHBazE3dcdR7DX5Zu&#10;RjVl3jZ/csbS7kvkWgDAj7A4/9PSUf3537Xhad3S1X4+1wJYP5vlT5j62LxmPtlxjVwLADgXFu8w&#10;SfPAe4tnbCXpYjPr4/h+uRLA+bcZ3sPcteGjXTu6S64EAJwPXQwnpbP1a6Uzt5akxenDXTu+Q64E&#10;cO6lm8gNNsGn5OxPeWCuBACsk6+fPLp4OmufsPbsrS2ztnlVPx2Pcy2AH29l367L99PmOaWbSl0J&#10;z5pPt1821wIADoE+NjvTufuqg8/hyhKbP15d2v1TuRZAWRebB6fU/U3fMbwl5Xq5EgBwGHST5o5p&#10;6fhw6WyuJYu3GXZtc+9cCeD/SzeJu6Z8/AdvGvUlfHbWhnvlSgDAEZDO5PunzH74jK4rXQzvnU/C&#10;LXIlYCtbace7u9i8rnSzqCoxPDxXAgCOsG7v1X8hzRdPL57ZFWXehhcvx9HRuRawlSyfNL5k14an&#10;lG4OleVFy9NwlVwLANhAZtMd1+5jeEPh/K4s4RGrq9sukGsBm10fm/t0MZxRviFUkti8J+XmuRIA&#10;sIH17egeaen4ZPFMryRpdvrcLI725ErAZjRrw23TzeoDpZtALena5qt+GRMA6pSWjoemfKd0xteS&#10;edu8tWt33CBXAjaDdGPakfKy0ou+pnQ+7hMAqrd/aXTFvg3PK531VSU2z1mZXONyuRZQowOnHn2R&#10;WRseW3yR15VX+kI5ANhc+hhu1LXN2wvnfjVZfBVLyoNzJaAmXQxtypdKL+5akm5AH+7a8R1yJQBg&#10;E5pPmkk6879QmgUqyuKrWe6aKwEbWd+ObtK34R1rXsS1ZTZrm/vnSgDAJre6tPtC6fx/9Jp5oL7E&#10;5nWLr2zJtYCNZP9kx1FdDM8vvngrShebp3dLu38+1wIAtpDZZHzMPDYvKc0INWXx1S2Lr3DJtYAj&#10;rYujh6UX5ndLL9h6Et4w27vj2rkSALCFzafjW3Vt88/lmaGWhDP6SbhvrgQcCX0c/1YXm0+VX6SV&#10;JIb/WHw3Q64EAPB/+nZ8SpoVvlmcIapJ+OAshtvlSsDhMGvH10kvwL8/+AVZU8J3ukn4g1wJAKDo&#10;9FOP/tl5DE8qzxM1Jby82zca5VrAodCfsPMX+9j8WflFWFPCXyy+gyHXAgD4sebt6OqzGP62PFtU&#10;lBget7rnqIvmWsB6mcXmd9OLrDvoRVdTYvjHfhJunCsBAJxrXQx3Tvm34qxRT77cteOlXAk4P7pJ&#10;c8cuNv9aeKFVk3RT+2LXhpgrAQCcb/NpeECaL+al2aOivKufjG+aKwHnRh+bnelF9Ko1L6rqMpuE&#10;x6weN7pwrgUAsG7SvHSZWQzPLM0gNaWLzQvPanf+Sq4F/ChfP3l08a5tnlB6MdWU1OGl3VKzPdcC&#10;ADhk9k+a66al402lmaSWpNnpQMppuRJQ0sVwUteGr5VeRNUkNu+fTZrb5EoAAIdNmkWOT0vHpw+a&#10;T2pKbD4zm4R75krAwnwabpEWpfcWXzT15Fspp+ZKAABHzDw2D+ti8701s0pVSbPhm/dPw6/nSrA1&#10;LcfR0fM2vLj0Iqkp6Yb0p2fu2fVzuRYAwBF31r5dV+ra5gWl2aWuhGfN94x+KdeCrWH1tG0/kS7+&#10;R5RfFFXltfPp+FdzLQCADadvRzfpY3hnYY6pJzGsdDE8MFeCzW0WR3vSRf+fxRdDJeli87E+jo/L&#10;lQAANrx5DG1aOr5Umm1qSdeGj3bT8Ju5Emwu+5dG108X+VtLF38t6drmrJQH5UoAAFU5cOrRF5m1&#10;4bGlOaeqxOY188mOa+RaULeVyTGX62N4dvFirympw6JLrgUAUK0uhh0pLyvOPBWli82Tz1jafYlc&#10;C+qz+NuYxd/KlC7wWrL4W7FuaXT9XAkAYNOYT5vbpFnnA6UZqKKc3k+b386VoA6L3+/5/u/5lC/q&#10;OhLDfy5+3ypXAgDYtGaxuU+afxZfkVKeiypImj3fP4/NrXMl2JgWnxjXtc1rSxdxXQmPWF3ddoFc&#10;CwBg01vds+vnFl+VUp6N6kmaRV/aLTXbcy3YGBbfQZQ2+ieXLtqasvhOqMV3Q+VaAABbzmb5A/DZ&#10;JDzmY8eNLpxrwZGTLshT04uq6r/C7dvw3vk03CJXAgDY8jbDr1h0MXxx3oaYK8HhNZs0t+lj8/7S&#10;xVlLujZ8Lb2QTsqVAABYo2tHD0rz0v7SLFVPwjv6abhxrgSH1tlLzfbFe0PLF2NVecKBE3b+dK4F&#10;AMCA+XT7ZTfD18Skxe/5Z0x2HJVrwfpaPW504cV7QUsXX2V5VR+bnbkWAADnULd3dP20dLylMF9V&#10;k64N35234Q9yJVgfi/d+Lt4DWrroaknXNv/aTZo75koAAJxHszbcq2/DZ0szVzWJzaf6OP6tXAnO&#10;m34SbtzH8I/Fi6yedLPY/G6uBADAOklz4sMLs1dV6WLzxlk7vk6uBOfM/qXRFbs2/EXpoqoqsfmz&#10;bu/VfyHXAgBgnS1Pw1W6tnlRcRarK3/Wn7DzF3MtGNZNwh90MXyncBHVlL/3JwUAAIfPcmxunmaw&#10;d6+ZyapKF5u+984khvTt6B5pUfqP0sVTTbwXFQDgiEpLx76UrxRntUrSteEjXdvcKVdiq5tNd1y7&#10;j+ENpYullqQL+rvphfmwXAkAgCPoy0u7f2rWNo8vzW01ZRbDq+d7w65ci61m8bs9acl4euniqCox&#10;PH+/z9MHANhw+snOpo/NK4ozXEWZt+GJ35wc8zO5FltB2vjvn5782dqLoa6Ed/Tt6Ca5EgAAG9Rs&#10;Orp9F8OHyjNdLQnf6Kbh5FyJzWqlHd+hi82HyxdBHUkvti+ltLkSAACVSEvH76ScWZrxakmaQ9+3&#10;HEe3zJXYLPrpeJye4FeufcJry6wNjz1w6tEXybUAAKjM7J7bL52WjqeWZr2aMm+bv5q126+Wa1Gr&#10;r56w86f72Pxx6UmuKelF9bKUHbkWAACVW56GX+vb8PrS7FdVYvOo1eOOu2CuRU26trl3yleLT2w1&#10;CR+YteG2uRIAAJtMH8Pd0tz3iYPnwHrSxebzs9jszZXY6NKWe/P0pL2n9GRWkxjOSD3ukysBALDJ&#10;pfn1IWn+O7s4G1aSedv8Qzdtjs2V2GiWp+Eq6Yl60donrrZ0bXjK8knjS+ZaAABsEae34yukefC5&#10;a+fD6hKbP19JXXItjrTVbdsu0Mfw8OKTVVNi87p0Ye3OtQAA2KK6yfiGXWzeVpwZK0kXw7e7Nvx+&#10;rsSRMmvDvfo2fLb0JFWUj6fcNVcCAIDvm7XjE9Oc+LkfmBurS1qaPtlPwt1zJQ6X/TFcL22tbyk9&#10;KbWki83Z89g8OFcCAICDrB637YJ9Gx5ZmifrSvi75Ti6Vq7FoTKfbr9serCfVX4S6smsbZ67sm/X&#10;5XMtAAD4kWYn7rjqPIa/LM2WNaVrw9Nmp2y/dK7FekoXyAO7GPaXHvhasngvateOb5ArAQDAuTJv&#10;w2/0bXhvadasJWkmnvVxdL9cifOra0d3SZvoR0sPdkX53OI9qLkSAACcL10MJ6Xl6WuFubOm/EvX&#10;ju+QK3FuzSc7r9HH5jWFB7ayhEeunrbtJ3ItAABYF18/eXTxNG8+4eD5s7q8sp/sbHItfpwzlnZf&#10;Yt42f1J4IKtK14a/WrzXNNcCAIBDoo/NzjR/vmrtPFpbutj88erS7p/KtShJT/Zvpwfq9NIDWE1i&#10;+KfFe0tzJQAAOCy6SXPHNE9/uDij1pOvdm1z71yJ/zWLza3Tg/PPax6sqtK14evdJJycKwEAwBGR&#10;ZtP7p6WjWzuvVpXYvCfl5rnS1nX2ZHxMF5u/Lj5IFWXehieunjy6eK4FAABHVLf36r+Q5uynl2bX&#10;mtK14cVnTcNVcq2tY3Vp94Vmsfmj0oNSU2YxvHq+N+zKtQAAYEOZTXdeu2/DG0qzbFWZhEesbtt2&#10;gVxrc5tPmknadr9QfCAqSdp0P9K1zZ1yJQAA2ND6dnSPLob/KM221SSG/5zF0Z5cafNJBW+Uloy3&#10;F8vXktj0s0l4QK4EAABVmcfw0LQ4fac461aSrg1v7ZZG18+V6rf/pPDLfRueVypbWZ7R33vnL+Za&#10;AABQpf1Loytuivk8Ns9ZmRxzuVyrTml7XWyw3y4WrCRdbN40mzTXzZUAAGBTWLwDLOUfSzNwRTkr&#10;zesPzpXq0U/D3dPW+slCoZry6ZTjcyUAANiU5tNm0rV1f8ZAysf7OD4uV9q4luPoWmlR+rtCgWqS&#10;NtTvpfxhrgQAAJve4lOs0yz86LWzcXWJzetW2vHuXGvjOHDK9kt3bXha8YeuKy84a9+uK+VaAACw&#10;pcw2yfekpt3kKcsnjS+Zax1Zszi6Xx/DcukHrSaxeWc/Gd80VwIAgC1tPh3fqmubfy7OzrUkhjPS&#10;nH+fXOnwW5mObp82t38p/nCVJP38X+7a0TRXAgAAfkDfjk9JS8c3S7N0LUkz/wfnbbhtrnTo9ZOd&#10;TXrQXlH6YWrKLIbHre456qK5FgAAUHDg1KN/Ni0df1KaqetKeHm3dzTKtdbfl5d2/1T6Dz3+4P9w&#10;bUkP1L5D+EABAMAmNG9HV5/F8LflGbueLP7i5HPr/RcnXWz2pXyl9B+sJ+GD6cG5Xa4EAACcBysx&#10;3LmL4d/KM3cd6drmy2kBPP+/mtNPxzdL/8J3r/0P1JVwZj8N982VAACAdTBrw+91bZiXZ/BKEpt3&#10;nacPf1veO75y+h+/sPgvrShp833qchxdKtcCAADWUdoZLtPH8MzSLF5TurT7nNnu/JVc60fr2ua0&#10;9D86sPZfUlfC61eWmmvmSgAAwCG0f6m5blo63lSezetI2oMOdNPmD3Olg80m4Z5pQ/xM6X9cUT6R&#10;Nty75UoAAMBhNIvNCWkm//SaGb2uLHai1CNXStvgNPx614Y3F//hSpK2wf+eT5uH5EoAAMAR1MXm&#10;D1O+V5rda8liR5qlXWlb6f9ZU9IW++cr7fgK+bkBAAA2gLP27bpS1zYvKM3wNaXahSk9+P/QTcY3&#10;zM8HAACwAZ052XHTPoZ3lmb6GlLjwvRfs9jszY8/AABQgW4ymnYxfKkw32/o1LUwxeZRbz/22J/M&#10;jzkAAFCRA6cefZFZGx5bnPU3aKpYmLrYvGTW7rxafpwBAICKdXtHoy6Gl5Vm/42Wjb0wxeZ98zi6&#10;ZX5cAQCATWTWhtt2bfhAcRfYINmgC1P4Rt+OTsmPIwAAsIn1sblP2gO+dfBecOSz4RameQxPOv34&#10;o382P3YAAMAWsLpn1891sfnT0o5wJLNhFqZZDH87b0dXz48XAACwBS23491pP3jt2n3hSOWIL0xd&#10;DP+Wcuf8+AAAAGzr4/i4LjYfK+0QhzNHcGEK81kbfi8/HgAAAAfp2uZBaXfYX94pDn2OzMIUwzO/&#10;vmf0S/kxAAAAGPTNyTGXSzvEs4u7xSHOYV2Yuja8eTYNv557AwAAnGPd3tH1uxjeUto1DlUOz8IU&#10;m8+knJB7AgAAnGezNtyrb8Nni7vHOueQLkxd2xxIOS33AgAAWBer27ZdoI/h4aU9ZD1z6Bam2Lxw&#10;ee/4yrkPAADAuluehqt0bfOi4k6yDln3hWnWNu/up+Ob5Z8fAADgkOtjc/O0j7x77X5yfrOOC1M4&#10;c6UdL+WfFwAA4LDrYrNvsZuUd5Zzn3VbmOax2Zt/RgAAgCNmNmkmpZ3lvGTdFqaZT8EDAAA2gMVu&#10;UtpZzkssTAAAwKZi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iwMRemSTPJPx8A&#10;AMARs9hNSjvLecm6LUx9G85cacdL+WcEAAA47LrY7FvsJuWd5dxnHRem/8msbd7dT8c3yz8vAADA&#10;IdfH5uZpH3n32v3k/GbdF6b/S2xeuLx3fOX88wMAAKy75Wm4Stc2LyruJOuQQ7cwpaQf/EDKabkL&#10;AADAuljdtu0CfQwPL+0h65lDujD9X2LzmRSfogcAAJxvszbcq2/DZ4u7xzrn8CxMOV0b3jybhl/P&#10;PQEAAM6xbu/o+l0MbyntGocqh3Vh+r/E8Myv7xn9Uu4NAAAw6JuTYy6XdohnF3eLQ5wjszB9P2E+&#10;a8Pv5ccAAADgIF3bPCjtDvvLO8WhzxFcmP4nXQz/thLDnfPjAQAAsK2P4+O62HystEMczhzxhel/&#10;M4vhb+ft6Or58QEAALag5Xa8O+0Hr127LxypbJiF6X8zj+FJpx9/9M/mxwsAANgCVvfs+rkuNn9a&#10;2hGOZDbcwvQ/Cd/o29Ep+bEDAAA2sT4290l7wLcO3guOfDbowpQTm/fN4+iW+XEEAAA2kVkbbtu1&#10;4QPFXWCDZGMvTDldbF4ya3deLT+uAABAxbq9o1EXw8tKs/9GSxUL0/8lNo96+7HH/mR+nAEAgIoc&#10;OPXoi8za8NjirL9BU9fC9D/5r1ls9ubHHAAAqEA3GU27GL5UmO83dGpcmL6frm3+Yf9kfMP8+AMA&#10;ABvQmZMdN+1jeGdppq8h1S5M/5tZbP58pR1fIT8fAADABnDWvl1X6trmBaUZvqZs2z8Nv9614c2l&#10;/2ctSU/Ef8+nzUPycwMAABxBXWz+MOV7pdm9lix2pFnalXKlbdtmk3DPPjafKf3DtWQWw7/3Mdwt&#10;VwIAAA6jWWxOSHP5p9fO6VVlsROlHrnSwbq2OS39gwcO+h9WlfD6laXmmrkSAABwCO1faq7bxeZN&#10;5dm8jqQ96EA3bf4wV/rRlveOr5y2qheW/kU1pYvhqctxdKlcCwAAWEdpZ7hMH8MzS7N4TUnL3gvP&#10;bHf+Sq51zvXT8c3Sv+Dda/+FdSWc2U/DfXMlAABgHcza8HtdG+blGbySxOZd/WR801zpvEsb176U&#10;rxT/I5Wki+FDsxhulysBAADnwUoMd06z9b+VZu5a0rXNl+ftaJorrY8vL+3+qfQvf/za/1h9CS/v&#10;9o1GuRYAAHAOpAXj6rMY/rY8Y9eT1OFxn9tz1EVzrfXXT3Y2fWxeUfqP15TFA7V6KB8oAADYBA6c&#10;evTPdm34k9JMXVfCy7u9h/EvTlamo9unB+5fyj9MHTkkfxUHAACbRN+OT+lj883SLF1L0s7ywXkb&#10;bpsrHX6zOLpfH8Ny6YerJbP1+mUvAADYBObT8a26tvnn0uxcTWI4Iy1798mVjqwDp2y/dNrcnlb8&#10;QevKC87TxwkCAMAmMJuMj+li89eFObmqpN3kKcsnjS+Za20cy3F0rb4Nf1f6oWtJukC+l3LOvrAK&#10;AAA2gdWl3RdKs/Cj187GtSXN8a9bace7c62Nq5+Gu6fF6ZOlEhXl0ynH50oAALApzafNpGubL6yZ&#10;hWvLx/s4Pi5XqkcXw0NTvl0oVE3Slvqm2aS5bq4EAACbQh/DjVL+sTQDV5Sz0rz+4FypTvtPCr/c&#10;t+F5hXK15Rlfi81lci0AAKjS/qXRFTfFfB6b56xMjrlcrlW/xQbbtc3bi2VrSWz62SQ8IFcCAICq&#10;zP/nHWDfKc66laRrw1u7pdH1c6XNZz5pJl2s+z2S6Un6yErb3ClXAgCADa1vR/dIi9J/lGbbahLD&#10;f87bcK9caXNbfArHLDZ/VHwgKsoshlfP94ZduRYAAGwos+nOa/dteENplq0qk/CI1W3bLpBrbR1n&#10;b5LPeU+b7hO/OTnmZ3ItAAA4orq9V/+FNGc/vTS71pSuDS9enoar5Fpb1yw2t04PSNXfJJyezK93&#10;k3ByrgQAAEdEmk3v37VNt3ZerSqxeU/KzXMl/ld6UH47bcKnFx+0WhLDP83b8Bu5EgAAHBbdpLlj&#10;mqc/XJxR68lX07J371yJkjOWdl9i3jZ/UnjwqkrXhr+a7dtx1VwLAAAOibQk7Uzz56vWzqO1pYvN&#10;H68u7f6pXIsfZz7ZeY305L+m9GDWlfDIlx+37YK5FgAArIuvnzy6eJo3n3Dw/FlZYvPKfrKzybU4&#10;t7p2dJeuDR8tPrj15HOzdnxirgQAAOdLF8NJ8zZ8rTB31pR/6drxHXIlzq95DA9MF8b+wgNdTbrY&#10;vG1/O75BrgQAAOfK4nfl+za8tzRr1pI0E89mcXS/XIn1NJ9uv2y6QJ5VeuBryqxtnruyb9flcy0A&#10;APiRZifuuOo8hr8szZY1pWvD02anbL90rsWhsj+G63UxvKX0JNSStFmfPY/Ng3MlAAA4yOpx2y64&#10;+J340jxZV8LfrUzDr+VaHC6zNtwrPfifLT8p1eTjKXfNlQAA4PsWvwOf5sTP/cDcWF9i+Pd+Eu6e&#10;K3EkrG7bdoH0RDy8+ATVlNi8bqUd7861AADYorrJ+IaL330vzoyVpIvh210bfj9XYiNYnoarpCfn&#10;RWufrNqSLqynLJ80vmSuBQDAFnF6O75Cmgefu3Y+rC6x+fOV1CXXYqNJT9DN00b+nuKTV0tiOCP1&#10;uE+uBADAJpfm14ek+e/s4mxYSbq2+Ydu2hybK7HRpSfs3ilfLT2ZtaRrwwdnbbhtrgQAwCbTx3C3&#10;NPd9Yu0cWFPSsvf5WWz25krU5Ksn7PzptKn/cemJrSldDC9L2ZFrAQBQueVp+LW+Da8vzX5VJTaP&#10;Wj3uuAvmWtSqn47H6Ql95UFPcGWZteGxB049+iK5FgAAlZndc/uluxieWpr1akrXNn919r4dV821&#10;2CxW2vEduth8uPSk15L0AvvSPIY2VwIAoBJ9G34n5czSjFdNYvin5Ti6Za7EZjVrm/unJ3x20AVQ&#10;UWYxvLNvRzfJlQAA2KBm09Htuxg+VJrp6kn4RjcNJ+dKbAXd3qv/Qhebp5cviIoSw/P3T3YclWsB&#10;ALBB9JOdTR+bVxRnuIoyb8MTV08eXTzXYquZTXdcOy0dbyhdHBXlu2n5e1iuBADAEfTlpd0/NWub&#10;xxdmtroSw9+csTfsyrXY6vp2dI8uhv8oXiy1JDaf6uP4t3IlAAAOsy42+1K+UpzVKknXho90bXOn&#10;XAl+WDcJf5AWp++ULp5akl6kb5y14+vkSgAAHGLLsbl5msPevXYuqylphuz72PxurgTD9i+Nrpg2&#10;678oXUhVJTZ/tvhdrVwLAIB1tjwNV+na5kXFWayu/NlXT9j5i7kWnDP9JNy4j+EfCxdUTelm/qQA&#10;AGDdpTnx4YXZq6p4ZxLrYt6G2MXwxdJFVku6tvnXlaXmjrkSAADn0awN9+rb8NnSzFVN/O476231&#10;uNGFZ5PwmOIFV1FmMfxNeoHszLUAADiHur2j63cxvKU0Y9WSrg3fTfmDXAnW39lLzfaubV5augAr&#10;yxMOnLDzp3MtAAAGzKfbL9vH8OzCPFVZwl+c4fs7OVxmk+Y2fWzeX74Y60jXhq91MZyUKwEAsEbX&#10;jh6U5qX9pVmqnoR3LH43P1eCwytdhKd2bfOtgy/MmhLeO5+GW+RKAABbXh/Hx3Wx+Vh5dqoji9/B&#10;79oQcyU4cs7cs+vn5rF5culCrSnpRfWXy3F0dK4FALDlzKfjX+3a5rWlWamqxOaPPnbc6MK5FmwM&#10;m+YF1oZHrK5uu0CuBQCw6a3u2fVzXWz+tDwb1ZPF79p3S832XAs2ps3wV7h9DP85i6M9uRIAwKY1&#10;i8190vxT9a9YpNnz/fPY3DpXgjqkDf9BKWeVLupa0rXhrfuXRtfPlQAANo35tLlNmnU+UJqBKsrp&#10;fWx+O1eC+qxMjrncZvgYyllsnrPokmsBAFSri2FHystKM09NmbfNn5yxtPsSuRbUbfG3NIu/rSld&#10;7LVk8bdl6YX5oFwJAKAqB049+iKzNjy2NOfUlLTsvWY+2XGNXAs2l8XvBS1+P6h08deS7/9+Vhwf&#10;lysBAGx48xjatGh8qTTb1JKuDR/tpuE3cyXYvFZP2/YTi0+iK70QKstrF58MmGsBAGw4fTu6SR/D&#10;OwtzTD2JYWXeht/LlWDrWHznUbr4X1x8YVSUxUdwLr6LKtcCADjiztq360pd27ygNLvUlNkkPGu+&#10;Z/RLuRZsTfNpuEXXhveWXiQVZfFRnKfmSgAAR8w8Ng/rYvO9NbNKVUmz4Ztn0/DruRKw0MVwUnpx&#10;fK30oqklqcMHZpPmNrkSAMBhk2aR47u2+fTa+aSqxOYzKSfkSsBaXz95dPH0Qn9C8QVUUVIH3zIN&#10;ABwW+yfNdbvYvKk0k9SSNDsdSDktVwJ+nD42O9OL51VrX0y1ZTYJj1k9bnThXAsAYN2keekysxie&#10;WZpBakpa9l54ZrvzV3It4NzoJs0d04voX0svrlrSxfDFeRtirgQAcL7Np+EBXRvmpdmjmsTmXf1k&#10;fNNcCTg/ZrH53fTC6g56oVWUWRve0U/CjXMlAIBzrYvhzin/Vpo1aknXNl+et+NprgSsl/6Enb/Y&#10;x+bPSi+8uhL+Yv/S6Iq5FgDAjzVvR1efxfC35dminqQOj1vdc9RFcy3gUJi14+ukF9zfr30B1pXw&#10;na4Nf5ArAQAUnX7q0T87j+FJ5XmipoSXd/tGo1wLOBz6OP6tLjafKr8oK0kM/9G3o3vkSgAA/6dv&#10;x6ekWeGbxRmimoQPzttw21wJOBK6OHpY14bvll+kdaRrm7+fTXdcO1cCALaw+XR8qzQb/HNpZqgm&#10;MZwxm4T75krAkbZ/suOoLobnF1+wFaWLzdO7pd0/n2sBAFvIbDI+Zh6bl5RmhJrSteEpyyeNL5lr&#10;ARtJ345u0i8+ja7w4q0os1nb3D9XAgA2udWl3RdK5/+j18wD9SU2r1tpx7tzLWAj62JoU75UfDFX&#10;ki42H043nTvkSgDAJjSfNJN05n+hNAtUlI/3S+PjciWgFgdOPfoiszY8tvCiriqztnlVPx2Pcy0A&#10;YBPoY7hR1zZvL539tSQtemenPDhXAmrVxbAj5WWlF3pVic0fry7t/qlcCwCo0OK7GPs2PK941teU&#10;2DxnZXKNy+VawGYwa8Nt0w3qA8UXfT35atc2986VAICKdDE8NOU7hfO9mnRteGta+q6fKwGbUR+b&#10;+6Sb1Rmlm0A1ic17Um6eKwEAG9jiOxf7NnyyeKbXkhj+cxZHe3IlYLNbfNTl4iMvizeEipI6vHh5&#10;Gq6SawEAG8jiOxbTovGG0hleV8IjVrdtu0CuBWwli4++7GLzuvLNoaLE8PBcCQA4wrq9V/+FNF88&#10;vXhmV5TFH8ye5Q9mgYV0U7hrysd/8CZRX8JnZ224V64EABwB6Uy+f8rsh8/oyhKb9yxPwi1yJYD/&#10;b/HRmIuPyCzePCpJF8Nb9sdwvVwJADgMuklzx7RofLh0NteSrg1f8+FSwI+1sm/X5ftp85zSjaSm&#10;zGJ49ny6/bK5FgBwCKQlaWc6d1+19hyuLr6+BDi3unZ8gy42byveVCpJF8P+eQwPzJUAgHXy9ZNH&#10;F09n7RPWnr0V5pX9ZGeTawGce7N2fGK6mXxuzc2lqszb8NGuHd0lVwIAzocuhpMWb18rnbkV5V+6&#10;dnyHXAng/Hn5cdsu2LfhkYWbTV2JzWvmk53XyLUAgHNh3obfSPPAe4tnbCXpYjPr4+h+uRLA+pqd&#10;uOOq8xj+snQDqinpZvnkM5Z2XyLXAgB+hMX5322G878NT5udsv3SuRbAobP4E6Z04/yn0s2oopze&#10;x+a3cyUAYI1N8w6TNvzdchxdK9cCOHy6STg5LU5fL9+cqsk/z2Jz61wJAEg2w+8wd234ZD8Jd8+V&#10;AI6Mb06O+Zl0Q3pi6UZVU7q2+evZZHxMrgUAW1I3Gd9wE3xK7rfTbPL7uRLAxjDfG3b1MfxN6cZV&#10;U2ax+aPVpd0XyrUAYEs4vR1fIZ2Dz117LlaX2Pz5SuqSawFsPF3b3Klrw0eKN7FKkjp8YT5tJrkS&#10;AGxqXWwekhaNs0tnYi1JZ/fbu2lzbK4EsPHNJuEB6ebbl25q1SSGf0y5Ua4EAJtKOuPuls67Txx0&#10;/lWUtOx9fhabvbkSQF2+FpvLpJvZM9be3OpLeN7+E8Mv51oAULXlafi1dLa9vnzmVZTYPGr1uOMu&#10;mGsB1Gs2aa6bbmpvLN7sasniF0hjeGiuBADVmd1z+6XTWfbU4jlXUeZt81ezdvvVci2AzSPd5I7v&#10;2ubTa298dSV8sp/6iFIA6jJrw++kM+zM8tlWR9Ky977lOLplrgSweXWx+cOU75VuhrUk3bTf4Evw&#10;ANjoZpPR7dOZ9aHSWVZPwje6aTg5VwLYGs7at+tKXdu8oHxjrCddG542O2X7pXMtANgQvjXZ2fQx&#10;vKJ0dtWUeRueuPjOx1wLYOvpJ+Ob9rF5Z+kmWU1iWJ7F0f1yJQA4Yg7c7zoXm7XN44vnVUWZxfDq&#10;xXc85loAdO1o2rXhy6WbZi3p2uZfVqbj2+dKAHBYdbHZl/KV0hlVSxbf5ZjO0zvlSgD8oNU9R110&#10;FsPjSjfQmjKLzSv7yc4m1wKAQ2o5NjdP58+7155HVWXx3Y2x+d1cCYAfpds3GvVteHnxhlpXHr94&#10;a0SuBQDr6qy94yt3sXlR4fypLX/Wn7DzF3MtAM6pWQy3S4vTBws31noSm68s3iKRKwHAuuhjeHjx&#10;3Kko6Xx846wdXydXAuC86qfhvl3l3x2R8u5+Or5ZrgQA58msDffq2/DZwjlTT2LzqT6OfytXAmA9&#10;LMfRpTbDt5Mv3jqxvHd85VwLAM6R/TFcL52DbymdLbWka5vvztvwB7kSAIfCylJzza4Nry/diGtK&#10;OjROy5UAYNB8uv2ysxieXTpLakpa9p5/xmTHUbkWAIdaH8Pd0g34E2tvyFUlNp+ZTcI9cyUA+CHd&#10;ZPSgtGjsL54h1SS8o5+GG+dKABxuXWwekvLf5Zt0Hena8Ob90/DruRIAW1zXju+SzraPlc6MWpIW&#10;vS/O2xBzJQCOpJV2fIV0c37u2pt1bZlNwrPme0a/lGsBsMXMp+Nf7drmtaUzoqak8+wxHztudOFc&#10;C4CNopuMb9jF5h9KN+9a0sWwMm/D7+VKAGwBZ+7Z9XPp/PrT0rlQU9Ky99JuqdmeawGwUc1iszfd&#10;uP9r7Y28pqSl6d+6SfjNXAmATSrd809N+dYPngG1JS1775/H5ta5EgA1ePuxx/5kH5tHlW7sVSWG&#10;v523o6vnWgBsEvNpc5suhg8U7/315PR+2vx2rgRAjWbtzqvN2+avCjf5qtK14U9OP/7on821AKhU&#10;WpJ2pLysdK+vKV1snnzG0u5L5FoA1G4eR7dMB9T7Sjf9ahKbb/bt6JRcCYCKHDj16Iv0bXhM8f5e&#10;U2LzmvlkxzVyLQA2m8XCkQ6sbxQPgXryvtl0fKtcCYANbh5D28XwpcL9vJp0bfhoN/W7tQBbwuKt&#10;bengelLpQKgpXWxesnjLYa4FwAbTt6ObzGJ4Z+keXk1iWEln5gNzJQC2ksWHKfRteHXxgKgos7Z5&#10;9Oqxx/5krgXAEXbWvl1X6qfN80v37Lri+wEBSLoY7pzyb+XDoo50sfn8PDZ7cyUAjpB0P35YyvdK&#10;9+pa0rXhzbNp+PVcCQD+x6wNv9e3YV46PGpJ1zZv76bNsbkSAIdJugcfn+7Bn157X64qsflMygm5&#10;EgAc7Ot7Rr/Ux/DM4kFSU2Lz5yvt+Aq5FgCHyGzSXDfdc99YvBfXkwNp2TstVwKAH2/xVoR0gLxp&#10;zYFSW/67a8Pv50oArKO0JF0m3Wefsea+W1262LzwrHbnr+RaAHDuLN6akA6Tz5QOmWoSw7+n3C1X&#10;AuB8mk/DA7rK38Kd8q5+Mr5prgQA58/irQopBwoHTjVJh/vfLU/Dr+VKAJxLiw8JmrfhI6V7bEX5&#10;cteOl3IlAFg/y3vHV168daFw+FSVdOA/dTmOLpVrAfBjbJqvoYjhcat7jrporgUAh0Y/Hd8sHTzv&#10;WnsQ1ZVw5qwNv5MrAVCw+KLz+Sb4ovN0z395t280yrUA4PBYvKWhi81XyodTHeli+NBKDLfLlQDI&#10;+nZ0Slo0vlG6d9aT8MF5G26bKwHA4Xfgfte52KxtHl8+qCpKDK/o2x0h1wLYsubT8a3SffF9B90n&#10;K0rXhjP7SbhvrgQAR95i2fifpaN8eFUT728HtqjZZHxMF5uXFO+NFSUtS09ZPml8yVwLADaW2XR0&#10;+74NHyodYhXFJygBW8bq0u4Lpfveo9fcB+tLbF630o5351oAsLGlpel3uhiWi4daLYm+owPY3GaT&#10;ZpLudZ8v3gPrycdT7porAUA9ZvfcfuluEp625mCrLouPUj/Tt8ADm0gfw426tnl76Z5XS9K9+eyU&#10;B+dKAFCvlWn4tcWXxpYOvFqy+NLedDD/Ya4EUKUzlkZX7NvwvNJ9rqrE5jkrk2tcLtcCgM2hn4S7&#10;9zH8e/HwqyefnsXmhFwJoBpdDA9N9+BvF+5r1aRrw1u7dscNciUA2JzSgff76eCu/NBu3jSbNNfN&#10;lQA2rL4d3aNvwydL97Jaks6Mz83iaE+uBACb3/4Twy/3sfnz0sFYU2YxPDP1uEyuBbBhzPbuuHYf&#10;wxtK9666Eh6xum3bBXItANhaumlzbPW/eNyG+XwaHpArARxR3d6r/0IXm6eX7lc1Zd6GF581DVfJ&#10;tQBga9sMH22bDvePdDHcOVcCOOzSvej+KbMfvDdVl9i8Z3kSbpErAQD/64Ob5csT2/Dq+d6wK9cC&#10;OOS6SXPHLjYfLt+T6kjXhq91bXPvXAkAGDKbjI+Zx+YlpQO1pnQxPOmbk2N+JtcCWHd9bHam+82r&#10;1t5/qkts/nh1afdP5VoAwDkxn45v1bXNPxcP12oSvtFNw8m5EsC6+PrJo4t3sXlC+b5TVV75rRPH&#10;41wLADgv+tj8dso3CwdtPYnhn5bj6Ja5EsB51sVw0uLta8V7TSVZvH2wa8d3yJUAgPPrjKXdl+ja&#10;5k9KB29NSUPOX8327bhqrgVwji234Tf6Nry3dG+pJrGZ9XF8v1wJAFhv88mOa/Qx/G3xIK4os9g8&#10;avW4bRfMtQAGzU7ccdUuhr8s3UtqSteGpx04Zfulcy0A4FDqpuE30+H70dKhXEu6tvmveTs+MVcC&#10;+CGrp237ib4NjyzdP2pKWvbesBxH18q1AIDDKR3ED+xjWCkd0rVkHpu3dZPxDXMlgG2zdnxiurd9&#10;rnTPqCfhk/0k3D1XAgCOlG9Mt182HczPKh/YVeW5K/t2XT7XAragxR+edLF5W+H+UE26GL7dteH3&#10;cyUAYKNIh/T15m14c+kAryaxOTsNSw/JlYAtYvGHJeke8NyD7gm1JTZ//q0Twy/nWgDARjSfhnt2&#10;bfhs8TCvJ59IuWuuBGxiiz8kSTl7zT2gqnRt8/Zu2hybKwEANehjeHjpYK8pXQyvX54018yVgE0k&#10;3aPull7niz8cKb7+a0ha9D4/j83eXAkAqM3yNFyla5sXlQ76mtK14SnLJ40vmWsBFVtZaq6ZXtOv&#10;L73Wq8q0edTbjz32J3MtAKBmfWxung74dx904NeUGM6YTcJ9cyWgMstxdKkuhqcWX98VpYvNS2bt&#10;zqvlWgDAZpIO+n0pXy0NAbWka8MH5224ba4EVGDWht/p23Bm6TVdS9Ky9755HN0yVwIANqvVpd0/&#10;lZamPy4NBFUlhpd3e0ejXAvYgFZiuF1aND5UfA1Xk/CNbhpOzpUAgK2in+xs+ti8sjwg1JTw2AOn&#10;Hn2RXAvYAPp2R+hjeEX5NVtP5m144jcnx/xMrgUAbEVdO75DGgz+Ze2gUFfCl7rJaJorAUfIgftd&#10;52Kztnl8+XVaT2ZtePV8b9iVawEALD4YYny/Ljaz0vBQTWJ4Z9+ObpIrAYfRSjteSveQrxRfm5Wk&#10;a8NHura5U64EAPDDuqWr/XwXw9NLg0RNSQPPC87cc8yVci3gEOqn45ul113ln8LZ9Cm/mysBAPxo&#10;K3F0rbQ4vaE4WFSSLjbfS3lYrgSss7P2jq+cXmPVf89byjP6e+/8xVwLAOCc69vRPfo2fLIwYNSU&#10;Ty23zfG5ErAO+hgeXnitVZW07L1x1o6vkysBAJx3XQwPTflOaeioJYYjOP/m03DPrg2fLb3GKsqn&#10;+jj+rVwJAGB97F8aXbFvw/MKw0dVmS3efnOCt9/AudHFcL2Ut5ReU7Wka5vvdnHkbboAwKHVx3Cj&#10;lH8sDSS1pPML3nCOzKfbLzuL4dml11FNScve88+Y7Dgq1wIAOPS6NsQ0iHxh7WBSWf7VRwhD2TyG&#10;B6ZFY3/hdVNRwjv6abhxrgQAcHh97LjRhfvY/FF5UKkoMfxN6rEz14ItrWvHd+li87Hia6WWxPDF&#10;eRtirgQAcGR1S832edv8dXFwqShdG5749ZNHF8+1YEuZT8e/2rXNa0uvjZoym4THrB43unCuBQCw&#10;ccxjc+suNu8vDTG1pIvh6ykn5Uqw6Z25Z9fPpdfuk0uvh5qSlr2XLv7wJtcCANi40vByasrpPzjM&#10;1Jfw3uU2/EauBJtSutYXr9Vv/fC1X1li8/7FH9bkSgAAdVj8qXW3Gf7UOoa/XI6jo3Mt2BTmk+Y2&#10;6dr+QOmaryinL6eFL1cCAKjT4vci0mDzmjWDTnWZteGRq6dt+4lcC6qUlqQdi7eula7xmrL4w5gz&#10;lnZfItcCAKjfZvjkrTRsfm4eR3tyJajGgVOPvkjfhseUruuqEpvXzCc7rpFrAQBsPl07elAa3Kr+&#10;bpd527y1a3fcIFeCDS0t+m3Kl0rXci3p2vDRlWn4zVwJAGBz++bkmMv1MTy7NBhVldg8Z2Vyjcvl&#10;WrCh9O3oJt//4tbStVtLYlhJy94DcyUAgK2lWxpdfx7DW4qDUj05q4vNg3MlOOLO3LfrSmnReH7h&#10;Wq0s4VnzPaNfyrUAALaueRvu1cXwn+WhqZLE5uN9HB+XK8ERkZb3h6V8r3iNVpKuDW/ePw2/nisB&#10;ALCwum3bBfpJeERpgKosr11ux7tzLTgs0nV3fMqnfuA6rC+x+cxsEu6ZKwEAULL4zqOuDS8uDlQV&#10;pYvNny6+iyrXgkNiNmmumxaNN5auwZrStc1puRIAAOfEfBJukQbB95SGq4ryrVls7pMrwbpJr43L&#10;pOvrGWuut+rSxeaFZ7U7fyXXAgDg3Ora5t5dG75WGrZqSfr5PzCfNLfJleB8mU/DA9LC1JeutYry&#10;ruW945vlSgAAnB8HTtj5011snlAYuqrKvG1e2sWwI9eCcyVdO3dOy/dHStdWLUmv46907XgpVwIA&#10;YD310/E4DV2vWjuE1ZfwmNXjRhfOteBHmrejq6dr5tXla6mixPC41T1HXTTXAgDgUOkmzR372Hy4&#10;OJTVkhi+2MXQ5kpwkNOPP/pn0zXypOL1U1XCy7t9o1GuBQDA4ZKGsft3bdMdPKDVlPCOfhpunCvB&#10;9/Xt6JR0bXyjfM3UkvDBWQy3y5UAADgSur1X/4U+Nn9WHthqSviLMyY7jsq12KJm0/Gt0vXwvoOv&#10;j3rSteHMfhLumysBALARrEx3Xrtrm78vDXC1JA2a3035g1yJLWQ2GR/TxeYlpeuipqTr9ymrJ40v&#10;mWsBALDR9HH0W30M/1Ea5qpJbP5jOfXIldjEPri0+0LpOX/0QddAbYnN65YnzTVzLQAANrrF39Qs&#10;/samONxVksXfmM2mO66dK7HJzCbNJC0any899xXlEyl3zZUAAKjJ/smOo7oYnr9mwKsuXWyevvhd&#10;rVyLyvUx3Cgtw28vPde1JF2TZ6c8OFcCAKBmi0+h+/6n0RUGv1qSPw3w/rkSFTpjaXTFdB0+b+1z&#10;W11i85yVyTUul2sBALBZLL73aPH9R8UhsJbE5sOL76HKlahEuvYemvLt4nNaSeZt89au3XGDXAkA&#10;gM3oU6cefZG+DY8pDYSV5VX9dDzOtdig+nZ0j3S9fbLw/FWTtOh9bhZHe3IlAAC2gjQE7pi3zUtL&#10;A2JVic0ff/WEnT+da7FBzPbuuHa6xt5QfM6qSnjE6uq2C+RaAABsNfNpc5uuDR8oD4t1JP38X+va&#10;5t65EkfQ4sM5Fh/SUXqeasq8DS9ejqOjcy0AALa6Pjb3SYPit9YOjlUlNu9JuXmuxGE2a5v7p+dh&#10;dtDzUlHS8v3e+STcIlcCAID/b/mk8SW7tvnT0iBZU9LQ++LlabhKrsUhtvgQji42Hy49F7XE31IC&#10;AHCOrbTj3WmIfO3aobK6xPDw1W1+/+RQOSM2O9Pj/KqDHvfa4vfgAAA4L/o4Pi4Nkx8vDpmVpIvh&#10;P+dtuFeuxDo4kJaLLjZPKD3eNWXmkxYBAFgPaTh+cBowz1o7cNaUeQxv2R/D9XIlzqO0gJ60ePta&#10;6TGuJYu3D3bt+A65EgAAnH+n32vX5fvYPKc0gFaVGJ49n26/bK7FObTcht/o2/De4mNaT2Z9HN8v&#10;VwIAgPXXteMbzNvmrYVhtKKE/fMYHpgr8SOcFUdHdzH8ZflxrCfzNjytW7raz+daAABwaM3jaE8a&#10;pD9XGk5rSRebj3Xt6C65Ej9g9bRtP5EWy0eWHreasvjy3OU4ulauBQAAh89mGapTXjOf7LxGrrXl&#10;zSajE2tfhtN1+cl+Gu6eKwEAwJEzO3HHVTfD27a62Dz5jKXdl8i1tpz97fgG6TF4W+mxqSXpOvz2&#10;vA2/nysBAMDGkQbVzfDBAKf30+a3c6UtYWXfrsvP2ua5hceiqqRl6XnfOjH8cq4FAAAbUxpcT0r5&#10;emmorSVdbN4/i82tc6VNK/V8SMrZpceglnRt8/Zu2hybKwEAwMa3evLo4l0bnlgacGtKGsb/+uzJ&#10;+Jhca9NI3e6a8okf7Fpb0qL3+Xls9uZKAABQnzP2hl19DH9TGnirSmz+aHVp94VyrWqtLDXX7GJ4&#10;fbFjTZk2j1o99tifzLUAAKBuXdvcKQ26/3rQ4FtXvjCfNpNcqSrLcXSptCg9tdCpqnSxecms3Xm1&#10;XAsAADaXPja/m4bevjQMV5MY/jHlRrnShtdPw337NpxZ7FJLYvO+eRzdMlcCAIDNq7/3zl9MQ/Az&#10;DhqKq0t43v6TNu6nsq3EcLsuhg+Vf/ZaEr7RTcPJuRIAAGwdK+34Ol1s3lgelOtIWki+k/LQXGlD&#10;6NsdoY/hFaWft6akx/VJ35wc8zO5FgAAbE1pOD4+5VM/OCzXl/DJfhrunisdEQfud52L9dPx48o/&#10;X00Jr57vDbtyLQAAYKGLzcNSvlceoutIF8MbluPoWrnSYbPSjpfSY/eV0s9US7o2fGTx4SC5EgAA&#10;sNZZ+3ZdKQ3NLygN1DUlDf9PO3DK9kvnWodMPx3fbNY27y79DNUkNv1sEh6QKwEAAD9O345u0sfw&#10;zuKAXUm62Mz6OLpfrrSuzto7vnJaNF5Y+u9WlmcsPgQk1wIAAM6Nrh1NuzZ8qTBo15R/WZmOb58r&#10;nW9d25xW+G9UlcWHfSw+9CNXAgAAzqvP7Tnqon0bHlsavKtKbF7ZT3Y2uda5Np+Ge6bl8bPFf3c9&#10;+VQfx7+VKwEAAOul2zsazWN4WWEIry2PX3yiXa71Y3UxXG/ehjcX/j015buLD/XIlQAAgEMlLQ+3&#10;7drwwcJQXk26tvlqWiD25UpF8+n2y/ZteFbpf19T0sL3/P2THUflWgAAwOHQT8J9+xjOKA3pFeXd&#10;i0+6y5X+zzyGB6ZFY3/hn68o4R39NNw4VwIAAA635Ti6VNeGp5QH9nrSxeZFy3vHV+7a8V3mbfho&#10;6Z+pJjF8MS17bX6KAACAI21l0lyzj83rigO8HL5MwmNWjxtdOD8tAADARpKG9rumfOKHhng55Ona&#10;5qXdUrM9Pw0AAMBG1sXmISlnl4Z7WcfE5v3z2Nw6P+wAAEAtTm/HV0hD/XMPGvLlfKdrm2+l/3tq&#10;fqgBAIBadZPxDbvYvG3t0C/nLemxfPIZS7svkR9eAABgM5i34xO7tvmv0hIg5yCxec18svMa+eEE&#10;AAA2m9XjjrtgGvwfVVwIpJiuDR/t2tFd8kMIAABsdrN2+9XSIvBXpQVB/ieLL85NeWB+yAAAgK1m&#10;Hke37GP4p9LCsLUTnjU/efRL+WECAAC2sm4aTk5LwjfKy8PWybwNb+5iuF5+WAAAAP7HgckxP5OW&#10;hSeVFonNntT7s7NJuGd+KAAAAMrObEdX79vw6tJisRnTtc1puToAAMA508Vw564NHyktGZsisXnh&#10;We3OX8l1AQAAzr35NDwgLU7z4tJRZ961PB3fLNcDAAA4f/rYXGYWwzMLy0c16WLzla4dL+VKAAAA&#10;62v/UnPdrm3eVFpINnRieNzqnqMummsAAAAcOn1sTkiLyKcPWkw2XMLL+3ZHyD82AADA4dPF5g9T&#10;DpSXlSOXLoYPzWK4Xf4xAQAAjozFJ82lpemFpcXl8Cec2U/DffOPBgAAsDH0k/FN+9i8q7zIHPp0&#10;bXjK6knjS+YfBwAAYONZfBJd1zZfLi01hyJdDK9fnjTXzP95AACAje0Ld7nCxRafTFdacNYxn0i5&#10;a/5PAsA627bt/wEzTuc8QS4p2AAAAABJRU5ErkJgglBLAwQKAAAAAAAAACEAn210MtB+AADQfgAA&#10;FAAAAGRycy9tZWRpYS9pbWFnZTIucG5niVBORw0KGgoAAAANSUhEUgAAA0wAAAPQCAYAAAFyPssZ&#10;AAAAAXNSR0IArs4c6QAAAARnQU1BAACxjwv8YQUAAAAJcEhZcwAAOw4AADsOAcy2oYMAAH5lSURB&#10;VHhe7d0HnBtH+f9xQu8Qyo/ee++9995J6IRqiJ3TrM5pVNMJvffewXQCoSRwOKdZnZMjCYljn2Z0&#10;dhwIIfTe/sD9Z53Hxrp7RjndjW53pc/79fq+QLc7Gml3Z56d+E66ELDmMus/mOV+YW/kx6iS/U/Q&#10;xInulnv/v7Fum+yCMu1/guRH+/TbhjUyyEkYZF8k0sz9w/c78MfKj5dlv3acsGFKcaBN20/ufQ6T&#10;u7fIj5FCihO02DCec2ytxcFciz5G2lofwLXur/bKPGDG+uP39W+7D5QfY39lnqDFqvRaKiMcjBP2&#10;HpRm7u4nP66Eva+riPxoPNXlQNTldSZXxzdex9e8YqPwZkfhPUQ1c3/Yvjdo/Tvkx7U2cids5N7Q&#10;fhrt+Xvv9/62yI/rZb83MPJzei3fay1fdCK1eO8TM+7a+16odbvkx2Opsiessi+sRMa61+87LtYd&#10;LT8uByfogpV6jEzuztrbeTM/+1ryY/Sx5idszTscMUM/fkPvYIyEY3jK3mNpWp3by49XZ+8TFpEf&#10;IZEkx9bk/p37nsj6DfJjDMGKT9iKG2LFNm3edvF9x936f8iPdZyg8vU9B303ohRLzsneB2Elffye&#10;H6BS9p2sff8HlZRZ919OVA1womqCE1UTnKia4ETVBCeqJjhRNcGJqglOVE1womqCE1UTnKia4ETV&#10;BCeqJjhRNcGJqglOVE1womqCE1UTnKia4ETVBCeqJjhRNcGJqglOVE1womqCE1UTnKia4ETVBCeq&#10;JjhRNcGJqglOVE1womqCE1UTnKia4ETVBCeqJjhRNcGJqglOVE1womqCE1UTnKia4ETVBCeqJjhR&#10;NcGJqglOVE1womqCE1UTnKia4ETVBCeqJjhRNcGJqglOVE1wompiyYniZFXPEa3d1+w5N1nePXLv&#10;D4qvJd3zQ5Rq7/nYd5L213cj1sRA52CgnZFEZv3P9h7zYsqTHy8PJ2xtJDnOWe7yvU/SsHN3kR8j&#10;gSQnaLGhPOmYWpNjuSadjKgwO31477Fr5u758uPhOWjz5ovsd8L6fxUp9tjveK39BV5q5zVRqWNU&#10;qRdTEZU+JpV+cWukmXeesN9x+Ir8uHpMu/vE/73Q7hflx2NhvxNUnwu1li96hUbivY7Em4gYyfc2&#10;Sm/qkKldl9z7Xox1f5Mfjw6Tu0//7w12niY/rpW9r7+I/Gh01fHN1vE1J1OHN29yf9re19jMu7eR&#10;H4+nqp6wqr6uUoUr9097D0ozP/tS8uNScIKWocyDVGbftbWWBy2M5jf+rz93pPwYy3XYdOd2+x3A&#10;WflxUv97fkbRqg3jYA7jOSFSHNwUz4FlWsnBNrZz333trJuSH2PYspbbtPfAN9vdl8uPVftOUIj8&#10;CGut30notw0l2f+k7B/ZjKrhJAEpMJIqbPHJWfwYJTK5y/aejPD/3yI/3oeTVbLlngDT9o/9377d&#10;r8uPMUzLPTmLrbQdBpDqIKd6HuzHtHddf+9BNdZ5+fGqcbISGfaBNNZ/YF8fM9118mMsx7BPzmJr&#10;3V+thSv753sPVqM9fzX58ZrhZF2AKh2gKr2WSqjqAQmL47P2vq7G9Lbryo/HS1VPzmJ1eZ1JhSv0&#10;vXvftMm7L5IfV97YnKy6v9H1U9uuvvf1hzXbL+THo6HuJ2exkXo/I/VmFLV+f1k+/+C9Lz5MC9+V&#10;H4+s2p2s2r3gRBrWPXe/9/4x+XG17PcCx+rkLFbJ41DJF1UBlTkulXkhFVbaMSqt45oKx2nzvmNm&#10;3ZPlx8OxryNOzooM9fhlufve3ieftN0HyY+xQslPVvInxD6rPrarfgIsSzi+f957nDeedu5l5Mf9&#10;7W1QRH6ENbCs4x7qzov37Wjde+THWGPRkxXdgFJsnHG3/N85cWfsO0GyHRWy79xwgqqNk1QDnKQa&#10;4CTVACepBjhJNcBJqgFOUg1wkmqAk1QDnKQa4CTVACepBjhJNcBJqgFOUg1wkmqAk1QDnKQa4CTV&#10;ACepBjhJNcBJqgFOUg1wkmqAk1QDnKQa4CTVACepBjhJNcBJqgFOUg1wkmqAk1QDnKQa4CTVACep&#10;BjhJNcBJqgFOUg1wkmqAk1QDnKQa4CTVACepBjhJNcBJqgFOUg1wkmqAk1QDnKQa4CTVACepBjhJ&#10;NcBJqgFOUg1wkmqAk1QDnKQa2HeSOFHV1HNu9j7gZFVD3/PRdyPWxLLOgcn9x/ftaP2z5McYsmWd&#10;nMVW1AgDS3KckzwJlsism9p7XJu5u5/8eHU4WekM9Via3P1u75Mf0dpxOfkxlmmoJ2exNe1sBJR6&#10;vErtvAaaefeI/Y7RMfLjtZdN+1vtfSHh9v00+fHY2+/kVOcCruSLKkEtjkMtXuQQ1PJ91/JFr0DD&#10;dm+9771a91P5cX2EF/7SvW+gYTuvlh+PjH0nJ0R+VF8j9WaCUXs/Per+5ox1f937+pt5fin58Wiq&#10;48mq42tetfBmT9r7piesu4P8uHL2vsYi8qPxU9WDUNXXVaqqHBRjO1/Z+zrMdOeJ8mPsNXGcu8S+&#10;A2T9X+THa2Zv30XkR4hZ64O11v2NlGEfvGE//1hJfTAbuXv+3ucLa5+PyI+xWqY195R9B7btPys/&#10;Htje5ygiP0JqKz3IK22HVVjuQV/ufhii2EnY0Npxzb0/D3Xn5/JjlMW03Bf2nZDcH7T3/xeRXVAV&#10;nByUYv8Lz+Qukx8DuCATM+7y+w+gfpEmAPbKrP+XNliCA2SXfYz139L2zWz3UbILMF7UAREim5dN&#10;e44ishkYPaGinK5d9KbduYXssmphTbVD7aO142ayC1BP2oVdRDYPndZ3EdkMVFe4UDcvvnCLNPPu&#10;E2SX0pjc/z/ttW1aWLiw7AKUS7tAi8jmSor/F0P3e9kFGL4ww79GuxDDz18iu9SO9n6KyGYgHe1C&#10;KyKbR0pjunsn7b0a606WXYDlC2ucp2sXVGbdp2SXsaEehxDZDCylXTBFZDMC0/b7fmF/UT4vu2Ac&#10;hQvgjosuiD0JtzNbZRdcAO34FZHNGGXaiS8im7EKxnZerh1bk3deI7ugzjbNnnNp7QRn1v9RdsGQ&#10;qMc9RDajDsJt2t+0k3jQ5m0Xl12wxoz1n9TOCV/3UEHqiQqRzagY7VwVkc1YS+HAn7L4RBRp5t3b&#10;yC6oCZM7q51L0/L3kF2QmnbAi8hmjAjtHBeRzViJcAA/v/iAFik+4EF2wYgL5/u8xee/yOTs3FVk&#10;F8RoB66IbMaY066NIrJ5vIX75VdqByez7hWyC6BSr5sQ2TwetANQRDYDAztsZu4G2jUV0pVdRkN4&#10;QwcveoN7Yqz/nOwCJKVdb0Vkc71ob6SIbAbWTKM9/xDtWsxy9z3ZpVrCC76t9oKNdT+RXYBK0K7T&#10;IrK5HNoLKiKbgcprWrdeu4ZN7t4ruwzHpm3bLq52bN1fZReg1rTru4hsXh2T+z9pT77uW7OXll2A&#10;kZRZ/w7t2s+sM7LLBVOfIEQ2A2NJGxNFZPP5stzt+7rf/TNZ4a/+BcoUxsexi8dLkZ4RJ/sCWKZw&#10;2/dfBhOQAIMJSITBBCTCYAISYTABiTCYgEQYTEAiDCYgEQYTkAiDCUiEwQQkwmACEmEwAYkwmIBE&#10;GExAIgwmIBEGE5AIgwlIhMEEJMJgAhJhMAGJMJiARBhMQCIMJiARBhOQCIMJSITBBCTCYAISYTAB&#10;iTCYgEQYTEAiDCYgEQYTkAiDCUiEwQQkwmACEmEwAYkwmIBEGExAIgwmIBEGE5AIgwlIhMEEJMJg&#10;AhJhMAGJMJiARBhMQCIMJiARBhOQCIMJSITBBCTCYAISYTABiTCYgEQYTEAiDCYgEQYTkAiDCUgk&#10;OpgmWu5Gsg+AZdh//Cz5wf7ZsxFAD22sFJHN/6PtVEQ2A2Mna7lN2pgofi67XLCJE91VtScxuf+F&#10;7AKMJO26LyKbV0978iKyGaitZu6erl3bIZ+RXYZnsj1/b6XjEPcj2QWoNP36rUBx0F5UEdkMlK6Z&#10;d+6qXaOZ9TOyS/WEF/iCJS/4/LxfdgHWhHIN7olsrh/tzRSRzUAyR0/vPlC71kL1+Y3sMjrCmuqt&#10;+pt1RnYBBrL/byHsH9k8PrSDUEQ2Ayrtmikim2Fy/23tABnrHya7YEyF6uO0a6OZ+xvLLuhHO3hF&#10;ZDNGnHbui8hmrFQ4iN3FB7XIRrvzerILai6cz+8sPr9FQvV5uOyCYdAOehHZjJrQzmER2Yy1pp2M&#10;IrIZFZK13Lu0c5W1OhOyC6oi27L9GtrJMrk7W3bBGtPORxHZjLrQTmIR2YwhCGucw7RjHvIu2QV1&#10;N9Ha8QDlBBf5geyCFVKO6Z7IZow67eQXkc3oYyL3D9eOXWbdcbILxlWWd1+sXRym3X237DL2tONT&#10;RDYDOu2iKSKbx0LxATvaMSh+G0F2AQZjcv9O/aLyG2SXkaG+zxDZDKSlXWxFZHPtaO+liGwG1kaW&#10;u+9pF2LDzj1IdqmcUGl/rb3mZn72lWQXoHzaRVpENpdGe01FZDNQbWGhvlu7gJt551qyy9AY69ta&#10;3+bEzt1kF6C+tIu7iGxeNe25i8hmYDRpF30R2bwsJnef1p4jrOOeIbsA42Vyi7+OOiis3ym77KPu&#10;FyKbAexPGyyLE9ZEr5LdASxHY9o9ZO8Akh8BAFCS7KTdN9z/1k5+DGAQ+w+i/cPX+QDLpA0gLSbv&#10;PFuaANhflndfpw4a6446f/vSbUX2NAZwPm2QFJHNPbT9ishmYDxpg6KIbI5qTM+pXzQXqtiJsgsw&#10;Hor/iKANholT3FVll2Ux1re05zEtfw/ZBRhNzbZ7pnbxZ9Z9QnZZEfU5Q2QzMFq0i72IbE5Ce/4i&#10;shmoN+3iLiKbkzPt7nO0/kI+JrsA9VJ867xyQS9kM/P3kV2GyuTuPK3/iRMHW5cBpcm2du+sXcTF&#10;X77KLmtKey1FZDNQTdpFW0Q2l0p7XUVkM1AN2kVaRDZXhrHu9drrNLl/iewClCNciO9ffGEWMS3/&#10;QtmlkrTXXEQ2A2tn/bbzLqtdjJl1v5ddakF9DyGyGRgu7eIrIptr57AtczfQ3o+xfl52AdIKF9g/&#10;Fl9wRTZNTV1Udqm1sJ76kvb+QrV9suwCrI5pdxuRi+xtsstIUd9riGwGVka7qIrI5pGmve8ishlY&#10;Hu0iKiKbx0aj/b9PRuqN+57sAuhM7k9TL56t/layy1gKx+UU7biYVuf2sgtwvmzGPVS9WKz7juyC&#10;QDtGRWQzxp12cRSRzVBox6uIbMa40S6GIrIZF6Bh3Xrt+JncvVd2wagLi+cvahdBs+2eJLtgAGE9&#10;9SfteG487dzLyC4YNY3Z+etqJz2si/iX/gS0Y1tENmNUaCe5iGxGIutmFy6mHefM+n/ILqgr9cSG&#10;yGYMibH+7dpxz9pdI7ugLkzbv0o7meHnL5NdsAa0c1BENqPqtJNXRDajBNr5KCKbUTXaySoim1Gy&#10;iRl3S+38hJwhu6BsJndnKydoITv5rGvILqgQk3eOVc+X7TxKdsFaa9ruU/WT4j8ju6DC1HMXIpux&#10;VrSTUEQ2o0a081hENmNYtINeRDajpkzbP1Y7r1nuvi67IJVwYH+w9ED7heaMf4DsghEQzumOxee4&#10;iGntuJnsgpUq/l5GPbjWnSy7YARp57yIbMagtINZRDZjDGjnv4hsxgXRDl4R2Ywx07B+o3Y9mNy9&#10;RXbBYsZ2360etLY7VHbBGMus+7d2fWxaWLiw7IJNU7suqR2kcPD+LLsA+6jXSohsHl/aQSkimwHV&#10;uuPnr6BdN3X7eOokjPV/0Q7GIVNTl5RdgAvUbPsPaNdRZrvrZJfR1Yx8bkDIu2QXYGDK9bQnsnn0&#10;aG+2iGwGVk27vorI5vrT3lwR2Qwk1Zjp3km73kJOkl3qJywGZ5U3tNCc2Xk72QUYmix3J2jXX2bn&#10;Hii7VF9Y/D1QexMm99+XXYA1o12LRWRzdWkvuohsBkqjXZdFZHN1aC+yiGwGKqFpO/oflObu87JL&#10;eYz1n9VenGn7p8guQOWE9fxu7bqdPMlfR3ZZO0e0dl9TezHFi5RdgMpTr+EQ2Tx8WudFZDNQO9r1&#10;XEQ2p6d1VkQ2A7XWbHdfrl3fmfWvll1Wr2kjneRuk+wCjAz9Wk9QNLQnLSKbgZGlXfdFZPPyaU9S&#10;RDYDY+Hwrbuuro2DkHNkl7hwf7hTabjQmN52XdkFGDuZdZ/SxkUYL8+SXf4n7PxkbWeTuy/ILsDY&#10;08ZIEdnMLR0wKG28FFmyQfYH0EfW6txnyd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vZ/sCfWf1D2AxCxZNyEXCiz7jfahqNm&#10;568g7QCIMDbetXisFGnm/jDZRR9pRWQzMNY2Te26pDY+wp3cX2WXRRYWDog0+JfsAYwddUyEyOb+&#10;wuB5s9a40XJN2QUYeeGa/+viMVDkkFClZJfl056oiGwGRlKx/tGu+6zl3iW7rJz6xCGyGRgZ2nVe&#10;RDanYX7cuYXWibH+dNkFqC3t2i4im4cjDJ5vaZ2advcRsgtQG5l1P9Wu540ndW8tuwyf9gKKyGag&#10;0sK66OHa9RvyHdll7SkvZk9kM1A52vVaRDaXK9z6PV57cSGbZRegdMr1uSeyuVrC/afTXuxhM3M3&#10;kF2ANReuwa8sviaLNPPuE2SX6tJeeBHZDKyJw1vuRtp1WEz6skt9qG8kRDYDQ6Ndd0Vkcz2FWeBo&#10;7U01Wu61sguQjHatFZHNo0F7g0VkM7AqWcsfo11fWcsdKbuMHvUNh8hmYGDa9VRENo+2Rvv0q2lv&#10;3lj/c9kFuEDaNVRENo8XY90ntYMRSvMzZBdgicx69a/Djz5994Gyy/jSDkwR2Qzs0czd87XrJMvd&#10;h2UX7KUfKAYVuDZWZCJ399MOWsgJsgvGiHId7IlsxnKE++IZ7SA2prt3kl0wwsK5bi8+90Waeeeu&#10;sgsGpR3QIrIZIyasi/Q7E+umZBeslnqAQ2QzRoB2fovIZqSU2e467WCb3L1XdkENaee0iGzGMBnr&#10;/qAd/I2nnXYZ2QU1EM7ZZxafwyLNvPt02QVrRTsRRWQzKmpDa8c1tfOWWf8z2QVlWDc7ezHtxITq&#10;9TfZBRWinasishlVYKx/u3aSslZnQnZBidRzEyKbUUXaCSsim7HGwvrnldr5yHK3SXZB1eknkEG1&#10;lrTjX0Q2o06a+Y7baCcz5BTZBUOgHO89kc2os3Aij1t8Yos0pt1DZBckYHJ3tnacm3nnWrILRoV2&#10;oovIZqxQI3dP145ryGdkF4wq5aTviWzGALTjWEQ2YxxkM/NP1i6CkM/LLuhDOW57IpsxjsIFsHPx&#10;BVFkcou/juyC/RjrfqQdr+K3vWUXjDvtAikim8dew87fRTs+xd+dyS5AL/WCCZHNY0k7HkVkMxDX&#10;bHdfrl08WWu8/tVePQYhshlYPu1CKiKbR5bJ/Ye09x3yAtkFWBnlotoT2TwyDp0+/UDtfRrrfiu7&#10;AKtX/Cu+eqHl7izZpda091ZENgPpmbb/rHbRmdbcU2SXWgm3dP/R3o9sBoZPuwCLyObKM3nnCO31&#10;hxwjuwBrS7kY90Q2V5L2eovIZqA8DTv3IO3izHL3PdmlEvTXyCBCBWV5d1a7WJvTndvJLqUw1nXU&#10;15X7G8suQDVpF24R2bxmjPWP115HZt1XZRegHtQLOUQ2D5XWbxHZDNRPZv0G7aI2uX+n7JKU1lcR&#10;2QzUX1i3/FW7yCeOc5eQXVYlDM5va89v2t1HyC7AaNEu+CKyeWAN27219nwhP5VdgNHVzM++lHLx&#10;F7d+f5JdlkV7jiKyGRgf4dbvPdpgMC13qOyi0toUkc3A+NIGRhHZvE/xHy20/UL4CGhgf8og2ZMJ&#10;5y6h/TxUNr6cAIiZsO4O2sBZHNkdwAUJVed4bRAV//FCdgEwiL2DKAyud8uPAGA0mbz7on2TXu6/&#10;LT8GAGDthAI0v7cY9c1WfytpAgBAOs32/JPUwjNATO4+LU8HAMDgjPVbtQITS1hFnaf9PJqTz7qG&#10;dAUAwFLF90upBSSSsAI6QZouYWynobWJxbQ6Q/mrawBAzYSi8J3FRaJvZtxDpelAwurrb+rzRZLq&#10;kwwAABVX/DKCVghiMdadJk2TCUXqVVpf0djuK6QpAGAUZNZ9Sp3wI2nm7unSdOjWzc5eWnsNsYRC&#10;+RdpCgCoi0Z7/mrapB5LmOx/Lk1LZ9rdd2uvMRrrN0hTAECVZLl7mzpxR2JstyFNK2tixl1be+19&#10;sluaAgDW2kELCxdRJuZ++bs0ra3YV5LHYmznadIUADAMJvcv0SbgWML+r5GmI6fRnr+t9p775FRp&#10;CgBYjSx3v1cm2WjWbzvvstJ0rBjrvqsdj1iM9Q+TpgCAfkzbv1CbSKOx/v3SFCIcw/urxyoSk7sf&#10;SlMAQCHc7XttwozFtHddX5piGQb9aKVsa/fO0hQAxkMz7z5BnRDj2SxNsUqNlhvow2hN7r8sTQFg&#10;tIQJrq1NfNFw174mBl2tZid1bihNAaBespn5+6gTWyRhgvyRNEVJTGvgf9/7oDQFgGoKk9WxSyav&#10;Pmnm/uHSFBUUbhZ+p523WMzUritKUwAoh2l3bqFNULGEie50aYqaCefuKO2cRmPdG6QpAAxXmHQ+&#10;sWQS6pNG2z1TmmJULCwcoJ3rWEJR+4+0BIDVmzjFXVWbbGIJk9AvpCnGhGn7N2nXQjTWHy5NAWB5&#10;TN59izqhRGJyl0lTjLkNW7dfWbtG+uRX0hQA/mdhwP80E/JPaQr0Zaz/qHL9RBNW3M+TpgDGjWkP&#10;/I/Zr5OmwIo02t2bqNdWPHPSFMCoCnevv1UGfzQTM+7y0hRILqyOvqZdd7EYO/d4aQqgrpq5e742&#10;wKOxjj+YRClMe+fd1GsyGpdLUwBVZ3LX0QdyJCft5iNmUDlhdf9j9XqNZWb+PtIUQNmyGf84daBG&#10;Egb8V6QpUAuNVueR2rUci2m5b0tTAGsly53VBmQszXz+rtIUqL1wc3W6dp1Hs9XfSpoCSCXLu/dS&#10;B1wkxX8GkabASGu03DO1MRCN7X5KmgIYVFgVfVMdWJE0291HSlNgbJncnaONj2i2bL+GNAWwmGnt&#10;vJk6cCIx1m2TpgAUpt1taGMnGuvfIU2B8RUGw8eWDI4+Mbl/tjQFMKCwmvq7Nq5imTjOXUKaAqNr&#10;w9afD/Y5Ytb9UpoCSMi0/avUMReLda+QpkD9DfrJy2H/SWkKYA2smz3n0tpY7JM/S1OgPpQLORpj&#10;3b+lGYAKCGPyPdpYjcb6DdIUqA6Td49QL9hY+HZPoBYmZty11TEcjdstTYG1Z3L/a/3C1HPo9OkH&#10;SlMANWWs/5w2vmMxtvM0aQqk17TuudqFF4/7sDQFMIIOm+7cTh/70ZwqTYGVC6uiHcrFFU0z9zeW&#10;pgDGTGbdd7V5IZoZ91BpCsSFVc5j1AsokuL7ZKQpAOwz0fIP0OaMWEzL/VCaAsVdjp/WLpRYmjPu&#10;7tIUAJYl3PSepM0n0bS6d5amGAem5e+hXgiRhFXRidIUAFat0XJP0uaaPtksTTFKwt3K15WTHc2k&#10;nX+0NAWAoQpzTnfxHNQ30x2+3LOOGu3uTdQTGov126UpAJTGtP0L1TkqFus/KE1RRca6j6gnLhLT&#10;7j5HmgJAJYW56neL565+MVOnXlGaogxHT+8+UDsx0Vj/K2kKALWTWXe0OrfFwifMrA2T+zeqJyAW&#10;6w+XpgAwOhYWDlDnvHj4TM6UjHX/UQ6ymrDvf6UZAIyNsDp6szYnRmM73LQPomn9RvVAxnOMNAWA&#10;sXf0oN/7lvPPHCqTu/OUgxXNhuO3X1maAgD6yKz/qDaPxmKse540HS9Z3j1EOyCxmHBgpSkAYIUm&#10;T9x+U22OjcfNSdPRFKr2mfob1zO5df6m0hQAMARhXv6aNv9GM+MfJ03rKbPdR6lvLBKTu29IUwDA&#10;GmtOu7trc3M01uXStNrCi92y5MX3yaT195SmAIAKCXP0QPN51urcR5qWy7Q7d1NfYCTGupY0BQDU&#10;RLPdfaQ2p/fJsdJ0bWTWf1V5EdGYtn/s+S0BAKMgy90Z2nwfzbS/lTRNY6LlbqR2FIsd8d/iAADs&#10;02y7Z6q1IBbrPiVNB2Ny9yH1CSMZ2997BwD0CDXhnMU1om+2bL+GNO111Oz8FdQGkYRC9BtpCgCA&#10;KqyOjFZDorH+Hec31DaqcUfuaQAAwAqEwvMPvb70pm9hKj7BVp4PAIBkQpF6tVZ3ikQLk7QFAGAo&#10;Muv+q9Yf7YdFpB0AAENB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UycGEq&#10;YnI/L+0BAEgiyzuHaDVnb/oWpiWx7snyvAAALFuoH9vVuqJEmoRGW/wdtR1iMdZvlaYAAPTIpt1j&#10;tNoRjXXflKZxofAcrzaOxLT9/aUpAGAMhVowvbg29Muk9feUpoNrtOcfoj1pn3xHmgIARlRRWJT5&#10;Px7rp6VpeqGDU5d02CcN2721NAUA1Fjxn9y0eT6WSTv/aGm6doztPk17MdHY7qekKQCg4ibt3M3V&#10;uTyeM6VpdYSl2s+UFxrN4Vt3XV2aAgAqIKyKPqHN1/F0DpGm1Rde8MTSNxCPsf7t0hQAsEY22u7/&#10;aXNyNNb9UprWn8nd39U3GcmmqYWLSlMAQEJZ3n2rNu/G45rSdHRl1r9af/N6Gq3OS6UpAGBAmxcW&#10;LqLNrdFY/y9pOp7WT227rHpgonG/l6YAgIgwX7506fzZN6+VpljM5P59ygGLx3bWSVMAGGthpfNH&#10;dZ6M5IjWjstJUyyXae+4vnYwYzHWeWkKACMvy92LtbkwGtt5vzRFKqHwfEk92JGY6c4TpSkAjIQw&#10;t+1cPNf1y0a783rSFMOWtXbcWTsJfdKWpgBQG9n03MHKfBaPdV+Upiibyd0P1ZMUibGd+0pTAKiU&#10;LHez2rwVy6R1d5CmqCpj/cO0k9cnx0pTAFhzk7b7IGVeisf6H0hT1FVY2v5UPbmRTMy4W0pTABiK&#10;orho808sRfGSphg1YYn8DO2k98knpCkArFjxn9uU+aVP3Kw0xbgJF8A5Sy+IeIrPlZKmANBX8YsI&#10;2jzSJwdLU+B8me0a5UKJxuTdt0hTALjQenvm9bS5IhrrdklTYHmM9f9UL6ZINi0sXFiaAhgTYewP&#10;9mk1uXuxNAVWJ1xQr116gfWJdUdLUwAjZP228wb7fE/r/yhNgeGZmHGXVy/ASMLK67fSFEANhXE8&#10;2I1p7vlGBJQrFJ4PKBdmPC3/AmkKoKLCWB3sP+VPTfEdcqimbLpzQ+2ijcXkriNNAZQoy11TG6PR&#10;WPc2aQrUi8n9l9WLOhJj5x4vTQEMWWb9udo4jIU/F8HIaeadu2oXezzOSlMACWTTnUP0sRaJdfyB&#10;PcZLuOin1MEQSWN67t7SFMAyhVXRmdp4imXS7rq5NAXGm2l3H6ENknjcN6UpgP1M2vlH62MmEstY&#10;ApYlFJ4z1EEUyaSd4y4PYysUl2ltXMQzdy9pCmAlshn/LH1wRfMxaQqMpAnr76lc9/0yLU0BDEMY&#10;ZAP9JtHk7NxVpClQWybvfkO7vuNxj5GmANbSoH97Ydr+TdIUqLTD7NzNtWs4Guu2S1MAVWJy///U&#10;QRuJNAMqIVy/H9eu03i6h0hTAHXQbHdfrw/mSFruSGkKrImJU9xV1WsxFut+KU0B1J2Z2nVFdaBH&#10;Eu5cfy1NgaRM7t6qXXPxuKY0BTDKQuH5kD4J6DHWPU+aAgM5aPPCRbRrKhrr/yVNAYyrZu5vrE4Q&#10;kYSitkOaAqpGy79Uu3aise510hQAlgoTxVeXTBx9Ylr+see3xDgLq+o/aNdHLEe0dlxOmgLA8k1M&#10;u7trk0qf8IeMY8Lk3Rcp5z8e698vTQEgnTDBbFky4fRJ8Rf60hQjIKyKdmrnORbT3nF9aQoAw9ew&#10;brAPy8y7X5emqAmT+4P0cxmL+6I0BYDyhYlpsK8XOHH+ptIUFRKK0cna+eqTO0pTAKgu0+o8R5nA&#10;ojFt9xFpijXWsN0HaeekT34gTQGgvrLcnadMcNE0821XkqYYgrAq+r523OPpPFiaAsDoyWzncH3y&#10;0xMm0TdKU6zQhHV30I5tLMa6n0hTABg/ofD8R5sctYQJ8z/SDBfA5O4L2jHsk4OlKQBgr6zVOUaZ&#10;MOMJqy9pOvYas/PXVY9RLNbtkqYAgOUo/p1JnVAjCSuE86Tp2DAt/z7tWMRiWu5QaQoAWC1j/Ue1&#10;yTaW4jcDpenIWD+17bLae43G+j9KUwDAME2euP2m6kQci/VnStPaMbl/jfqeIgmrqJdJUwBAWYx1&#10;39Am6ViKT62QppUUVof/1F53LOtmZy8mTQEAVVN8Pp82effJFmlaGpO7THldfeLeJk0BAHUTVlMt&#10;fXLXU3yiujQdKpP7X2j9x9Joz19NmgIARkXx3VHapN8nX5WmqxYK0bOV5++XT0hTAMC4yKybUwpC&#10;NMW3/UrTZTG526Y9Tyym3bmFNAUAjDtj3fO0YhFLWAF9SJruM+hXgRjrvyVNAQDoLxSq32jFZPXp&#10;3ku6AABgZbKWO1IvMhec4pcv5GkAABgOrQDtn+KXLGRXAADWVsO6N2fWb5eHAACUq5l3byP/FwCA&#10;cmW5P3fvf75r2Lm7yI8BAFhbJnef3luQeuN+L7sAADB8mfXP0gtSb0zuvyxNAABI7/Ctu66uFaAL&#10;isk7L5KnAAAgjSx3Z2hFZ6CctPuG8nQAAKyMsf7tapFZYcLzzctTAwCwfKbdfYRWWGIxuT9N+3ks&#10;JndLPmMPAIAlNk0tXFQrJLGEFdDfpOkexrovaftFM+OeLE0BAOiVWTelFo9IGu35e0vTJULB+q3W&#10;JhZz6q4rSlMAwLgLheGliwtF31j/amnaV2O6eye1fSRhtXWyNAUAjKOGnb+LViCisS6XpgMJBeco&#10;9flise4N0hQAMC5CsfiDWhQi2XjauZeRpitmrD9ee+5obPeB0hQAMKqKT2NQi0AkoZg8XpqmsbBw&#10;gNZPLKGA/kdaAgBGSVh9rNMm/lhCAXufNB2KRts9ROs3Hvc9aQoAqLONM2fdQJ/oI7HOSdM1Ydr+&#10;TerriMX6w6UpAKBuwkTeXTKx98lGu/N60nTNGet+or2mWEyrc3tpCgCoOmP9B7TJvE9eIE1LtWHr&#10;9isrr61ffiVNAQBVZNrdJyqTdzRhlfIlaVoppu2for3ePvm8NAUAVMERrR2XUybraIpPZZCmlWba&#10;7iPa648lFNrnSVMAQFky62e0STqWjTPdO0nT2jC5O0t7L7E0puevK00BAGslTMCvXTwh9411R0vT&#10;Wmq0uzdR31c8c9IUADBMxu68rzIJRxNWGz+UpiPBtN2h2vuMJbz/90pTAEBqxvp/apNvLAdt3nwR&#10;aTpyjHVf095zLMk/wQIAxpnJ/be1yTaWMAk/TJqOvHBs/qQdg1jWT227rDQFAAwqs12jTa6xmNy9&#10;VZqOFdPeeTfteMSzsk9JB4CxtXHG3VKfUCOx7qfSdKwZ23m5enwiMXnnNdIUABATJsxzFk+g/bLR&#10;dv9PmkIY63+sHatYQkG7rzQFAOwVJtNPapNmPO4Z0hSKdbMLF9OPWzT/kKYAMN6KAqNMktEY6z4p&#10;TbEMjVbnkdpxjMXk7tvSFADGS/Gf4LSJMZZQkM6RpliBsCJ9u3ZcYwkFKpOmADD6Mut/qk2GsRS/&#10;DCFNsUqhwJ+uHeNotvpbSVMAGD1Z7t6qTn6xWGekKRJaP7Xt6urxjiQUs19IUwAYDcUfvGoTXiz8&#10;O8faaLTcM7XjH4tpuU9LUwCop00LCxfWJrg+4TfDSlD8QolyLuKx/lnSFADqI6x6fqhOapHwtzTl&#10;Cyvbn2vnJpqTz7qGNAWA6iq+XkKdxKJxr5WmqICJEwf71I2w2tomTQGgWoov4NMmrmism5GmqKCw&#10;gm2o5y0W698hTQGgfGFi+t2SiapPjmj9+nLSFBVnrP+Wdg6jsd1HSVMAWHvGui+pk1Mkpt19ojRF&#10;zZjc/V07p7FMHOcuIU0BYPjCxPOCxRNRv4S77g9IU9RYoz13b+389skWaQoAw7HR7ryeMvlEY3Lf&#10;laYYIabtX6Wd72ise4U0BYB0wuTi1Eknko0zZ91AmmJEhQLV0s59LKbl7yFNAWDlwoTyvsUTTN/Y&#10;7jppijGwbvacS6vXQTx/lqYAMBhj/eOVSSUak/svS1OMobB6eqx2XcTjvi5NAaC/jaedexl9ItFj&#10;rPuDNAVCgeq+W7tOorF+gzQFgKXCXWyuTh6RNOz8XaQp0MPkbod2zcRiWjtuJk0BoPjFBv9qbbLo&#10;k5dKUyBqYsZdW7l2+sTtlqYAxlWjPT/Y36VYNyVNgWUz7e5z1Ospno9JUwDjJNydDvSX/OtmZy8m&#10;TYEVMbbzOe3aiiXs/zRpCmCUDfrZZ+Fu9xHSFEjC5O487VqLZXL2nKtIUwCjJAzwicUDvl9CAXu7&#10;NAWSa7Tnb6tdd31yqjQFUHeTdtfNlUHeJ+4MaQoMXcN2NurXoZ6w2nqLNAVQR5n1P9MGdyyHb911&#10;dWkKrClj3Xe1azKWsKJ/mDQFUAcm9x/XBnM01j9LmgKlCtfu/1Ov0Ug2LSxcWJoCqCJju0/TBm8s&#10;JneflqZAZUy0djxAu15jCdfxD6UpgKqYnJ27ijZgYzHWnStNgcoK1+nrtes3lrDaeok0BVCmMCBP&#10;XTxA+6Vhu7eWpkAtGOu3atdyNFu7d5amANZSZv2b1UEZjWtKU6B21h0/fwX9uo7Eut9LUwDD1mi7&#10;h6gDMRbrjpOmQO01Wu5J6nUeiWl1+DoWYJi0gdcn/5JmwMgx1n9Auebj4QssgbTCIDxeHWyRmLa/&#10;vzQFRloYG11tDEQz3bmhNAWwElnePVIdXJEUv8UkTYGxcdiWuRto4yGWME7mpSmA5Zq07g7agIrH&#10;nSRNgbFlWv6F+viIxPoPSlMA/YTB8ht1EEVipk69ojQFEJi2+5I2VqKx7snSFMD+TO6/oA6aWBhM&#10;QF8md79Tx04kZmoXN3lAwVj3PG2QxBIG24ekKYAL0Jjp3kkbR33CfxbH+Jo8yV9HGRTRhAK2U5oC&#10;GJBpu6O0cRWNdW+QpsB4CBf+3JKB0CeHn+xuJE0BrILJ3QnaGIvGdh8oTYHRFO7C3qNe/NG4F0tT&#10;AKksLBygj7do/i0tgdFh2v6xysUej3VflaYAhmTgj/fK3fekKVBfzfzsS+kXuB6Tuz9JUwBrpGHd&#10;YB+IbP3h0hSoF2NdS72oIzHtnXeTpgBKYHJ/ijY2YzGtzu2lKVBtYbm/SbuIYzG2+3JpCqBkG7Zu&#10;v7I2TvvkV9IUqJ5J6++pXLT9skWaAqgY0/ZPUcZsn7jPS1OgGjLr/qpfrHomjnOXkKYAKsxY/1Ft&#10;DMdS/MG8NAXKYXL3De3ijMZ2HyVNAdRIGL9nLRnPfVL8Ab00BdZGZv0G7WKMxeT+ndIUQE012t2b&#10;aOM7HjcnTYHhmdw6f1P9AtRjrD9TmgIYEQ3r1mvjPRaTu/dKUyCtcPezW7voYjniJ7uvKU0BjKBw&#10;4/k1bexHM+MfJ02B1ckG/MfPLO8eIk0BjIHMuj/rc4GejaedexlpCgxm0F8XDXdPn5WmAMbMxLS7&#10;uzYvxONyaQpcsGZ+9pX0C0mPyd150hTAmDO283Jtnoim7V8tTQGdse4n6sUTSaM9f1tpCgD7ZNb/&#10;WJszopmZv480Bc4XLoxjllwofdK0fqM0BQDVQZu3XVybP6Kx/h/SFONs0nYfpF4g0fCx9wAG02h1&#10;HqnPJ3pMy31bmmLcZNb9V7sotBjr/iPNAGBFjPVv1+aXaGzXSFOMOpP776sXQSx8tTKAhLLcnaHO&#10;NbFM+1tJU4ya4su91JMeSShgb5SmAJDU+q3brq7NO7EY634hTTEKmjM7b6ed6FjCBTArTQFgqBpt&#10;90xtHorGdj8lTVFX4UT+asmJ7ZNmvu1K0hQA1kxm3ae0OSka658lTVEX4aR9Tj2Z8RwsTQGgNGEu&#10;OmfR3NQ/W7ZfQ5qiqky7+xz15EVirPuINAWASpiYcbfU5qt43BnSFFXSzDvX0k+YHpO7s6QpAFRS&#10;uNFuaPNXNNa/Q5qibOFkbFdPUiTFl31JUwCovDBvHbt4Husb2+GbsssSTsC7lpyQPmlat16aAkDt&#10;ZLn7uza3xTJxnLuENMWwNax7tHYS4nFfl6YAUGuN9vy99Xkumi3SFMMw4dwllIMejbHuL9IUAEZK&#10;Zv2rtXkvGuteIU2Risn9ierBjsRs9feQpgAwsrLcWW0OjMW0mBtXrajy2sGNxeTuldIUAMbCutlz&#10;Lq3Nh33yZ2mKQTRnBvyaYuumpSkAjKWsNfc4dX6Mhn9/X7ZwwP689ADG08zzS0lTABh74Ub9Pdpc&#10;GY31G6QpFjPWf009aNG4x0hTAMAioUDN6XOnnsmt8zeVpjBtd6h2kGIx1r1bmgIA+jhyxl1bm0fj&#10;cbul6Xhq5v7G+oHRY3K3Q5oCAAbQtO652rzaJx+TpuMjs36XciCimdxyxnWkKQBghcLcO9A3LzTb&#10;3adK09EVlokf1t58LEWVl6YAgETC/DrQd9VNzs5dRZqODpP7g7Q3G4/7vDQFAAxBc7oz0Ld7Z9ad&#10;Kk3rzZy664rqG4zEWP9raQoAWANN6zdq83E01r9ZmtaPyd3J6puKxGzddXtpCgBYY1nuvqfNzdHM&#10;uIdK0+oLy703qG8iEpN3j5CmAICShXn534vn6X7ZtLBwYWlaPc0Z/wDtRUdj/Q+kKQCgQpqtAefz&#10;3J8gTasjLAEHqrDSDABQYc129/XaHB6NdUdL0/IY676rvrho5h8sTQEANREWHyfpc3okre6dpena&#10;MW0/qb6YSIz1b5KmAIAaOmp2/gra/N4nv5Omw9XMu7dROo/G5P4UaQoAGAHN9vyTtPm+TzZL0/Qy&#10;636pdBjN5NQI/qUwAGCPUBM+qM390djuOmm6euEJP7Okgz4Zi89WAgDsEeb97uI60DfTnRtK08GZ&#10;3D9bfdJ4xu/TaAEAF9o4M3cDpSb0S1eaLk928lnXUJ4kGmPd2dIUADDGMttZp9WJaKz/oDSNM7nb&#10;pjaOxJy082bSFACAPUJ92Ly4XvSNdU+Wpv8TqtY71J0jaeb+MGkKAIAqFJzfazUkFjN16hXPb6hs&#10;jMa6b+5pBADAMmyc6d5JrSfxnLSswmSs+5v0AQDAwMLC5mitvmhZRmHq3kueFwCAVQl15YSldaY3&#10;0cJkrH+VPA8AAMksLCwcoNWdvdELk3X/lfYAAAy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ckvgEAgCFp5v7GWu0pEi1MRUzuny3P&#10;AQBAEpl1u7Saszd9C9O+bDnrGvJ8AACsSJa7D6s1ZlGWV5j2xJ0hzw0AwLKFGnLw0poST/Hf+Q7T&#10;NkRjO++QvgAAiDp6eveBah2JxfrfSNPzZdZ9U90xkkar80hpCgBAjyzvzmq1I5ZJ6+4gTZcy1v1N&#10;axTLutnZi0lTAMCYC3XhmMV1ol+aefcIadpfqHT30p4gHjclTQEAY2jSdh+k14dIrP+BNB2MaftX&#10;qU8YiWl1XiZNAQBjQqsH8ST6AAeTO6t3oKeZd+4qTQEAI6pY9Wg1IJZiVSVN09j4/dMuo3UUi7Hu&#10;D9IUADBCspY7Upv3o2n5Y6TpcGQz/nFqx5GY3H9ZmgIAaqz4zTltno/HzUrTtWFy9179hegxeedF&#10;0hQAUDPF3xhpc3ssh07vPlCarj1jXUd7UdFMd24oTQEAFZdZ90V1Lo9leu5gaVqu9fbM66kvMJ6u&#10;NAUAVFAzd89X5u4+cR+WptUy6Btptv0HpCkAoAI22p2DLjR2StNqG3Tp12i5J0lTAEBJwtzttDk6&#10;lsNb7kbStD6Mdb/V3kwsEzPu8tIUALBGMtt5vzYnx+NeLE3rqTG94076G4tmRpoCAIaomXefoMzB&#10;/fIVaToaTNsdpbzJeKx7nTQFACR0RGvH5dR5Nxbr/yhNR1NYAp6gvvFImrm7nzQFAKxSKDIz2lwb&#10;y9h8xNymTZsurB2AWIz1/5SmAIAVCHPpaxfPrReQl0rT8ZLN7HyocjCiMbn/tjQFACxD8V+dtPk0&#10;GsvXGO1h8u5b1AMUicldJk0BABGZ9f/S5tBYNk1NXVSaYi9j/WnawYpm2t9KmgIARJgfv7NkvuyT&#10;Zu4fLk2h2Wi7/6cduD45R5oCwFjLctdU5sg+6b5VmmI5mnn36fqB1GPa/pPSFADGSjPfcRttXozG&#10;up9KU6xEOIifWHJQ+6TRcs+UpgAw8kKR+aU2F8ZS/FcpaYrVMtb/XDvIsTTa81eTpgAwcsI895nF&#10;816/NHP3dGmKlCZOdLfUDng01rNcBTBSsrxziDrfxWLdJ6Qphsm0uw31BMRi3dukKQDU0hGt3ddU&#10;57dYrP+ZNMVaCgf/2CUno0/4lUgAdRTmrzMXz2f9Mmnnbi5NUZZwZ/AP7eTEctDmhYtIUwCorCx3&#10;79LmsFjCzfdh0hRVkM3M30c7UbGY3P9QmgJApUza+Udr81Y01n1TmqKKQsF5jXriIgn7v0SaAkCp&#10;DpnadUltnuqTv0pT1IGxvq2cxHha3TtLUwBYc2HVM63OTZFMWn9PaYo6GfjLsHL3O2kKAGsia7lN&#10;+nwUSdhfmqLOBv36YNN2X5KmADAUxYpHm3/6ZFqaYpSEE/v+RSe6b0yr80JpCgDJZNb9VZtzYtk0&#10;teuS0hSjyljntZMfi2nvuL40BYAVK357Tptjopl2j5GmGAeHbZm7gXohxGKdk6YAMJDi74vUeSWe&#10;d0lTjKNm279QuSj65X3SFAD6Kj6BQZlD+uVMaQrs+fenzYsukL5p5J0nSFMAWKL4rDpt7oilmXeu&#10;JU2BXlnufq9dNLGsn9p2WWkKAMW/Iw30HXLFp4VLUyCuYefuol9AsbhcmgIYU8X3HenzQzSfkabA&#10;8hUfV6RcTNGYvPMaaQpgTLzYdv9Pmw+ise6X0hRYOZO7H6kXWCytzn2kKYARForMT9U5IJJmvuM2&#10;0hRYvU1TUxfVLrR43N+lKYARE8b3W/VxH4trSlMgveLLBvULT4+x/lvSFEDNDTr+w4rqOGkKDF+4&#10;A3qbeiFGYmynIU0B1MxBCwsX0cZ1NNb/S5oCa89Yd7p6YUZi2p1bSFMANRBuQgf6N+Zm7u4nTYHy&#10;rJ/adnXtAo3G+p9JUwAVFcbqS5eM3f55rTQFqqPZds9ULtZ++bg0BVARh+WduypjNR7rZ6QpUF2Z&#10;dZ9SL+BIGrl7ujQFUKIsd3/QxmgsxZeRSlOgHkzuf6FdzLFMnOiuKk0BrKEw/r6yeDz2S/Hlo9IU&#10;qJ+G3X5r7cLuk1OlKYAhCyukFytjMB7r3y9NgfozucvUCz2Wtn+zNAWQ2ETL3Ugdd7HwfWwYZeEi&#10;/86Si75fWu6h0hRAAmHVs1Mda5FstDuvJ02B0Vb8AZ42CGK50MLCAdIUwAqEVc+HtbEVTWvuBdIU&#10;GB9m2t9fHRCRGOuPl6YAlmky9wdp4yka674oTYHxleXd16kDJBJj3VHSFEDEodO7D9TGT5/8RpoC&#10;2CusiLYqg6Vf7ihNAewnrHpmlfESzxbGEhC17vj5K6gDJxbLXR6wV9bqHKOOk1ha7khpCuCCNNvz&#10;T1IHUjxfkKbA2GnY7oOUMdEvP5CmAAYVVkQfVAZVNI3cPV+aAmPBWPdfbSzEIs0ArJbJ/bw2yGJp&#10;TM9fV5oCIymznR9o1348nQdLUwCpDPzX6rmfk6bAyGjm3SOUa71fjpGmAIbF5N0XKYMvHtt9jzQF&#10;amvCujuo13c03VlpCmCthME30CciZy3/OGkK1Iqx7jfqNR1JM992JWkKoAyZ9X/UBmcs62bPubQ0&#10;BSrN5P4L2jXcJwdLUwBlMyd27qYM0miM9S1pClROM3fP167beLoflqYAqsa0/cv0gasnFKhXSVOg&#10;dOvtmdfTrtNorNslTQFUXSg4P1YHcjTde0lToBQm9x392tTTzP2NpSmAuti0edvFtQEdjXV/labA&#10;mgkF6X3q9RhN98XSFEBdZbbzKH2A6zG5+4Y0BYamkXeeoF1/0Vj3VWkKYFRk1r9DHfCRhInjMGkK&#10;JLN+23mX1a63aKz/ozQFMKrCimibOgFEYlo7biZNgVUxuW9r11gszXz+rtIUwKjb0NpxTW0iiMft&#10;lqbAwBq5e61+Xekxrc7LpCmAcRPuYJ+tTQzRWP9RaQpcILN1533V6ygW66akKYBxFyaFzyyZJPqk&#10;aTtPlaaAylj/T+3aiWXT1MJFpSkA/E9YEf1SmzRi2bB1+5WlKbCHse472rUSi5mee4Q0BQBd48S5&#10;22oTSCxhIvqJNMUYa7RcU7s+orHubdIUAJbHtP2kOqHEw/fejKGG7d5auRbisf6n0hQAVibc2X5X&#10;nWCi4ZtCx0VYLZ+rXwN6GiecfjVpCgCrFyaWfy+eaKKx7r/SDCPI2MF+WSZruWdIUwBIK7NzD1Qn&#10;nkhM7r8vTTECVvDnBZ+QpgAwXGFF9AZ1IorEtDpHSFPU0OB/kO1/Jk0BYG2FO+iTlUkpmlCgbi9N&#10;URPG+jO1cxmLaXduIU0BoByHTp9+oDZB9cmvpCkqLNx0vFM5d/0yIU0BoBqy6bmDlckqHus/J01R&#10;IQ3rHq2er2jcN6UpAFRTlnc/rE9gesJE+FxpihIdMrXrktr5icVY9zdpCgD1EFZEu7QJLZaJGXdt&#10;aYo1ZnJ/onZO4uGr+AHUVOPH3ZvoE1sk1m+XplgDJnevVM9DNG6TNAWAemtYt16f6KJ5lzTFEExY&#10;f0/lmEdjrGtJUwAYLWFF9DVt4ovHPUaaIhGT+7/ox1pPMz/7UtIUAEZXmPD+vHgC7JdNU7suKU2x&#10;QiZ339CObTzcFAAYM6bl76FPiHqKf6CXphhAI/eHacezT/jPqADGm2kN+A/wtvsKaYo+DrNzN1eP&#10;Xyz84gkA9Br0V5aLFZc0xSImd2drxyyWZt65ljQFAOxv0D/yDPmzNEUQivvHlWPUJ91DpCkAoJ9s&#10;2j1Gn0gjsf5r0nQsNXL3dPW4RGKs/6w0BQAMwlj3bm1ijaX4eylpOhYmTnFX1Y5DNNb9UpoCAFbD&#10;5G6HOtFG0mh3byJNR1Yo2qdp7z2WZt69jTQFAKRQfJaeNuFGY/0uaTpSTMu9VX2/kZiWn5SmAIBh&#10;KD6NXJuA4+l+WJrWmrH+Yfr7i8S646QpAGAtZLn7vDohx3OwNK2VgzYvXER5L/FY/y9pCgAog7Hu&#10;1+oEHcmh07sPlKaVF97bj7T3EIuZ9veXpgCAMplW5/baRB2Lyd3J0rSSTO5for3uaKx7nTQFAFSJ&#10;yTtHqBN3LNa9QZpWQsPO30V9nbFYPyNNAQBVltnOD9SJPBY790BpWhpj3R/U1xbJxIy7vDQFANSF&#10;NqHH4/4tzdaUyf2X9dejx7Q7T5SmAIA6yvLOg7UJPpawcvmuNB0qk3dfpPXfJ++XpgCAUWBs503K&#10;ZB9Nw3Y2StOkJlruRlp/feKkKQBgFJncn6JM/tE02nO3laarFvqe1/qIxbR3XF+aAgBG2Yat26+s&#10;FYJoVvnhpyZ3H1KfN54XSFMAwDhp2s5TlaLQL5+RpssSVkgHKc/RJ90vSlMAwDgLReFjS4tEn0x3&#10;+n7B3qHTpx+otovEWPdbaQoAwP+EAjHQV5JvaO24pjTdp/hUCW3fPrmjNAUAYCnT2nEzpXhEEwrR&#10;tj3tcv9GbXs83SP3dAgAwHI0cn+YXlBWl7AqO166AABgcJl139QKzEoiTwkAwOqFlc7ftGKzvMw/&#10;WJ4GAIB0srx7L73w6Ck+bUKaAgAwPMb6V2mFaG/C6uonsisAAGvH5M4uLkrN/OwryWYAANbeutlz&#10;Lr1nldSae4r8CAAAAHW25wbP+jfv+S8P1m/nRg8AAADAWGtMu4do/0y7OMa6d/NPtwAAAABG3gX9&#10;ocUFpfhDDNPyj5WnAwAAAID6Kj4qpfjUYm3xkyLFR6s087MvJd0BAAAAQLVlLXfk6j7weGUJfbb4&#10;sGQAAAAAlTJh3R1SfmVZqhS//icvEQAAAADWTiP3h4VF0m+0hUoVc/6vBXbvJS8fAAAAANIxrR03&#10;My33BW0xkiImd9tM7g8q+ppw7hLh/79R2y9Fil8XDDlqzxsDAAAAgJUIi4rnhZytLTpSJCyKPrSh&#10;teOa0l1Uw7pHhwXVydpzpIix/lvhf+8o3QEAAADAUpNb/HXCwuFj+y8mksb6ndl05xDpbkUOnT79&#10;wLDQeqf6/AkSFoi/Df87Id0BAAAAGGdN23lqZt3c4oVDwnymmfsbS3fJFb/GV/w6n9JvkoQF1JdM&#10;u3ML6Q4AAADAKNuwdfuVwyLgPdriIEms+6VpuUOluzVV/HpfWDx9SH1dCWKs/3n43xdIdwAAAABG&#10;gWn5x5rcn7J4AZAwX220524r3VVGeM/PDplXXm+qfMK0d11fugMAAABQB8387EsZ23mTcoOfJGER&#10;8qeG7WyU7mphouVuZHL3ae39pIixzme5e4Z0BwAAAKBKsrzz4HDT3tJu5lMkPPd3J6bd3aW72jN5&#10;50Vh4fcL7b0myvsb7fmrSXcAAAAA1lrWcpuUG/VEcf9utrsvl65GWsN2bx0WT1/Wj0OS/NS0O0+U&#10;7gAAAAAMw4T198xs5wfKDXmqbMns3AOlu7FlcpcZ6/6gHJ9EcW+bmHGXl+4AAAAArJTJO0eEm/e/&#10;6jfeCWLdGyaOc5eQ7rBIw87fxeT+2+qxS5MZ0+4+QroDAAAA0I9pdW4fFkjfUG6sk8Tk7uSGdY+W&#10;7jCgsHh6ibH+n9qxTRP3unWzsxeT7gAAAABk1m8IN+G/1m+gV59wk//OQ6d3HyjdIRFjO/cNx/aH&#10;2jFPEuumTNvfX7oDAAAAxsPkidtvmuXu8+pNcopYf2b434OlO6yBgzYvXCQsnl6z5FykivX/Coun&#10;l0l3AAAAwGhpWvfczLrd6s1wknQ/3Mw715LuUDJj/cNC2vq5ShDrjjPtzt2kOwAAAKBeJmbctcMN&#10;80fVm90UsX6XaXWeI92hwtZPbbusybtvUc9jilj/R9Pyk9IdAAAAUE3hpvUpJnc71JvaBDFt/9lG&#10;u3sT6Q41FRbSjzfWnaad4ySx/quNE+duK90BAAAA5Wjm264Ubnzfrd60JkhYfJ3XsG69dIcRNHGi&#10;u2pYaL9PO/9JYt0vTcsdKt0BAAAAw5Xl7jFhkfQT9eY0Raz/WnO6czvpDmPG2O7TwvXVUa+NBDHW&#10;f7bx4zP5V0oAAACkccjUrktmLX+MdvOZKH/ObOdw6Q7YpzE7f13T6nxcuWbShL+DAwAAwEo07NyD&#10;Muum1ZvMJHHfMy1/D+kOWJZG7p5vrDtbv6ZWn/DcH2nmZ/NJiwAAAFjK5O6V4Ybxv9qN5GoTnvc/&#10;me2+QroCVs2ctPNm4Zr9gna9JYn1201r7inSHQAAAMZN8S88xvrvqzeLCWJyf2LxL1XSHTBUjbxz&#10;WLjmfq1diykSFv3vbuZnX0m6AwAAwCgq/lYo3Pj9RbshTJFww/rGTVO7LindAaWYsO4OJnff0K7R&#10;FAlj6CdZPv8Y6Q4AAAB1VXzaXJa7r2s3fWniZotPzZPugEoyeeeIsJgf3n8osJ03NfOzLyXdAQAA&#10;oMqK7y3KrP+VdmOXKO8qvn9JugNqZcL6e4bF0/B+FdW6VpbPP1i6AwAAQNka7e5NjO18Trt5SxL+&#10;+B0jbM+HneT+P+q1nyRuk3QFAACAtVJ8d0y40TtLv0FbfUzbfWRixl1bugPGQvEhJWHxdKI2JlLE&#10;WHd8lnfvJd0BAAAglWbeuVa42fqIdhOWIsXiq2Hdc6U7YOwVX9hcfIiJNl5SJIznv4XF05HSHQAA&#10;AAYVbqoOzqzbvvhGK1ms/9zkifM3le4A9NGw7tFhAXWyOpaSxH0z/O8dpTsAAAAsduj06QdmLfeu&#10;pTdSyfKrsEjaIN0BWKFirIbF0zuVMZYkxrrfhv+dkO4AAADG157/am2Lj+bWb5xWn+7XTatze+kO&#10;wBCExdNBJnfb9DGYIt0vmnbnFtIdAADA6Jo4zl1iuH8X4f8SFkhHSHcA1tiG1o5rhjH+IW18poix&#10;7ufhf18g3QEAANRfZuceGG5yhvfJW7n/fvHdMtIdgAoJ4/PZYfzv1MZuonzCtHdcX7oDAACoh8y6&#10;V4SbpOF8t4t1/81afLcLUDcTLXcjk7tPq+M6TVyWu2dIdwAAANUxMe3uHm5UvqfcwKTKdJZ3Hizd&#10;ARgBJu++yFh3rjLeU+X9jfb81aQ7AACAtdWwfmNm3Z+Vm5RUOaaZn30p6Q7ACGvY7q1N7r+szAOp&#10;8lPT7jxRugMAAEiv0Z67rbHua8qNSJKE5/6JafnHSncAxpjJXRbmhD9oc0WauLdNzLjLS3cAAAAr&#10;Y1ru0HDjcp5+w7H6mHb33Ru2br+ydAcASzTs/F3C4uk72hySJNbPhLnoEdIdAABAXDP3NzbWf1a9&#10;qUgQk/sdTdt5qnQHAAML88hLwjz1T22OSRLrXrdudvZi0h0AABh3Wd45JNwg7FJvHFLE+o9ObvHX&#10;ke4AIBljO/c11v1InXtSxLopM+3vL90BAIBxUHyxZLgJ+LB6c5Akbne4gXmedAcAa+KgzQsXabTc&#10;a/V5KUGs/5dp+ZdJdwAAYJSY3B9krD9TvQlIk8+b1o6bSXcAULow5z0spK3MV2li3XHmxM7dpDsA&#10;AFAnZmrXFU3eeada5BMkLMB+3cg7h0l3AFBp67edd1nTcm/V5rMksf6PpuUnpTsAAFBFme08ylh3&#10;slrME8Tk7hsT1t1BugOA2jIz/vEm96dpc12SWPfVZt69jXQHAADKsGnbtouHovwGtViniHV/zVru&#10;SOkOAEbSxCnuqqbl36fOgyli3S+Lr2iQ7gAAwDBNtPwDstxtUYtymvwgy7v3ku4AYOw0cvd0k/uO&#10;Mj8mSfHVDcVXOEh3AABgtYztvDyz7t9a4U2RULxfJV0BAPbTmJ2/blg8fVybO5PEul2m1XmOdAcA&#10;AJbDtDt3M9Z9Vy2uCRIWSK3GtHuIdAcAWKZG7p5vcne2NremSJj7P9LMO9eS7gAAwF7FpyuFIvwn&#10;rYCmiGn7N62bPefS0h0AYJUOs3M3D/P2F7Q5N0ms3x7+92DpDgCA8dLMd9wms+6rSwpkupyStfzj&#10;zu8NADBsjdwfVnzlgjIfJ4mx7t3N/OwrSXcAAIyeLHcvLj4tSSuESWK775mcnbuKdAcAKEnxFQzF&#10;VzGoc3WChMXTT0JNeYx0BwBAPU203I2M9Z/Ril2izBnbeZp0BwCoKJN3jgiLnL8q83iqHNPMz76U&#10;dAcAQHWFovjsUBR3KsUsVT7WmJ6/rnQHAKiZCevvaXL/fWV+T5JQg1pZPv9g6Q4AgHJlW7Zfw+Tu&#10;Q1rRSpHi05iKT2WS7gAAIybM868Mi5z/ajUgTdwm6QoAgLWRWffkUNy26YUpSb4waeduLt0BAMZE&#10;w849yOT+RKUupApfTg4ASG/d8fNXyKx/h1J40sT632StzoR0BwDAhQ6Z2nXJsHh6o1o3EsRY97ew&#10;eDpSugMAYDCNVueRWe5O0opMmrhvhv+9o3QHAEBfDeseHRY5s0vrSapQlwAAfaybnb1YKESvX1pA&#10;0qT4L3khR0l3AACs2KHTuw80uX+nVm8S5Tch/OYDAIw7M+3vb6z/8aIikSzhuY9vTM/dW7oDAGAo&#10;wuLpoFBzztRqUZq4L5p25xbSHQBglJlW52Umd/9PLwirT8N2Xn2hhYUDpDsAANbUhtaOa4YF1NA+&#10;vTXkZyEvkO4AAHXXzDt3zaw7btFknzDOZi33UOkOAIBKCYunZxvrh/n9gJ8w7R3Xl+4AAHXQyF0z&#10;s/6PyqSeJm3/5o2nnXYZ6Q4AgFqYaLkbhcXTZ9TaliLWuSx3z5DuAABV0bDdWxvb+Yo6eafJqcbO&#10;PV66AwBgJJi8+yJj3blK3UsT69/faJ9+NekOALCWTN4Z6iRvcvfeiRPdVaU7AABG2vn/8dEP7z8+&#10;Wv9T0+48UboDAKSWTXduGBYxn1Yn4QQJz91p5O7p0h0AAGPN5N0sy90ftJqZJNa9bWLGXV66AwCs&#10;RGb9s4x18+pEmyYf32h3Xk+6AwAAioadv0uox99R6miaWD9jpuceId0BAGLWT227embdB9XJNEWs&#10;/1nW4qNQAQBYjUar89JQV/+5pM6minWv2zS1cFHpDgDGW6PlnpTl7gx1wkySLl+2BwDAkBi7874m&#10;dz/Sa3CCWDdVfNG8dAcAo6/4fWVj/dvVSTFBwnP/1thOQ7oDAABr5KCFhYs0cvdarT4nifX/Kr6A&#10;XroDgNFR/F6ysW6rOvklSFgkfasx3b2TdAcAACpgIp97eKjT7cV1O1msO66Zz99VugOA+tg0NXXR&#10;4veP1cktSdzfw/MfLd0BAICKW7/tvMua3L1Vr+sJYv0fTctPSncAUD3N3N2v+D1jdRJLkxOyVuc+&#10;0h0AAKixRt55Qqjtpy2q9eli3Vebefc20h0AlGPPp+RY9y91okoQk3des2lh4cLSHQAAGEEvtqf9&#10;n8n9+7R7gSSx7pdZ3n2xdAcAw9Owc8P9Hobc5cb6h0l3AABgDBVfJB8WOU6/V1h9wr3GZ5u5v7F0&#10;BwCrY3KXhUXS0L7p2+Tdt6yf2nZZ6Q4AAGCf9fbM65ncf1y7h0gS63ZlefcQ6Q4ALlg27W9lWv7L&#10;6qSSIGHSO634vWXpDgAAYNkauXv+ni+iV+4x0qT74WbeuZZ0BwDny2xnnbHuF/rEkSTv22i7/yfd&#10;AQAArNphdu7m4R7jC4vuOdLFuu3hfw+W7gCMk8O2zN0gTAKfWjIxpErxe8ct9wzpDgAAYOgauT8s&#10;s/436r1JmryrmW+7knQHYNQ0Wu6ZxvquMvhT5ROmveP60h0AAEBpJqy7Q2bdN5X7lSQx1v0ky91j&#10;pDsAddRoz1/N2M4HtEGeImHx9XPT6rxQugMAAKgsk3ePCAuov2r3NIlyTDM/+1LSHYCqMtOdJxrr&#10;TlcGcZKYtvvSxIy7pXQHAABQOxPW3zOznR9o9zqJMp3lnQdLdwDKdERrx+Uy696mDNREcb8Lz2+k&#10;OwAAgJFj8u4rw/3Of/V7oRRxm6QrAGthIvcPD4N6Rh+QSXJs1ureWboDAAAYGw3bfVC4z5pW7o9S&#10;5QdZ3r2XdAcghYM2b75Io+Veqwy4VPmHyf1LpDsAAAAEh0ztumTW6hyj3Dulyl+z3B0p3QEYhLGd&#10;+xrrfqQMrCQJC6QfFn1IdwAAALgADesenVk3q91bpcmeT/W7o3QHYLHiX3nCIumfSwdPmhT/SnXQ&#10;5oWLSHcAAABYoUOndx+Ytdy7tHuuJDn/+6QmpDtgPGWtHXc2LfftJQMkXdrN3D9cugMAAMCQmNwf&#10;FBY5Zyr3Y4nivmjanVtId8DoKj5xLuT3+kBIEOveVnxynnQHAACANbahteOa4Z7sw+q9WopY/7Pw&#10;vy+Q7oB6mzjR3dLkfvOSCz1VrP9p8d1L0h0AAAAqppn7Z4f7tp1L7uNSxfpPmPaO60t3QPWZVueF&#10;xrpz1As6Td7faM9fTboDAABATUy03I3CvdxnFt3bpYt1Lmu5Z0h3QDUUK/qwQPqketEmSHhu32i5&#10;Z0p3AAAAGBFhcfPicL937uL7v2Sx/v2NE07nP7Rj7RUr92Iho16YCWLa/pOHzczdQLoDAADAiGvY&#10;7q3DfeBXFt8XJot1/CkHhmej7f5fZjvvVy++NDknPP866Q4AAABjLstdM7P+j8p9Y5rs+bCwX/Nh&#10;YVi5Rt55QrESVy+wNNmcTftbSXcAAACAqnHS/F3CveN3Ft1Lpov1M2Z67hHSHaBbP7Xtsqbl3qpe&#10;REnifm9yl0l3AAAAwIqEe8uXZtb9a+n9ZqJY97pNUwsXle4wzoz1DwtpqxdKgpjcf7th5+4i3QEA&#10;AABJNXN3vyzv/ki7F00S66aKPqQ7jLpNmzZd2OSd16gXQ4KExdc/G63OS6U7AAAAYM1sXli4SLgn&#10;fe3ie9Rksf5fptV5mXSHUZG1OvcxLfdD9aQnifsRq24AAABUTTP3D8+sm9HvYRPEuuOa+fxdpTvU&#10;STh5R4cV8D/UE5si/F4nAAAAauSI1o7LZfkQ/15/zyf6uaZ0h6ppTHfvZPLOserJS5MZ0+7yySEA&#10;AAAYCc28O9xPhLbuq6GP20h3KIOxnYax7nfqCUoQY/3bJ2bc5aU7AAAAYCTt+c7R3L9v8f1wslj3&#10;yyzvvli6w7CYducWYYH0JfUkJEhYIJ3eaLknSXcAAADAWGrm7ulhkeO0e+ZE+Uwz9zeW7rAaWcu/&#10;ICySfq4c5CRptv0HDt+66+rSHQAAAID9bLRnXi8snj6h3UsniXW7srx7iHSHC7J+2Cck993M+mdJ&#10;dwAAAAAG0Mzd88P99M+U++xE6X64mXeuJd2h0Bj2P/nZ7qey6c4NpTsAAAAACUzauZuH+/gvqvfg&#10;aXJmyMHS3fiYONFd1bSG90dlJve/MHnnRdIdAAAAgDXQzP1hmfW/0e7RE+VdzXzblaS70WLs3OON&#10;dacpbzpJwiLpyw3bvbV0BwAAAKBEk9bdIbPum9q9e5p0Z7PcPUa6q5+N3z/tMiZ3b9Hf3OoTFl9/&#10;aLT4YiwAAACgDrKWOzLcx/918X19whzTzM++lHRXTeEgPDSsInPlxafKd5p5567SHQAAAIAamrT+&#10;npn1P1Du91NlOss7D5buSrSwcEDDdl6tvMA0sf5fptV5mfQGAAAAYARlLbdJXQ8kiftvyCbpavga&#10;03P3Nrk7QX8xKeKmTNvfX7oDAAAAMEYmbfdBYV0wvXSdkCw/yPK5e0l3aRjrjgr5u9JZkoTnfv26&#10;2dmLSXcAAAAAcKFNU7sumbX8MdoaIkls8TdV7kjpbvlC4zsa67+15AkTJTz31kar80jpDgAAAAAu&#10;UDbtHhMWOLPaGiNJzv9UvztKd732fGZ6PsTPTLeddxw1O38F6Q4AAAAAVuzo6d0HhnXGu5asO1Kl&#10;+D6pVmdiT2fqDquOOyOs0J68pwMAAAAAGKKwBjk45MzeNUmapFswWf/BbMtZ15DXDAAAAABr7ojW&#10;7mtmufuwumZZQVa8YDK5nw95trwuAAAAAKicLO8cklm3S1vTLCcDL5gmWu5G0jcAAAAA1EYz9zfW&#10;1jj9MtiCybr/Sl8AAAAAUDvFmkZd60TCggkAAADA2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YrgLJomx/lUX&#10;Wlg4QPoEAAAAgMpaCGuXzPpXa2ubC8qKFkz7x1h3fJZ37yWvBQAAAABKl7U69wnrlRMWr18GzaoX&#10;TPsnLJ7+luXuSHmNAAAAALBmMuuOzqz/h7ZWWWnCgsmdpG1IEuu+OWndHeT1AwAAAEAyG2e6dwrr&#10;jmOXrEPS5STp6kIXOmp2/gqZ7bxD2SlJjHW/aeb+MOkOAAAAAAaWWWdCfq+tOZIkrInWHT9/Beku&#10;LryIJ2e5O0N9kgQxufuCOWnnzaQ7AAAAAFhi44y7ZVg/bF68nkgXd0az7Z4k3a1MdvJZ1zAt9yG9&#10;g9XHWHd2yPOkOwAAAABjLLOddWGdcM7idUOyWPfB9Vt3XV26S8/k/tkh82rnafKxxvS260p3AAAA&#10;AEbYxpmzbhAWMZ9S1gWp0m223TOlu7U10XI3MtZ/RnlRaWLdXLPdfap0BwAAAGAEZHbuWeF+v7vk&#10;/j9VwgJs48zcDaS76shy9+LwAs9d8oJTxbr3TE7NXUW6AwAAAFADh2/ddfXiV+HUe/w0OafZ9i+U&#10;7uqhmXdvE174Vxa9kWQxuT/FtP1jpTsAAAAAFdJszz9pmB8kF7K5+FAI6a7+TMtPZtb/UXmjSWKs&#10;f9O6b81eWroDAAAAsIbO/6oiP7SvKgr5XWadke5Gm2l37hbe8HGLDkCyGOtaWT7/YOkOAAAAwBA0&#10;291HhvvvkxbfjyfMscUX1Ep348vYzstN7v+fcoASxW2SrgAAAACs0KbN2y6eWfcG/Z47Qaz/R3j+&#10;o6U7aJot/4BwoH6sHsAUsf4Hk9bfU7oDAAAA0EdzJtyf537LkvvqdDlhsj1/b+kOg9i0bbgrWGPd&#10;X03ePUK6AwAAABA0292Xh/vlfy++f04W61+9sLBwgHSHVDLbeVQ4wEP7HUmTu2+YrbtuL90BAAAA&#10;Y6E57e6e5e572j1ymnRt1nIPle6wFsypu65o8s479ROy+hjrfx1WvhukOwAAAGCkNNt+Y7jv/fPi&#10;++Bksf7Nm2bP4VOsq8Lk/iCTu23qyUoS9/nJrfM3le4AAACAWmlOd24X7mm/rt/rJoh1p2Yt/zjp&#10;DlW2obXjmg3rPqyeyBSxbnfTuudKdwAAAEAlhXvW9eH+9VdL7mdTxbr3HL3151eW7lBXWd45JJzQ&#10;nUtOcKIY6z86ueWM60h3AAAAQCkmT9x+06ztP6fdsyaJdXNN23mqdIdR1Mz9jY3tfFa9ABLE5G6H&#10;afunSHcAAADAUBW/+ZTlbrd2b5oke/5xwPOPA+PKtNyh4SL4pXpxJIix7t0bjt/OP1MCAAAgiWLx&#10;UixitHvPNOHPTxDRaM/fNixwvqZfOKtPeO6fhAvwMdIdAAAAsCzFr8EVvw6n3WMmifWfK36dT7oD&#10;lqdh/UaT+z+pF1WaHNPM80tJdwAAAMAexQcpFB+ooNw/psqvig+EkO6A1dvzZV62+13lYksT66Yn&#10;bfdB0h0AAADGTPGR3OGe8FT1XjFJ3NeLjxaX7oDhChfzK8KF9++lF+LqY6z7r8ndK6UrAAAAjKDi&#10;S12LL3fV7gcT5c/Fl9NKd0B5Mtt9YLggtyy6QJPF5P77Zqu/h3QHAACAmspa7qFZ3rXaPV+auO8V&#10;vxkl3QHVM+HcJcIC5436Bbz6GOv+kll/uHQHAACACltYWDgg3Lu9WruvS5R/N9vdl0t3QP00rHt0&#10;WECdrFzcieK+3pzZye+iAgAAVMRke/7e4T7thKX3bcmypTnjHyDdAaPj6OndB2Yt9y7lok8Ty6ed&#10;AAAAlCGz7ugsd39X79FSxLo3bNq27eLSHTAewsV/cMiZPYMhYYz1n2u0uzeR7gAAAJDIxpnuncL9&#10;1rGL77/SxZ3UbHcfKd0BaOadaxnrPqIPmNXH5O4s0+4+R7oDAADAgDLrTLiv+t3i+6xksf4dR83O&#10;X0G6A9CPaXWeEwbNLnUwJUixOGvmZ19LugMAAMAiG2fcLcN90+bF91Hp4s5otuefJN0BWKni1+qM&#10;7XxOH2gJYv328L8HS3cAAABjK7OddeG+6Jyee6WUse6Dh2/ddXXpDsAwNKxbn+XuPHUQpsm7mvm2&#10;K0l3AAAAI2vjzNwNwiLmU8r9UKp0Mzv3LOkOwFprznRuV3y0uDI4k8RYNztp5x8t3QEAANRes+2e&#10;Ge5zuovve5IlLMA2zpx1A+kOQJVktnN4GKh/XjJwE6X4Ut5DpqYuKd0BAABUXvErcMWvwmn3Noly&#10;TvGrfNIdgLowLX+PLHffUwZ1khjrTsxs94HSHQAAQGU02+5JxYcqaPcwibK5+FAI6Q7AKDC5e6XJ&#10;/X+UAb/qhMXTfzLrXiFdAQAArKl1x89fIbOdd2j3KUli3e9DjHQHYNQ1bPdBYfF0ojohJIn7XnPG&#10;3V26AwAASK74Ytdwz3GSfi+SJMdmrR13lu4AjKtNU7sumbX8McokkSbW/blp/UbpDgAAYEUO2rzt&#10;4mGR9Hr1fiNFrP9HuG85WroDAF2Wu8cY636iTiQJEp77a432/G2lOwAAgKhmyz8g3Jts0e4pEuWE&#10;rNW5j3QHAINp5mdfKSxw3q1MLklicneeabtDpTsAAIDiV+1eHhZJ/9buHZLE+ldv2rTpwtIdAKRj&#10;Wv4pYZGzQ518EsRY/9lm7m8s3QEAgDHQnHZ3DwukoX2yb2ZdnrXcQ6U7AFgbEzPu2mGB81F1YkoR&#10;63ZlefcQ6Q4AAIyQ4u+bi79zVu8BUsT6N2/8/mmXke4AoHxN654bJr7d6qSVJO7DR/xk9zWlOwAA&#10;UCPN6c7twiLma3qNTxDrTs1a/nHSHQBU2+TW+ZuGBc7n1QktQYz1Z5rcHyTdAQCACmpatz4skn6l&#10;1fIksd33TE7NXUW6A4D6CpPlBmPdr9XJLkHC4umdh06ffqB0BwAASrDhxO03DTX/c1qtThM317Td&#10;p0p3ADCaTKtz+7B4+oY+Ea4+4blPzmz3UdIdAAAYoj2/kp/7sxbX42Rp+49ObvHXke4AYPyYvHNE&#10;WOT8VZ0kU8S6N0wc5y4h3QEAgFUoPvQpG+aHPuVud7EIk+4AAPubsP6eme38QJ9Ak2RLc8Y/QLoD&#10;AADL0LSdp4YaOrSvFSn+7rn4+2fpDgCwXFnLbdIn1tXHWPdvY7svl64AAIDYsPXnV86se49WPxPl&#10;V822Wy/dAQBSyPLOg8Mip6VMukkSnvu7pr3zbtIdAABjpfhI7lAPT1lcH9PFfb0507mddAcAGKZm&#10;fvaljO28SZ+QVx+Tuz+Ztp+U7gAAGDnrZs+5dGbdm7U6mCh/brb9RukOAFCmsLh5rBnmfxWz7qvN&#10;vHsb6Q4AgFqabM8/JMudVWtdkrjvNWfc3aU7AEAVbdi6/cpmmL93bd0vQ0F4sXQHAEB1LSwckFn/&#10;arWepcm/Q118hfQGAKij4gvuwmQ+p0zyaWL9Zw4/2d1IugMAoFSN9vy9s9ydoNasNOETZwFgVE2e&#10;5K8TJvqPLZr4k8VYt9Pk/tnSHQAAayKz7uiwSPq7VpuSxLo3bNq27eLSHQBgXIQFzvNCzlaLQ4KY&#10;3H0oO/msa0h3AAAk0Zjp3inUmWMX152EOSmznUdJdwAAhMVTa+fNTMt9QSkaSRIWZtsy654s3QEA&#10;MJBQQ0yWu99pNSZJrH/HUbPzV5DuAADor5H7w8Ii5zdqUUmRUJjM1KlXlO4AAOgxMeNuGerF5iX1&#10;I1ncGfyHPABAEpPW3SEUlW/qBSdF3EnNdveR0h0AYEw12/6FJvfn6LUiQaz/YLZlO78qDgAYrqzl&#10;jjTW/U0tRgkSnvv1B23mj2sBYNQdNjN3g8y6T2m1IFG6YZH0LOkOAIC1l+Xde4UFzvFKkUoSY/2P&#10;TdvfX7oDANRcs+2eaYqFjDLnJ0mxAJvu3FC6AwCgWsIC51VqAUuTf4XF08ukKwBADayf2nb1Ztt/&#10;QJnTk8RY94vMdtdJdwAA1Eej7R5icme1Apck1h3XzOfvKt0BACoizP9PMi13hjp3p8nmbNrfSroD&#10;AKD+Ns2ec+mwwHmzUvTSxPo/ZrlrSncAgDW07vj5KzTb/u3q/Jwi1v0+xEh3AACMvqzlHxeK4KlL&#10;imKiGOu/0rDdW0t3AIDEGq3uI8Ncu1WbgxPl2KzVvbN0BwDA+JqcnbuKyd17lWKZJMa6c03efZF0&#10;BwBYgXWzCxcrPsVUm2eTxPp/ZNYdLd0BAIAYYztPC0W5oxbUBAmLs09nJ+3mE5QA4AJMtPwDik8r&#10;1ebSFDEt98Os1bmPdAcAAAbVmJ6/rsn9x7VCmyJhYTbPd3QAwP8Y2315mHf/nzZnJon1r960aeHC&#10;0h0AAEipkbvnh2L7M7UIp4h1Hzx8666rS3cAMPImpt3djXXfVefEFLEuz1ruodIdAABYK5N27uah&#10;EH9RLdBJ4s5ott2TpDsAGBkN6zea3P9Jn/sSxPo3bzzttMtIdwAAoAqyvDNhrPutWrwTxFj/9okZ&#10;d3npDgBq47Dpzu3C/Pg1bW5LlFOzGf846Q4AAFRdKN53DAucby0q6MkSbjy2mnb3EdIdAFROw7r1&#10;JnfnaXNYkrS77yk+5VS6AwAAdRYWOEeFG4e/q0U/Rax73brZ2YtJdwCw5hrt7k2M9Z9T56gkcXPN&#10;dvep0h0AABhVjfb8vcPi6QT9hiBBrJtq5u5+0h0ADE3DuueG+ewsdS5Kk49NnuSvI90BAIBxs7Cw&#10;cEDxEbfKTUKq/DPkpdIdAKzKxIy7trH+o4vmmYRxu411z5PuAAAAehUffRtuGHL9RmL1CTci32nY&#10;+btIdwBwgRq281ST+x3anJIm7vOTW+dvKt0BAAAsz8bTzr2Myd1b9BuM1Scsnv4Qnj+T7gBgjw1b&#10;t185zA/v0eaNRPlVZv0G6Q4AACANY/3jw03MacrNR5KY3H852+pvJd0BGCOm7R8b5oBTtLkhTdzX&#10;Tatze+kOAABguCZOdFcNNzfv029MVp+wMPtFZrvrpDsAI2bd7DmXblj3Zm38J8qfM9s5XLoDAAAo&#10;VzN3T8+sc8pNS5pY96mNM2fdQLoDUEON9vxDTO6sOsaTxH3PtPw9pDsAAIBq2mh3Xi8scD6h39Cs&#10;Pib33UbbPVO6A1BVCwsHmLZ/lTaOU8RY958w17xCegMAAKincGPzAmP9zxff7KRKeO4PNNrzV5Pu&#10;AJRo6N/zlvstmZ17oHQHAAAwWky7cwtj3ZeUm6AkCc99uml3nyjdAVgDpu2OCoukv2tjMkmse8PE&#10;ce4S0h0AAMD4MLbTCDdav1NvklLEurcd0fr15aQ7AAk0Zrp3Mm3/LXXMpclJme08SroDAABAobgJ&#10;CzdKxy66cUoX62aauX+4dAdgAKbdbRg7zP+44d9hpnZdUboDAADABQkLnKPDTdQ/1JurJHGv3TQ1&#10;dVHpDsB+JmbcLYf567MhZ4Qx/mTpDgAAAKuRtTr3Mbn7oXLTlSThxvBHxnbuK90BY8m0/AuH+QEt&#10;mfUfzLZsv4Z0BwAAgGHYtLBwYZP716g3ZGnyj/D8L5HugJF12Ja5G4QF0ieVMZAkxrr5sEh6lnQH&#10;AACAMoQbvoeFtLUbthQxuft2trV7Z+kOqLVGyz0zLGS8dq0nie1+Kpvu3FC6AwAAQJWs33beZcMC&#10;563qjVyKWPf7ECPdAZW3fmrb1YvvKlOv5wQJi69fhEXSOukOAAAAddLMu08IC5yfajd6ibJ544y7&#10;pXQHVEKj5Z4UFkmnK9drqmzOpv2tpDsAAACMgo22+3+Z9e9Xbv6SxFh3TvFH89IdsGYmZtzlwwLp&#10;7dp1mSR7/mW1y7+sAgAAjJMsd88Y5t9yhOf+pGnvur50ByTVaHUeGRZJW7VrL0VMi7/dAwAAgCgW&#10;NsUCR7txTJHzF2buGdIdMLB1swsXC9fR67XrK1H+kbXd0dIdAAAAEFf8al24gTxn0Q1lulj//uJX&#10;BKU7QDXR2vEAY/2P1WsoQfZ8t9nM/H2kOwAAAGBwxYc6hJvLzYtvNpPFup8WH04h3WHMGdt5ucn9&#10;/1OvlQQxeec1xXeZSXcAAABAWsXHime5+712M5oixceiFx+PLt1hxJn2zrsZ676rXQtp4vJsZudD&#10;pTsAAABg7WSt7p1N7r+t36iuPsb6dsjDpDuMiIbtbAzXzZ+0c54iYdH9lo2nnXsZ6Q4AAACohnAT&#10;/JKwwPmndhObIuH5X3PQ5s0Xke5QE432/G2NdV/TzmminGrs3OOlOwAAAKD6jO3c1+TuR8rNbZLw&#10;B/vVZtrdQ8M5Ok87dykSnvu9k7PnXEW6AwAAAOrroIWFi4Sb3NcuvulNmL9nlo+ELlOj3b1JWCR/&#10;Tjk3qTIXnv9p0h0AAAAwupq5f3hm/YxyU5wqx26c6d5JusOQmHb3OSZ3ZynHP1U+1pjedl3pDgAA&#10;ABg/R7R2XC7L3duUm+UkMdb/1thuQ7rDKkzMuGuHRdJHtOOcJm63se550h0AAACAxcIN+RPDTfPp&#10;+g316hOe+0um3bmFdIcLYNr+KSZ3O7RjmSifN60dN5PuAAAAACxXoz1/NWP9B5Sb7CQJi6efh/99&#10;gXSHYMPW7VcOi9Z3Lz5WCfOrzPoN0h0AAACAVBpt98xww91ddAOeLtZ9YqPdeT3pbmyYtn+sabuf&#10;qMckSdzXTatze+kOAAAAwLBtnDnrBmGB8yn9Bj1BrHPN3D1duhsp62ZnLx0WSW9S33eCGOv+kll/&#10;uHQHAAAAoGyZ7a4zuf+FdgOfIuG53zdxiruqdFc7jbZ7iLG+pb23NHHfMy1/D+kOAAAAQFVlW/2t&#10;wgLny/qN/epjrDstLD4eL91V08LCAeE1vkp7/SkSjsF/wiL1FdIbAAAAgLoyucvCDf4ftBv/FAnP&#10;/5aNp517GemuNI3puXuHRdLx2mtMlC1hkfRA6Q4AAADAqGnY+buEG//vLFoIpIt1eTbjHirdDV1Y&#10;CB4VFkl/U19Lilj3honj3CWkOwAAAADjJCwKXppZ/68lC4VUsf7VCwsLB0h3q9aY7t4pLJC+pfaV&#10;IGEBdnJmu4+S7gAAAADgfM3c3S+zbkpbSKSIyd0Jjfb8vaW7ZTO20wiLpN9qz5kk1r/DnLrritId&#10;AAAAAPS3aWrholnefZ26wEiQ4tfoil+nk+56TJzobhm2fUlrlyLhubeFheGTpTsAAAAAWB3T7j4i&#10;LHK2aguQFDG5Py3L3XnathQxLfeh7OSzriFvBwAAAACGY2LGXT4snt6uLUyqkvD65rMZ/yx5yQAA&#10;AABQjmZ7/klZ7s7QFi5rGZO7T2cndW4oLwsAAAAAquXwrbuunln/QW1BkzphgfQLk3deJF0DAAAA&#10;QL2ExdOzTO7ntQXPShKe68vZVn8reXoAAAAAGA3Fr8vt+bU5ZSEUj/t9aJPJUwAAAADAeDB590WZ&#10;9ecuXiSZ3H+7YefuIrsBAAAAwHhr5jtuI/8XAIAKuNCF/j+hCQifZF5d2wAAAABJRU5ErkJgglBL&#10;AwQKAAAAAAAAACEA7zR7CP0gAAD9IAAAFAAAAGRycy9tZWRpYS9pbWFnZTEucG5niVBORw0KGgoA&#10;AAANSUhEUgAAAuAAAANUCAYAAADy8pjeAAAAAXNSR0IArs4c6QAAAARnQU1BAACxjwv8YQUAAAAJ&#10;cEhZcwAAOw4AADsOAcy2oYMAACCSSURBVHhe7d3RdRvXuYZhl5BrkVxOCWpApErQnQjchCWwBHWg&#10;ElKCSmAJLiElpIRzsPdsxrI8JEFg5sOemedd67lJck4cmQQ+Sz8xv0mSJEmSJOmF7j7sP95e7/59&#10;e7P/cff713+2f1mSJEnSlN39/q9/3F7vvx/G93/vbvb/96z8a+0/IkmSJGmK7q53Xw5D+z8/D++f&#10;tVH+0P7jkiRJkk7p7urr59ub3R+/Du6X1P/sh/3H9n8uSZIk6ZheOjc5VrkRdx8uSZIkvdG5w/tX&#10;7sMlSZKkF6rnJq/ceZ/KfbgkSZL0U8Od9/7Hr8N5avU+3FmKJEmSttrU5ybHKv+dhrgkSZI2Uxne&#10;dzf3j+nh/atPV7tv7S9JkiRJWmfv/VjBubW/FvfhkiRJWlf18fGBO+9THYb4k7MUSZIkLb5L3Xmf&#10;yscWSpIkaZENd977hzk+VjDEWYokSZKWUW933qdyHy5JkqSuKzfUt+UR8CNjdsnq/yb34ZIkSeql&#10;pd15n8p9uCRJki7eXI+P71X7hwxnKZIkScq2ljvvU9X/7R/2H9svhyRJkjRPWzk3OZb7cEmSJM2S&#10;4f069+GSJEmarK2fmxyr3cK7D5ckSdJpDcO738fH96r+w4qzFEmSJB2bc5NplF/D8mvZflklSZKk&#10;v1bG4t3N/aPhPbX7x/ZLLEmSJA25855X+7V1Hy5JkrT1ymdZu/POOQzxJ/fhkiRJG8yd92X52EJJ&#10;kqSNNNx57x/aR+aNjkOinKVIkiStNXfefap/T653X9rfJkmSJC29cnNcPxJvZPzRD4+1lyRJWnju&#10;vJfJfbgkSdICq+cm7rwXq/1Dk/twSZKk3nPnvS717+WH/cf2t1eSJEm95Nxk3dyHS5IkdZLhvS3u&#10;wyVJki6Yc5Ntarf97sMlSZJSeXw8Rf2HL2cpkiRJ8+XchDHla6J8bbQvE0mSJJ1bGVeHofVgePO6&#10;+8f2JSNJkqRTc+fNe7SvFffhkiRJ782dN+eoXzvuwyVJkt7OnTdT8rGFkiRJr3QYTA/tI+ZGxxSc&#10;ov3DnLMUSZKk59x5k1C/xq53X9qXnSRJ0vZ6PjcZG0swl1uPtZckSVvLnTc9cB8uSZI2UT03cedN&#10;J9yHS5Kk1dbuvJ9+HUDQg3of/mH/sX25SpIkLTfnJixJ/ZkE9+GSJGmJleH96Wr3zfBmidyHS5Kk&#10;ReVjBVmD9jXsPlySJPWbx8ezRnWIO0uRJEk95c6bLXCWIkmSLl4Z3odh8mB4sy33j+1bQJIkKZc7&#10;b7bMfbgkSYrlzhv+VL8X3IdLkqQ5cucNL3MfLkmSJu3uevflMDA8Ph5e0f7h1FmKJEk6PXfe8H71&#10;e8Zj7SVJ0nt6PjcZGxfAcW6vd/92Hy5Jkl7NnTdMz324JEkarZ6buPOGWbgPlyRJ/6vdeT/9OhiA&#10;6bkPlyRpwzk3gcupP2PhPlySpG1Uhvenq903wxsur3wvtm9NSZK0xnysIPSnfU+6D5ckaU15fDz0&#10;rw5xZymSJC07d96wPD62UJKkBVaG9+GN/MHwhiW7f2zf0pIkqefcecN6uA+XJKnj6p13efT1yJs4&#10;sGz1Zzjch0uS1EfuvGE73IdLknTh7q53Xw5vyB4fDxvS/mHbWYokScnceQP1NcBj7SVJmrfnc5Ox&#10;N2Ngm+rPfrgPlyRp2tx5A29xHy5J0kTVcxN33sAR3IdLknRG7c776dc3WIC3uA+XJOkdOTcBplJ/&#10;ZsR9uCRJ4w2Pj79/NLyBqX262n1rLzWSJKnkYwWBubXXGPfhkqRtVx8fXx4xPfJmCTCHOsSdpUiS&#10;tpY7b+DSfGyhJGkTDXfe+wcfKwh0xFmKJGmdufMGeuU+XJK0quqdd3lU9MibHkBP6s+kuA+XJC01&#10;d97AUrkPlyQtLo+PB5au/eaBsxRJUt+58wbWpr6meay9JKm3nJsAa1d/lsV9uCTp0hnewNa4D5ck&#10;XSx33sBWtdc+9+GSpEzDnbfHxwN4rL0kadacmwCMK6+N5TWyvVxKknRe5U3l7ub+0fAGeMv9Y3vp&#10;lCTptHysIMD7eKy9JOmk6uPj3XkDnOwwxJ/ch0uS3sydN8C0ymtqe4mVJOnPhjvv/UP7aK3RNxEA&#10;zuIsRZI05M4bIKO+1l7vvrSXX0nS1iq3ifWjs0beJACYj8faS9LGcucN0Af34ZK0gTw+HqAv7TdD&#10;3IdL0tpy5w3Qt/oa/WH/sb1sS5KWmnMTgGVxHy5JC83wBlg29+GStKCcmwCsQ/uZHffhktRrw/D2&#10;+HiAtam/qeIsRZL6ybkJwDaU1/rymt9e/iVJ6cqL8N3N/aPhDbA194/trUCSlMqdN8C2tfcA9+GS&#10;NHflM2LdeQPw7DDEn9yHS9IMufMG4DU+tlCSJmq4894/tI+iGn3RBYCfOEuRpFNz5w3AKep7x/Xu&#10;S3s7kSS9Vbnlqx81NfKiCgDH8lh7SXojd94AzMF9uCSNVM9N3HkDMJP2mzvuwyXJnTcASfU958P+&#10;Y3sbkqTt5NwEgEtyHy5pMxneAPTEfbikVefcBIAetZ9Bch8uaT15fDwAS1B/k8hZiqQl59wEgCUq&#10;713lPay9nUlS/5UXrcML2IPhDcCy3T+2tzZJ6jd33gCsSXtPcx8uqb/ceQOwZvU9zn24pB5y5w3A&#10;lvjYQkkX7fBC9NA+umn0RQoA1qj9ppOzFEm53HkDQLsPP7wntrdHSZq+53OTsRchANiqW4+1lzR1&#10;7rwB4G3uwyVNUj03cecNAEdxHy7p5Nqd99OvLywAwNvqffiH/cf2tipJL+fcBACmU392yn24pLHK&#10;8P50tftmeAPA9NyHS/pLPlYQAObX3mvdh0tbzuPjASCvDnFnKdK2cucNAJfnLEXaQGV4H77hHwxv&#10;AOjJ/WN7q5a0ptx5A0C/3IdLK6reeZdH5I58swMAfak/m+U+XFpm7rwBYLnch0sL6+569+Xwjevx&#10;8QCwYO030ZylSD3nzhsA1qe+t3usvdRXz+cmY9+0AMA61J/pch8uXTZ33gCwPe7DpQtVz03ceQPA&#10;JrkPl4K1O++nX78RAYDtcR8uzZhzEwDgJfVnwdyHS9NUhvenq903wxsAeEvZDG1CSDolHysIALxX&#10;2w7uw6X3VB8fXx5FO/JNBQBwjDrEnaVIr+fOGwCYmo8tlEYqw/vwDfJgeAMA87l/bNND2nbuvAGA&#10;FPfh2nT1zrs8UnbkmwMAYE71Z83ch2srufMGAHrhPlyr7+569+Xwhe7x8QBAN9pvCjpL0bpy5w0A&#10;9K5uFY+119JzbgIALE39GTX34VpahjcAsHTuw7WY6rmJO28AYAXch6vr2p33069fuAAAS1fvw52l&#10;qJecmwAAW1E2jyGuizU8Pv7+0fAGALbm09XuW5tEUiYfKwgAbF3bQu7DNW/18fHl0a0jX4QAAFvk&#10;Plyz5M4bAOB1PrZQkzTcee8ffKwgAMDRnKXotNx5AwCcxn243lW5Ybotj2Ad+WICAOB49Wfn3Ifr&#10;pdx5AwDMw324/pbHxwMAzKv9JqezlK3nzhsAIKturw/7j22OaSs5NwEAuKz6M3fuw9ef4Q0A0Bf3&#10;4SvOuQkAQJ/az+K5D19Lw/D2+HgAgN7V3yx1lrLcnJsAACxT2XBly7VZp94rf7Pubu4fDW8AgKW7&#10;f2wTT73mzhsAYF3atnMf3lvlsyTdeQMArNdhiD+5D+8gd94AANviYwsv1HDnvX9oH1kz+jcHAIBV&#10;c5aSyp03AABF3YTXuy9tJmrqys1P/UiakV98AAC2y2PtJ86dNwAAx3AfPkH13MSdNwAAR2q/aes+&#10;/L258wYA4Bx1S37Yf2zzUi/l3AQAgCm5D38hwxsAgDm5D/8p5yYAACS0ny3c7n34MLw9Ph4AgKz6&#10;m79bOktxbgIAQA/KJi3btM3U9VX+x93d3D8a3gAA9OX+sU3W9eTOGwCAnrWtuvz78PLZi+68AQBY&#10;isMQf1rkfbg7bwAAlmwxH1s43HnvH9pHvIz+jwEAgAXp9yzFnTcAAGtUN+717kubvZev3MjUj3AZ&#10;+YsFAIC1uPhj7d15AwCwRRe5D6/nJu68AQDYqPab0PPfh7vzBgCAP9Vt/GH/sc3l6XJuAgAAL5vs&#10;PtzwBgCA4511H+7cBAAA3q/9rOTx9+EeHw8AAOerv5n92lmKcxMAAJhe2dhla7fZPQzvw7/xYHgD&#10;AMCc7h/rAHfnDQAAGWV7/zb2bwAAAPMw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gP8/nHs3wAAAKZze737b9nev5Xufv/6z8O/8O+x/yAAAHCe&#10;25vd092H/cc6vn+u/Iu31/v/jP0fAQAA73MY3n/cXe++tLn9cuW3xoffIh//fwQAALzs+dzk7vd/&#10;/aNN7OO6vd5/H/t/CAAA/F0Z3vW0+73D++eGsxT34QAA8JoX77xPrdyuuA8HAIC/OvrO+9R8bCEA&#10;AJxx531K5b/EWQoAAFt1e7P/UT7Ku83jXPU+vPyW+8hfFAAArM3kd96ndviLeXAfDgDAWj2fm7T5&#10;20/uwwEAWJPonfepuQ8HAGAN6rnJJe68T81j7QEAWKI6vOf8WMG5K79lP/zW/fj/QAAA6MEizk3e&#10;k8faAwDQozK861Zdy/D+OY+1BwCgJ918rODc3V19/ew+HACAS6nPslnynfep+dhCAACSVnfnfWrO&#10;UgAAmNNw533YnEv6WMG5Gx5rv/8x9gsGAACn2syd96kdfpE81h4AgLM9n5u0mam3ch8OAMAp3Hmf&#10;kcfaAwDwHot7fHyvDffhuz/GfpEBAKAO76uvn9t81FSVP0pwHw4AwDPnJqE+Xe2+jf0NAABgG8rw&#10;rpvQ8M7lsfYAANvkYwUv3DDEnaUAAKxd/ZnALT4+vtd8bCEAwDq58+48ZykAAOtQhnfddj5WsP/c&#10;hwMALJs774V2+JvnsfYAAAvStttDm3Naau7DAQD65s57hXmsPQBAn+q5iTvv9Vbvwz3WHgDg4tx5&#10;b6zD33T34QAAF+DcZOO5DwcAyDC89b/KzZH7cACA+Tg30WjD54c7SwEAmEr92TuPj9dbOUsBADiP&#10;cxOd1O31/vvYFxQAAOPK8K6nvYa3Tm04S3EfDgDwFnfemrRyu+Q+HADg79ozVjw+XvPkPhwAYODO&#10;W7HKF5mzFABgy25v9j88Pl7x6n24x9oDABvizltddPhi9Fh7AGDVnJuoy9yHAwBrY3ir+zzWHgBY&#10;C+cmWlTD54c7SwEAlqcOb4+P11Irf2Qz/NHN+Bc4AEAvnJtoVXmsPQDQqzK86wmt4a21NZyluA8H&#10;APrhzlubyGPtAYBLq88yceetreVjCwGANHfe2nzli99ZCgCQ4PHx0k/V+/BygzXyzQIAcA533tIr&#10;Hb5JPNYeAJjE87lJmxmSXst9OABwKnfe0om5DwcA3quem7jzls6r3Yf/MfZNBgBQ1OF99fVzmw+S&#10;pqj8UZL7cADgZ85NpECfrnbfxr4BAYDtKMP79nr/3fCWQnmsPQBsl48VlC5YufVylgIA21B/Jszj&#10;46U+8rGFALBe7ryljnOWAgDrMdx5H97bfayg1HfDxxbuf4x9IwMAy+DOW1pgh29ej7UHgIUZ3rs9&#10;Pl5adO7DAaB/7rylleWx9gDQr3pu4s5bWmceaw8A/ajD2+PjpW1U/ojLfTgAXIZzE2nDeaw9AOSU&#10;4V3few1vadt5rD0AzM/HCkr6W8MQd5YCAFOqP3vl8fGSXsvHFgLA+dx5S3p3zlIA4P3K8K7voYa3&#10;pFNyHw4Ax3PnLWmyyu2a+3AAGNfeIx/a26YkTZf7cAD4kztvSZHKi4yzFAC2rp6beHy8pGT1Ptxj&#10;7QHYGHfeki7e4cXowX04AGvn3ERSd7kPB2CNDG9JXVdu4dyHA7AWzk0kLabh88OdpQCwTPVnnDw+&#10;XtISK39kN/zR3fgLHAD0xLmJpNV0e73/PvZCBwA9KMO7nlAa3pLW1HCW4j4cgL6485a0+jzWHoAe&#10;tGdZeHy8pO3kYwsBuAR33pI2XXnxc5YCQMrtzf6Hx8dL0qF6H+6x9gDMxJ23JL3Q4UXSY+0BmMzz&#10;uUl7m5EkvZT7cADO4c5bkk7IfTgAp6jnJu68Jen0PNYegGPU4e3x8ZI0XeWPEoc/Uhx/4QVgm5yb&#10;SNLMeaw9AEUZ3vU9wfCWpPnzWHuAbfOxgpJ0oe6uvn52Hw6wHfWZEe68Jeny+dhCgHVz5y1JHeZj&#10;CwHWqb62+1hBSeq39lj7p7EXcQCWw523JC2sw4u3x9oDLNDzuUl7OZckLS334QDL4M5bklaU+3CA&#10;vtVzE3fekrS+2n34H2Mv/gDk1eF99fVze5mWJK218kec7sMBLse5iSRttE9Xu29jbwwAzKMM7/ra&#10;a3hL0nbzWHuADB8rKEn6S8MQd5YCMLX6szceHy9JeikfWwgwDXfekqR35SwF4DRleNfXUB8rKEl6&#10;b8PHFu5/jL3BAPB37rwlSZN0eFPxWHuAVwyvkR4fL0maOPfhAH/lzluSNHseaw8wqOcm7rwlSamG&#10;+3CPtQe2x523JOmiHd6M3IcDm+DcRJLUVe7DgbUyvCVJ3TY8TdN9OLAezk0kSYtoGOLOUoDlqj/j&#10;4vHxkqSl5SwFWBrnJpKkVXR7vf8+9kYH0IsyvOsJneEtSVpL7sOBXrnzliStunJT6T4c6EF7lsFD&#10;e3mSJGnduQ8HLsWdtyRps5U3P2cpQNLtzf6Hx8dLkjZfvQ/3WHtgRu68JUka6fAm6bH2wKScm0iS&#10;dETuw4FzGd6SJL2zcqPpPhw4hXMTSZLOaPj8cGcpwNvq8Pb4eEmSpqn8UfLwR8rjb7zAdjk3kSRp&#10;xjzWHnhWhnc9VTO8JUmat+EsxX04bJk7b0mSLpDH2sP21GcGuPOWJOmy+dhCWD933pIkdVZ5U3aW&#10;Auvk8fGSJHVcvQ/3WHtYBXfekiQtqMObt8faw0I9n5u0b2dJkrSk3IfDcrjzliRpJbkPh/7VcxN3&#10;3pIkrSuPtYf+1OHtYwUlSVp35Y+4DXG4LOcmkiRtsE9Xu29jwwCYTxneh38A/m54S5K00TzWHnJ8&#10;rKAkSfpfd1dfPztLgXnUz+Z35y1JksbysYUwHXfekiTp6JylwOmGO+/D95CPFZQkSe9peKz9/sfY&#10;wADGufOWJElndxgVHmsPb3g+N2nfNpIkSefnPhz+zp23JEmaNY+1hz95fLwkSYo13Ifv/hgbJbB2&#10;dXhfff3cvh0kSZJylT96dx/OVjg3kSRJ3eSx9qxZGd71a9zwliRJPeWx9qyRjxWUJEndNwxxZyks&#10;W/0ZB4+PlyRJS8rHFrJE7rwlSdLic5bCEpThXb9WfaygJElaQ+7D6Zk7b0mStNoOY8dj7elG+1p8&#10;aF+ekiRJ6819OJfkzluSJG0yj7XnEuq5iTtvSZK05ep9uMfaMzN33pIkSb90GEnuw5mccxNJkqQ3&#10;ch/OFAxvSZKkd1RudN2HcyrnJpIkSSc2fH64sxSOU3+WwOPjJUmSzs9ZCq9xbiJJkjRTt9f772MD&#10;jG0qw7ueKhnekiRJ8zWcpbgP3zp33pIkSeHKra/78O1pnxnv8fGSJEmXyn34NrjzliRJ6qgyypyl&#10;rNftzf6Hx8dLkiR1WL0P91j71XDnLUmStJAO481j7RfMuYkkSdJCcx++LIa3JEnSCvJY+2VwbiJJ&#10;krSyhs8Pd5bSmzq8PT5ekiRpvZUTh+HUYXwQkuHcRJIkaWN5rP1llOFdf+0Nb0mSpO01nKW4D09x&#10;5y1JkqTa3dXXz+7D51M/m92dtyRJkn7NxxZOy523JEmS3qyMRWcp56u/hh4fL0mSpGOr9+HlZnlk&#10;XPIyd96SJEk6q8Oo9Fj7Izyfm7RfNkmSJOm83IePc+ctSZKk2XIf/lf13MSdtyRJkuau3Yf/MTZK&#10;t6AO76uvn9svhyRJkpSpnF5s6T7cuYkkSZK66NPV7tvYYF2LMrw9Pl6SJEldtdbH2vtYQUmSJHXd&#10;Wh5rX2/cPT5ekiRJS2mpH1vozluSJEmLbilnKcOdt8fHS5IkaQUNH1u4/zE2fHvgzluSJEmr7DB2&#10;u3qs/fDX4vHxkiRJWnmXvg935y1JkqTNdanH2tdzE3fekiRJ2mqpx9q785YkSZJ+qpyEzHEf7txE&#10;kiRJeqWp7sPL8K6PyDe8JUmSpNerZyln3Ic7N5EkSZJOaBjix5+l1Ftyj4+XJEmSzuutsxR33pIk&#10;SdIM3V7vv/86vOupiuEtSZIkzdPzfbg7b0mSJEmSpFf77bf/B09bRuneol+z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BAi0AFAAGAAgAAAAhALGCZ7YK&#10;AQAAEwIAABMAAAAAAAAAAAAAAAAAAAAAAFtDb250ZW50X1R5cGVzXS54bWxQSwECLQAUAAYACAAA&#10;ACEAOP0h/9YAAACUAQAACwAAAAAAAAAAAAAAAAA7AQAAX3JlbHMvLnJlbHNQSwECLQAUAAYACAAA&#10;ACEAinprfqkDAAA0EAAADgAAAAAAAAAAAAAAAAA6AgAAZHJzL2Uyb0RvYy54bWxQSwECLQAUAAYA&#10;CAAAACEAV33x6tQAAACtAgAAGQAAAAAAAAAAAAAAAAAPBgAAZHJzL19yZWxzL2Uyb0RvYy54bWwu&#10;cmVsc1BLAQItABQABgAIAAAAIQDc+ua/5AAAAA0BAAAPAAAAAAAAAAAAAAAAABoHAABkcnMvZG93&#10;bnJldi54bWxQSwECLQAKAAAAAAAAACEAa76uNL1fAAC9XwAAFAAAAAAAAAAAAAAAAAArCAAAZHJz&#10;L21lZGlhL2ltYWdlNC5wbmdQSwECLQAKAAAAAAAAACEAn210MtB+AADQfgAAFAAAAAAAAAAAAAAA&#10;AAAaaAAAZHJzL21lZGlhL2ltYWdlMi5wbmdQSwECLQAKAAAAAAAAACEA7zR7CP0gAAD9IAAAFAAA&#10;AAAAAAAAAAAAAAAc5wAAZHJzL21lZGlhL2ltYWdlMS5wbmdQSwECLQAKAAAAAAAAACEASsJ0YXQg&#10;AAB0IAAAFAAAAAAAAAAAAAAAAABLCAEAZHJzL21lZGlhL2ltYWdlMy5wbmdQSwUGAAAAAAkACQBC&#10;AgAA8S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6/yfEAAAA2gAAAA8AAABkcnMvZG93bnJldi54bWxEj0FrAjEUhO8F/0N4BS9FsyqVsjWKCEoP&#10;Rei2UHt7bN5utm5eliTq+u9NoeBxmJlvmMWqt604kw+NYwWTcQaCuHS64VrB1+d29AIiRGSNrWNS&#10;cKUAq+XgYYG5dhf+oHMRa5EgHHJUYGLscilDachiGLuOOHmV8xZjkr6W2uMlwW0rp1k2lxYbTgsG&#10;O9oYKo/FySqYvn9n1dPRVGZ/2P0Uv9z5OT4rNXzs168gIvXxHv5vv2kFM/i7km6AX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6/yfEAAAA2gAAAA8AAAAAAAAAAAAAAAAA&#10;nwIAAGRycy9kb3ducmV2LnhtbFBLBQYAAAAABAAEAPcAAACQAwAAAAA=&#10;">
                <v:imagedata r:id="rId9" o:title="Hexagon 4"/>
                <v:path arrowok="t"/>
              </v:shape>
              <v:shape id="Graphic 4" o:spid="_x0000_s1028" type="#_x0000_t75" alt="Hexagon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pfuzEAAAA2gAAAA8AAABkcnMvZG93bnJldi54bWxEj09rwkAUxO+C32F5gjfdWKTU1FVEq/Tg&#10;H2qL6O2RfSbB7NuQXU389q5Q8DjMzG+Y8bQxhbhR5XLLCgb9CARxYnXOqYK/32XvA4TzyBoLy6Tg&#10;Tg6mk3ZrjLG2Nf/Qbe9TESDsYlSQeV/GUrokI4Oub0vi4J1tZdAHWaVSV1gHuCnkWxS9S4M5h4UM&#10;S5pnlFz2V6NgdzgdNul6ZOxiu1rMl6P18at2SnU7zewThKfGv8L/7W+tYAjPK+EG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pfuzEAAAA2gAAAA8AAAAAAAAAAAAAAAAA&#10;nwIAAGRycy9kb3ducmV2LnhtbFBLBQYAAAAABAAEAPcAAACQAwAAAAA=&#10;">
                <v:imagedata r:id="rId10" o:title="Hexagon 2"/>
                <v:path arrowok="t"/>
              </v:shape>
              <v:shape id="Graphic 5" o:spid="_x0000_s1029" type="#_x0000_t75" alt="Hexagon 1"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aZ4jBAAAA2gAAAA8AAABkcnMvZG93bnJldi54bWxEj0GLwjAUhO+C/yE8YW82dRdlqUaRBVG8&#10;6cp6fTTPttq8lCbV6K83grDHYWa+YWaLYGpxpdZVlhWMkhQEcW51xYWCw+9q+A3CeWSNtWVScCcH&#10;i3m/N8NM2xvv6Lr3hYgQdhkqKL1vMildXpJBl9iGOHon2xr0UbaF1C3eItzU8jNNJ9JgxXGhxIZ+&#10;Ssov+84o2NWdvRxDd16tHyFP71/4V022Sn0MwnIKwlPw/+F3e6MVjOF1Jd4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QaZ4jBAAAA2gAAAA8AAAAAAAAAAAAAAAAAnwIA&#10;AGRycy9kb3ducmV2LnhtbFBLBQYAAAAABAAEAPcAAACNAwAAAAA=&#10;">
                <v:imagedata r:id="rId11" o:title="Hexagon 1"/>
                <v:path arrowok="t"/>
              </v:shape>
              <v:shape id="Graphic 6" o:spid="_x0000_s1030" type="#_x0000_t75" alt="Hexagon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6vzvDAAAA2gAAAA8AAABkcnMvZG93bnJldi54bWxEj81qwkAUhfdC32G4he500i6ipE5CEQrd&#10;tGIale6umWsSOnMnZKYa394RCi4P5+fjLIvRGnGiwXeOFTzPEhDEtdMdNwqq7/fpAoQPyBqNY1Jw&#10;IQ9F/jBZYqbdmTd0KkMj4gj7DBW0IfSZlL5uyaKfuZ44ekc3WAxRDo3UA57juDXyJUlSabHjSGix&#10;p1VL9W/5ZxV8rfbGzMuf9fbgtouI2X2m1U6pp8fx7RVEoDHcw//tD60ghduVeANkf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bq/O8MAAADaAAAADwAAAAAAAAAAAAAAAACf&#10;AgAAZHJzL2Rvd25yZXYueG1sUEsFBgAAAAAEAAQA9wAAAI8DAAAAAA==&#10;">
                <v:imagedata r:id="rId12" o:title="Hexagon 3"/>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CC62EA"/>
    <w:multiLevelType w:val="multilevel"/>
    <w:tmpl w:val="F082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76C44"/>
    <w:multiLevelType w:val="multilevel"/>
    <w:tmpl w:val="898A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A5CC5"/>
    <w:multiLevelType w:val="multilevel"/>
    <w:tmpl w:val="682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71099"/>
    <w:multiLevelType w:val="hybridMultilevel"/>
    <w:tmpl w:val="BF9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06950"/>
    <w:multiLevelType w:val="hybridMultilevel"/>
    <w:tmpl w:val="0082E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F5623D"/>
    <w:multiLevelType w:val="multilevel"/>
    <w:tmpl w:val="06B0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819517">
    <w:abstractNumId w:val="9"/>
  </w:num>
  <w:num w:numId="2" w16cid:durableId="1739278492">
    <w:abstractNumId w:val="7"/>
  </w:num>
  <w:num w:numId="3" w16cid:durableId="792484271">
    <w:abstractNumId w:val="6"/>
  </w:num>
  <w:num w:numId="4" w16cid:durableId="303855016">
    <w:abstractNumId w:val="5"/>
  </w:num>
  <w:num w:numId="5" w16cid:durableId="1539900953">
    <w:abstractNumId w:val="4"/>
  </w:num>
  <w:num w:numId="6" w16cid:durableId="1643121369">
    <w:abstractNumId w:val="8"/>
  </w:num>
  <w:num w:numId="7" w16cid:durableId="1549998948">
    <w:abstractNumId w:val="3"/>
  </w:num>
  <w:num w:numId="8" w16cid:durableId="1502695557">
    <w:abstractNumId w:val="2"/>
  </w:num>
  <w:num w:numId="9" w16cid:durableId="1183056012">
    <w:abstractNumId w:val="1"/>
  </w:num>
  <w:num w:numId="10" w16cid:durableId="880291611">
    <w:abstractNumId w:val="0"/>
  </w:num>
  <w:num w:numId="11" w16cid:durableId="1634214911">
    <w:abstractNumId w:val="13"/>
  </w:num>
  <w:num w:numId="12" w16cid:durableId="289290473">
    <w:abstractNumId w:val="11"/>
  </w:num>
  <w:num w:numId="13" w16cid:durableId="660082595">
    <w:abstractNumId w:val="10"/>
  </w:num>
  <w:num w:numId="14" w16cid:durableId="841238589">
    <w:abstractNumId w:val="15"/>
  </w:num>
  <w:num w:numId="15" w16cid:durableId="294063359">
    <w:abstractNumId w:val="12"/>
  </w:num>
  <w:num w:numId="16" w16cid:durableId="1775905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86"/>
    <w:rsid w:val="00094803"/>
    <w:rsid w:val="00120757"/>
    <w:rsid w:val="0014044F"/>
    <w:rsid w:val="00144C8E"/>
    <w:rsid w:val="00172D10"/>
    <w:rsid w:val="001769F2"/>
    <w:rsid w:val="001879FB"/>
    <w:rsid w:val="00190856"/>
    <w:rsid w:val="00194F61"/>
    <w:rsid w:val="001A2155"/>
    <w:rsid w:val="001B0A27"/>
    <w:rsid w:val="001B0F06"/>
    <w:rsid w:val="001B1E9E"/>
    <w:rsid w:val="001C62C8"/>
    <w:rsid w:val="001D74FA"/>
    <w:rsid w:val="00202812"/>
    <w:rsid w:val="00213E1E"/>
    <w:rsid w:val="00260E5B"/>
    <w:rsid w:val="00270A19"/>
    <w:rsid w:val="00276186"/>
    <w:rsid w:val="002A2E02"/>
    <w:rsid w:val="002D243B"/>
    <w:rsid w:val="002E20F4"/>
    <w:rsid w:val="00302691"/>
    <w:rsid w:val="00330AA2"/>
    <w:rsid w:val="003314B5"/>
    <w:rsid w:val="003371FC"/>
    <w:rsid w:val="00364944"/>
    <w:rsid w:val="00374C02"/>
    <w:rsid w:val="0038009F"/>
    <w:rsid w:val="00404631"/>
    <w:rsid w:val="00426F60"/>
    <w:rsid w:val="00473171"/>
    <w:rsid w:val="004905AD"/>
    <w:rsid w:val="004F53E9"/>
    <w:rsid w:val="00561054"/>
    <w:rsid w:val="005747FE"/>
    <w:rsid w:val="005D120C"/>
    <w:rsid w:val="006045D9"/>
    <w:rsid w:val="006267A1"/>
    <w:rsid w:val="00641006"/>
    <w:rsid w:val="006859DC"/>
    <w:rsid w:val="00694109"/>
    <w:rsid w:val="0070360F"/>
    <w:rsid w:val="00732598"/>
    <w:rsid w:val="0075116F"/>
    <w:rsid w:val="007B1E3B"/>
    <w:rsid w:val="007C7B22"/>
    <w:rsid w:val="007E13D3"/>
    <w:rsid w:val="00805C11"/>
    <w:rsid w:val="00810C61"/>
    <w:rsid w:val="0081423F"/>
    <w:rsid w:val="00814823"/>
    <w:rsid w:val="0082554C"/>
    <w:rsid w:val="00883B68"/>
    <w:rsid w:val="008A104A"/>
    <w:rsid w:val="008A25CD"/>
    <w:rsid w:val="008D5B92"/>
    <w:rsid w:val="008E0B07"/>
    <w:rsid w:val="008F5585"/>
    <w:rsid w:val="008F72B4"/>
    <w:rsid w:val="00901939"/>
    <w:rsid w:val="0096088A"/>
    <w:rsid w:val="0096164A"/>
    <w:rsid w:val="00965065"/>
    <w:rsid w:val="009823B0"/>
    <w:rsid w:val="009B7217"/>
    <w:rsid w:val="009E4074"/>
    <w:rsid w:val="009F0C4D"/>
    <w:rsid w:val="009F5B4E"/>
    <w:rsid w:val="00A03DBF"/>
    <w:rsid w:val="00A272E4"/>
    <w:rsid w:val="00A32A54"/>
    <w:rsid w:val="00A541DB"/>
    <w:rsid w:val="00AB77D6"/>
    <w:rsid w:val="00AE52BA"/>
    <w:rsid w:val="00B65095"/>
    <w:rsid w:val="00B76B9C"/>
    <w:rsid w:val="00B903A7"/>
    <w:rsid w:val="00B9769A"/>
    <w:rsid w:val="00BE2F1B"/>
    <w:rsid w:val="00C13B2F"/>
    <w:rsid w:val="00C2250E"/>
    <w:rsid w:val="00C51863"/>
    <w:rsid w:val="00CA1BFD"/>
    <w:rsid w:val="00CC6132"/>
    <w:rsid w:val="00CD24A6"/>
    <w:rsid w:val="00CD4008"/>
    <w:rsid w:val="00D26E42"/>
    <w:rsid w:val="00DA0935"/>
    <w:rsid w:val="00DB0EF4"/>
    <w:rsid w:val="00DB5A25"/>
    <w:rsid w:val="00DC2EB5"/>
    <w:rsid w:val="00DE492F"/>
    <w:rsid w:val="00DF1C86"/>
    <w:rsid w:val="00E02964"/>
    <w:rsid w:val="00E35489"/>
    <w:rsid w:val="00E763CF"/>
    <w:rsid w:val="00EA11D4"/>
    <w:rsid w:val="00EA2C06"/>
    <w:rsid w:val="00ED0D56"/>
    <w:rsid w:val="00F15A45"/>
    <w:rsid w:val="00F465AF"/>
    <w:rsid w:val="00F47A1B"/>
    <w:rsid w:val="00FA488F"/>
    <w:rsid w:val="00FA57C9"/>
    <w:rsid w:val="00FD2FA9"/>
    <w:rsid w:val="00FF64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BEB8F"/>
  <w15:docId w15:val="{217D94A2-4F48-418E-A90E-47874704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27"/>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E84C22"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E84C22"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3B3B34"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3B3B34"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E84C22"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E84C22"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3B3B34"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3B3B34"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3B3B34"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B64926"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B64926"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3B3B34"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3B3B34"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E84C22"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E84C22"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E84C22"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3B3B34"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851C00" w:themeColor="accent6" w:themeShade="BF"/>
      <w:u w:val="single"/>
    </w:rPr>
  </w:style>
  <w:style w:type="character" w:styleId="Hyperlink">
    <w:name w:val="Hyperlink"/>
    <w:basedOn w:val="DefaultParagraphFont"/>
    <w:uiPriority w:val="99"/>
    <w:semiHidden/>
    <w:unhideWhenUsed/>
    <w:rsid w:val="001B0F06"/>
    <w:rPr>
      <w:color w:val="933E00"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customStyle="1" w:styleId="msonormal0">
    <w:name w:val="msonormal"/>
    <w:basedOn w:val="Normal"/>
    <w:rsid w:val="00CA1BFD"/>
    <w:pPr>
      <w:spacing w:before="100" w:beforeAutospacing="1" w:after="100" w:afterAutospacing="1"/>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3363">
      <w:bodyDiv w:val="1"/>
      <w:marLeft w:val="0"/>
      <w:marRight w:val="0"/>
      <w:marTop w:val="0"/>
      <w:marBottom w:val="0"/>
      <w:divBdr>
        <w:top w:val="none" w:sz="0" w:space="0" w:color="auto"/>
        <w:left w:val="none" w:sz="0" w:space="0" w:color="auto"/>
        <w:bottom w:val="none" w:sz="0" w:space="0" w:color="auto"/>
        <w:right w:val="none" w:sz="0" w:space="0" w:color="auto"/>
      </w:divBdr>
    </w:div>
    <w:div w:id="125658607">
      <w:bodyDiv w:val="1"/>
      <w:marLeft w:val="0"/>
      <w:marRight w:val="0"/>
      <w:marTop w:val="0"/>
      <w:marBottom w:val="0"/>
      <w:divBdr>
        <w:top w:val="none" w:sz="0" w:space="0" w:color="auto"/>
        <w:left w:val="none" w:sz="0" w:space="0" w:color="auto"/>
        <w:bottom w:val="none" w:sz="0" w:space="0" w:color="auto"/>
        <w:right w:val="none" w:sz="0" w:space="0" w:color="auto"/>
      </w:divBdr>
    </w:div>
    <w:div w:id="133910083">
      <w:bodyDiv w:val="1"/>
      <w:marLeft w:val="0"/>
      <w:marRight w:val="0"/>
      <w:marTop w:val="0"/>
      <w:marBottom w:val="0"/>
      <w:divBdr>
        <w:top w:val="none" w:sz="0" w:space="0" w:color="auto"/>
        <w:left w:val="none" w:sz="0" w:space="0" w:color="auto"/>
        <w:bottom w:val="none" w:sz="0" w:space="0" w:color="auto"/>
        <w:right w:val="none" w:sz="0" w:space="0" w:color="auto"/>
      </w:divBdr>
    </w:div>
    <w:div w:id="138040490">
      <w:bodyDiv w:val="1"/>
      <w:marLeft w:val="0"/>
      <w:marRight w:val="0"/>
      <w:marTop w:val="0"/>
      <w:marBottom w:val="0"/>
      <w:divBdr>
        <w:top w:val="none" w:sz="0" w:space="0" w:color="auto"/>
        <w:left w:val="none" w:sz="0" w:space="0" w:color="auto"/>
        <w:bottom w:val="none" w:sz="0" w:space="0" w:color="auto"/>
        <w:right w:val="none" w:sz="0" w:space="0" w:color="auto"/>
      </w:divBdr>
    </w:div>
    <w:div w:id="149252083">
      <w:bodyDiv w:val="1"/>
      <w:marLeft w:val="0"/>
      <w:marRight w:val="0"/>
      <w:marTop w:val="0"/>
      <w:marBottom w:val="0"/>
      <w:divBdr>
        <w:top w:val="none" w:sz="0" w:space="0" w:color="auto"/>
        <w:left w:val="none" w:sz="0" w:space="0" w:color="auto"/>
        <w:bottom w:val="none" w:sz="0" w:space="0" w:color="auto"/>
        <w:right w:val="none" w:sz="0" w:space="0" w:color="auto"/>
      </w:divBdr>
      <w:divsChild>
        <w:div w:id="577595399">
          <w:marLeft w:val="0"/>
          <w:marRight w:val="0"/>
          <w:marTop w:val="0"/>
          <w:marBottom w:val="0"/>
          <w:divBdr>
            <w:top w:val="none" w:sz="0" w:space="0" w:color="auto"/>
            <w:left w:val="none" w:sz="0" w:space="0" w:color="auto"/>
            <w:bottom w:val="none" w:sz="0" w:space="0" w:color="auto"/>
            <w:right w:val="none" w:sz="0" w:space="0" w:color="auto"/>
          </w:divBdr>
          <w:divsChild>
            <w:div w:id="1257982880">
              <w:marLeft w:val="0"/>
              <w:marRight w:val="0"/>
              <w:marTop w:val="0"/>
              <w:marBottom w:val="0"/>
              <w:divBdr>
                <w:top w:val="none" w:sz="0" w:space="0" w:color="auto"/>
                <w:left w:val="none" w:sz="0" w:space="0" w:color="auto"/>
                <w:bottom w:val="none" w:sz="0" w:space="0" w:color="auto"/>
                <w:right w:val="none" w:sz="0" w:space="0" w:color="auto"/>
              </w:divBdr>
            </w:div>
            <w:div w:id="1662536366">
              <w:marLeft w:val="0"/>
              <w:marRight w:val="0"/>
              <w:marTop w:val="0"/>
              <w:marBottom w:val="0"/>
              <w:divBdr>
                <w:top w:val="none" w:sz="0" w:space="0" w:color="auto"/>
                <w:left w:val="none" w:sz="0" w:space="0" w:color="auto"/>
                <w:bottom w:val="none" w:sz="0" w:space="0" w:color="auto"/>
                <w:right w:val="none" w:sz="0" w:space="0" w:color="auto"/>
              </w:divBdr>
            </w:div>
            <w:div w:id="337854614">
              <w:marLeft w:val="0"/>
              <w:marRight w:val="0"/>
              <w:marTop w:val="0"/>
              <w:marBottom w:val="0"/>
              <w:divBdr>
                <w:top w:val="none" w:sz="0" w:space="0" w:color="auto"/>
                <w:left w:val="none" w:sz="0" w:space="0" w:color="auto"/>
                <w:bottom w:val="none" w:sz="0" w:space="0" w:color="auto"/>
                <w:right w:val="none" w:sz="0" w:space="0" w:color="auto"/>
              </w:divBdr>
            </w:div>
            <w:div w:id="1505239226">
              <w:marLeft w:val="0"/>
              <w:marRight w:val="0"/>
              <w:marTop w:val="0"/>
              <w:marBottom w:val="0"/>
              <w:divBdr>
                <w:top w:val="none" w:sz="0" w:space="0" w:color="auto"/>
                <w:left w:val="none" w:sz="0" w:space="0" w:color="auto"/>
                <w:bottom w:val="none" w:sz="0" w:space="0" w:color="auto"/>
                <w:right w:val="none" w:sz="0" w:space="0" w:color="auto"/>
              </w:divBdr>
            </w:div>
            <w:div w:id="563563523">
              <w:marLeft w:val="0"/>
              <w:marRight w:val="0"/>
              <w:marTop w:val="0"/>
              <w:marBottom w:val="0"/>
              <w:divBdr>
                <w:top w:val="none" w:sz="0" w:space="0" w:color="auto"/>
                <w:left w:val="none" w:sz="0" w:space="0" w:color="auto"/>
                <w:bottom w:val="none" w:sz="0" w:space="0" w:color="auto"/>
                <w:right w:val="none" w:sz="0" w:space="0" w:color="auto"/>
              </w:divBdr>
            </w:div>
            <w:div w:id="917860103">
              <w:marLeft w:val="0"/>
              <w:marRight w:val="0"/>
              <w:marTop w:val="0"/>
              <w:marBottom w:val="0"/>
              <w:divBdr>
                <w:top w:val="none" w:sz="0" w:space="0" w:color="auto"/>
                <w:left w:val="none" w:sz="0" w:space="0" w:color="auto"/>
                <w:bottom w:val="none" w:sz="0" w:space="0" w:color="auto"/>
                <w:right w:val="none" w:sz="0" w:space="0" w:color="auto"/>
              </w:divBdr>
            </w:div>
            <w:div w:id="286471586">
              <w:marLeft w:val="0"/>
              <w:marRight w:val="0"/>
              <w:marTop w:val="0"/>
              <w:marBottom w:val="0"/>
              <w:divBdr>
                <w:top w:val="none" w:sz="0" w:space="0" w:color="auto"/>
                <w:left w:val="none" w:sz="0" w:space="0" w:color="auto"/>
                <w:bottom w:val="none" w:sz="0" w:space="0" w:color="auto"/>
                <w:right w:val="none" w:sz="0" w:space="0" w:color="auto"/>
              </w:divBdr>
            </w:div>
            <w:div w:id="475991213">
              <w:marLeft w:val="0"/>
              <w:marRight w:val="0"/>
              <w:marTop w:val="0"/>
              <w:marBottom w:val="0"/>
              <w:divBdr>
                <w:top w:val="none" w:sz="0" w:space="0" w:color="auto"/>
                <w:left w:val="none" w:sz="0" w:space="0" w:color="auto"/>
                <w:bottom w:val="none" w:sz="0" w:space="0" w:color="auto"/>
                <w:right w:val="none" w:sz="0" w:space="0" w:color="auto"/>
              </w:divBdr>
            </w:div>
            <w:div w:id="1316881868">
              <w:marLeft w:val="0"/>
              <w:marRight w:val="0"/>
              <w:marTop w:val="0"/>
              <w:marBottom w:val="0"/>
              <w:divBdr>
                <w:top w:val="none" w:sz="0" w:space="0" w:color="auto"/>
                <w:left w:val="none" w:sz="0" w:space="0" w:color="auto"/>
                <w:bottom w:val="none" w:sz="0" w:space="0" w:color="auto"/>
                <w:right w:val="none" w:sz="0" w:space="0" w:color="auto"/>
              </w:divBdr>
            </w:div>
            <w:div w:id="2051492691">
              <w:marLeft w:val="0"/>
              <w:marRight w:val="0"/>
              <w:marTop w:val="0"/>
              <w:marBottom w:val="0"/>
              <w:divBdr>
                <w:top w:val="none" w:sz="0" w:space="0" w:color="auto"/>
                <w:left w:val="none" w:sz="0" w:space="0" w:color="auto"/>
                <w:bottom w:val="none" w:sz="0" w:space="0" w:color="auto"/>
                <w:right w:val="none" w:sz="0" w:space="0" w:color="auto"/>
              </w:divBdr>
            </w:div>
            <w:div w:id="1564171593">
              <w:marLeft w:val="0"/>
              <w:marRight w:val="0"/>
              <w:marTop w:val="0"/>
              <w:marBottom w:val="0"/>
              <w:divBdr>
                <w:top w:val="none" w:sz="0" w:space="0" w:color="auto"/>
                <w:left w:val="none" w:sz="0" w:space="0" w:color="auto"/>
                <w:bottom w:val="none" w:sz="0" w:space="0" w:color="auto"/>
                <w:right w:val="none" w:sz="0" w:space="0" w:color="auto"/>
              </w:divBdr>
            </w:div>
            <w:div w:id="1591889556">
              <w:marLeft w:val="0"/>
              <w:marRight w:val="0"/>
              <w:marTop w:val="0"/>
              <w:marBottom w:val="0"/>
              <w:divBdr>
                <w:top w:val="none" w:sz="0" w:space="0" w:color="auto"/>
                <w:left w:val="none" w:sz="0" w:space="0" w:color="auto"/>
                <w:bottom w:val="none" w:sz="0" w:space="0" w:color="auto"/>
                <w:right w:val="none" w:sz="0" w:space="0" w:color="auto"/>
              </w:divBdr>
            </w:div>
            <w:div w:id="582302542">
              <w:marLeft w:val="0"/>
              <w:marRight w:val="0"/>
              <w:marTop w:val="0"/>
              <w:marBottom w:val="0"/>
              <w:divBdr>
                <w:top w:val="none" w:sz="0" w:space="0" w:color="auto"/>
                <w:left w:val="none" w:sz="0" w:space="0" w:color="auto"/>
                <w:bottom w:val="none" w:sz="0" w:space="0" w:color="auto"/>
                <w:right w:val="none" w:sz="0" w:space="0" w:color="auto"/>
              </w:divBdr>
            </w:div>
            <w:div w:id="843981593">
              <w:marLeft w:val="0"/>
              <w:marRight w:val="0"/>
              <w:marTop w:val="0"/>
              <w:marBottom w:val="0"/>
              <w:divBdr>
                <w:top w:val="none" w:sz="0" w:space="0" w:color="auto"/>
                <w:left w:val="none" w:sz="0" w:space="0" w:color="auto"/>
                <w:bottom w:val="none" w:sz="0" w:space="0" w:color="auto"/>
                <w:right w:val="none" w:sz="0" w:space="0" w:color="auto"/>
              </w:divBdr>
            </w:div>
            <w:div w:id="2042704767">
              <w:marLeft w:val="0"/>
              <w:marRight w:val="0"/>
              <w:marTop w:val="0"/>
              <w:marBottom w:val="0"/>
              <w:divBdr>
                <w:top w:val="none" w:sz="0" w:space="0" w:color="auto"/>
                <w:left w:val="none" w:sz="0" w:space="0" w:color="auto"/>
                <w:bottom w:val="none" w:sz="0" w:space="0" w:color="auto"/>
                <w:right w:val="none" w:sz="0" w:space="0" w:color="auto"/>
              </w:divBdr>
            </w:div>
            <w:div w:id="518199702">
              <w:marLeft w:val="0"/>
              <w:marRight w:val="0"/>
              <w:marTop w:val="0"/>
              <w:marBottom w:val="0"/>
              <w:divBdr>
                <w:top w:val="none" w:sz="0" w:space="0" w:color="auto"/>
                <w:left w:val="none" w:sz="0" w:space="0" w:color="auto"/>
                <w:bottom w:val="none" w:sz="0" w:space="0" w:color="auto"/>
                <w:right w:val="none" w:sz="0" w:space="0" w:color="auto"/>
              </w:divBdr>
            </w:div>
            <w:div w:id="722949288">
              <w:marLeft w:val="0"/>
              <w:marRight w:val="0"/>
              <w:marTop w:val="0"/>
              <w:marBottom w:val="0"/>
              <w:divBdr>
                <w:top w:val="none" w:sz="0" w:space="0" w:color="auto"/>
                <w:left w:val="none" w:sz="0" w:space="0" w:color="auto"/>
                <w:bottom w:val="none" w:sz="0" w:space="0" w:color="auto"/>
                <w:right w:val="none" w:sz="0" w:space="0" w:color="auto"/>
              </w:divBdr>
            </w:div>
            <w:div w:id="1220172674">
              <w:marLeft w:val="0"/>
              <w:marRight w:val="0"/>
              <w:marTop w:val="0"/>
              <w:marBottom w:val="0"/>
              <w:divBdr>
                <w:top w:val="none" w:sz="0" w:space="0" w:color="auto"/>
                <w:left w:val="none" w:sz="0" w:space="0" w:color="auto"/>
                <w:bottom w:val="none" w:sz="0" w:space="0" w:color="auto"/>
                <w:right w:val="none" w:sz="0" w:space="0" w:color="auto"/>
              </w:divBdr>
            </w:div>
            <w:div w:id="743452913">
              <w:marLeft w:val="0"/>
              <w:marRight w:val="0"/>
              <w:marTop w:val="0"/>
              <w:marBottom w:val="0"/>
              <w:divBdr>
                <w:top w:val="none" w:sz="0" w:space="0" w:color="auto"/>
                <w:left w:val="none" w:sz="0" w:space="0" w:color="auto"/>
                <w:bottom w:val="none" w:sz="0" w:space="0" w:color="auto"/>
                <w:right w:val="none" w:sz="0" w:space="0" w:color="auto"/>
              </w:divBdr>
            </w:div>
            <w:div w:id="712266915">
              <w:marLeft w:val="0"/>
              <w:marRight w:val="0"/>
              <w:marTop w:val="0"/>
              <w:marBottom w:val="0"/>
              <w:divBdr>
                <w:top w:val="none" w:sz="0" w:space="0" w:color="auto"/>
                <w:left w:val="none" w:sz="0" w:space="0" w:color="auto"/>
                <w:bottom w:val="none" w:sz="0" w:space="0" w:color="auto"/>
                <w:right w:val="none" w:sz="0" w:space="0" w:color="auto"/>
              </w:divBdr>
            </w:div>
            <w:div w:id="544411248">
              <w:marLeft w:val="0"/>
              <w:marRight w:val="0"/>
              <w:marTop w:val="0"/>
              <w:marBottom w:val="0"/>
              <w:divBdr>
                <w:top w:val="none" w:sz="0" w:space="0" w:color="auto"/>
                <w:left w:val="none" w:sz="0" w:space="0" w:color="auto"/>
                <w:bottom w:val="none" w:sz="0" w:space="0" w:color="auto"/>
                <w:right w:val="none" w:sz="0" w:space="0" w:color="auto"/>
              </w:divBdr>
            </w:div>
            <w:div w:id="2095668148">
              <w:marLeft w:val="0"/>
              <w:marRight w:val="0"/>
              <w:marTop w:val="0"/>
              <w:marBottom w:val="0"/>
              <w:divBdr>
                <w:top w:val="none" w:sz="0" w:space="0" w:color="auto"/>
                <w:left w:val="none" w:sz="0" w:space="0" w:color="auto"/>
                <w:bottom w:val="none" w:sz="0" w:space="0" w:color="auto"/>
                <w:right w:val="none" w:sz="0" w:space="0" w:color="auto"/>
              </w:divBdr>
            </w:div>
            <w:div w:id="771584848">
              <w:marLeft w:val="0"/>
              <w:marRight w:val="0"/>
              <w:marTop w:val="0"/>
              <w:marBottom w:val="0"/>
              <w:divBdr>
                <w:top w:val="none" w:sz="0" w:space="0" w:color="auto"/>
                <w:left w:val="none" w:sz="0" w:space="0" w:color="auto"/>
                <w:bottom w:val="none" w:sz="0" w:space="0" w:color="auto"/>
                <w:right w:val="none" w:sz="0" w:space="0" w:color="auto"/>
              </w:divBdr>
            </w:div>
            <w:div w:id="1894847625">
              <w:marLeft w:val="0"/>
              <w:marRight w:val="0"/>
              <w:marTop w:val="0"/>
              <w:marBottom w:val="0"/>
              <w:divBdr>
                <w:top w:val="none" w:sz="0" w:space="0" w:color="auto"/>
                <w:left w:val="none" w:sz="0" w:space="0" w:color="auto"/>
                <w:bottom w:val="none" w:sz="0" w:space="0" w:color="auto"/>
                <w:right w:val="none" w:sz="0" w:space="0" w:color="auto"/>
              </w:divBdr>
            </w:div>
            <w:div w:id="1688873386">
              <w:marLeft w:val="0"/>
              <w:marRight w:val="0"/>
              <w:marTop w:val="0"/>
              <w:marBottom w:val="0"/>
              <w:divBdr>
                <w:top w:val="none" w:sz="0" w:space="0" w:color="auto"/>
                <w:left w:val="none" w:sz="0" w:space="0" w:color="auto"/>
                <w:bottom w:val="none" w:sz="0" w:space="0" w:color="auto"/>
                <w:right w:val="none" w:sz="0" w:space="0" w:color="auto"/>
              </w:divBdr>
            </w:div>
            <w:div w:id="21178091">
              <w:marLeft w:val="0"/>
              <w:marRight w:val="0"/>
              <w:marTop w:val="0"/>
              <w:marBottom w:val="0"/>
              <w:divBdr>
                <w:top w:val="none" w:sz="0" w:space="0" w:color="auto"/>
                <w:left w:val="none" w:sz="0" w:space="0" w:color="auto"/>
                <w:bottom w:val="none" w:sz="0" w:space="0" w:color="auto"/>
                <w:right w:val="none" w:sz="0" w:space="0" w:color="auto"/>
              </w:divBdr>
            </w:div>
            <w:div w:id="717970318">
              <w:marLeft w:val="0"/>
              <w:marRight w:val="0"/>
              <w:marTop w:val="0"/>
              <w:marBottom w:val="0"/>
              <w:divBdr>
                <w:top w:val="none" w:sz="0" w:space="0" w:color="auto"/>
                <w:left w:val="none" w:sz="0" w:space="0" w:color="auto"/>
                <w:bottom w:val="none" w:sz="0" w:space="0" w:color="auto"/>
                <w:right w:val="none" w:sz="0" w:space="0" w:color="auto"/>
              </w:divBdr>
            </w:div>
            <w:div w:id="110559745">
              <w:marLeft w:val="0"/>
              <w:marRight w:val="0"/>
              <w:marTop w:val="0"/>
              <w:marBottom w:val="0"/>
              <w:divBdr>
                <w:top w:val="none" w:sz="0" w:space="0" w:color="auto"/>
                <w:left w:val="none" w:sz="0" w:space="0" w:color="auto"/>
                <w:bottom w:val="none" w:sz="0" w:space="0" w:color="auto"/>
                <w:right w:val="none" w:sz="0" w:space="0" w:color="auto"/>
              </w:divBdr>
            </w:div>
            <w:div w:id="1653825669">
              <w:marLeft w:val="0"/>
              <w:marRight w:val="0"/>
              <w:marTop w:val="0"/>
              <w:marBottom w:val="0"/>
              <w:divBdr>
                <w:top w:val="none" w:sz="0" w:space="0" w:color="auto"/>
                <w:left w:val="none" w:sz="0" w:space="0" w:color="auto"/>
                <w:bottom w:val="none" w:sz="0" w:space="0" w:color="auto"/>
                <w:right w:val="none" w:sz="0" w:space="0" w:color="auto"/>
              </w:divBdr>
            </w:div>
            <w:div w:id="2823130">
              <w:marLeft w:val="0"/>
              <w:marRight w:val="0"/>
              <w:marTop w:val="0"/>
              <w:marBottom w:val="0"/>
              <w:divBdr>
                <w:top w:val="none" w:sz="0" w:space="0" w:color="auto"/>
                <w:left w:val="none" w:sz="0" w:space="0" w:color="auto"/>
                <w:bottom w:val="none" w:sz="0" w:space="0" w:color="auto"/>
                <w:right w:val="none" w:sz="0" w:space="0" w:color="auto"/>
              </w:divBdr>
            </w:div>
            <w:div w:id="778525340">
              <w:marLeft w:val="0"/>
              <w:marRight w:val="0"/>
              <w:marTop w:val="0"/>
              <w:marBottom w:val="0"/>
              <w:divBdr>
                <w:top w:val="none" w:sz="0" w:space="0" w:color="auto"/>
                <w:left w:val="none" w:sz="0" w:space="0" w:color="auto"/>
                <w:bottom w:val="none" w:sz="0" w:space="0" w:color="auto"/>
                <w:right w:val="none" w:sz="0" w:space="0" w:color="auto"/>
              </w:divBdr>
            </w:div>
            <w:div w:id="588975677">
              <w:marLeft w:val="0"/>
              <w:marRight w:val="0"/>
              <w:marTop w:val="0"/>
              <w:marBottom w:val="0"/>
              <w:divBdr>
                <w:top w:val="none" w:sz="0" w:space="0" w:color="auto"/>
                <w:left w:val="none" w:sz="0" w:space="0" w:color="auto"/>
                <w:bottom w:val="none" w:sz="0" w:space="0" w:color="auto"/>
                <w:right w:val="none" w:sz="0" w:space="0" w:color="auto"/>
              </w:divBdr>
            </w:div>
            <w:div w:id="1070225049">
              <w:marLeft w:val="0"/>
              <w:marRight w:val="0"/>
              <w:marTop w:val="0"/>
              <w:marBottom w:val="0"/>
              <w:divBdr>
                <w:top w:val="none" w:sz="0" w:space="0" w:color="auto"/>
                <w:left w:val="none" w:sz="0" w:space="0" w:color="auto"/>
                <w:bottom w:val="none" w:sz="0" w:space="0" w:color="auto"/>
                <w:right w:val="none" w:sz="0" w:space="0" w:color="auto"/>
              </w:divBdr>
            </w:div>
            <w:div w:id="1576891022">
              <w:marLeft w:val="0"/>
              <w:marRight w:val="0"/>
              <w:marTop w:val="0"/>
              <w:marBottom w:val="0"/>
              <w:divBdr>
                <w:top w:val="none" w:sz="0" w:space="0" w:color="auto"/>
                <w:left w:val="none" w:sz="0" w:space="0" w:color="auto"/>
                <w:bottom w:val="none" w:sz="0" w:space="0" w:color="auto"/>
                <w:right w:val="none" w:sz="0" w:space="0" w:color="auto"/>
              </w:divBdr>
            </w:div>
            <w:div w:id="1601334700">
              <w:marLeft w:val="0"/>
              <w:marRight w:val="0"/>
              <w:marTop w:val="0"/>
              <w:marBottom w:val="0"/>
              <w:divBdr>
                <w:top w:val="none" w:sz="0" w:space="0" w:color="auto"/>
                <w:left w:val="none" w:sz="0" w:space="0" w:color="auto"/>
                <w:bottom w:val="none" w:sz="0" w:space="0" w:color="auto"/>
                <w:right w:val="none" w:sz="0" w:space="0" w:color="auto"/>
              </w:divBdr>
            </w:div>
            <w:div w:id="118690265">
              <w:marLeft w:val="0"/>
              <w:marRight w:val="0"/>
              <w:marTop w:val="0"/>
              <w:marBottom w:val="0"/>
              <w:divBdr>
                <w:top w:val="none" w:sz="0" w:space="0" w:color="auto"/>
                <w:left w:val="none" w:sz="0" w:space="0" w:color="auto"/>
                <w:bottom w:val="none" w:sz="0" w:space="0" w:color="auto"/>
                <w:right w:val="none" w:sz="0" w:space="0" w:color="auto"/>
              </w:divBdr>
            </w:div>
            <w:div w:id="931666762">
              <w:marLeft w:val="0"/>
              <w:marRight w:val="0"/>
              <w:marTop w:val="0"/>
              <w:marBottom w:val="0"/>
              <w:divBdr>
                <w:top w:val="none" w:sz="0" w:space="0" w:color="auto"/>
                <w:left w:val="none" w:sz="0" w:space="0" w:color="auto"/>
                <w:bottom w:val="none" w:sz="0" w:space="0" w:color="auto"/>
                <w:right w:val="none" w:sz="0" w:space="0" w:color="auto"/>
              </w:divBdr>
            </w:div>
            <w:div w:id="2109084947">
              <w:marLeft w:val="0"/>
              <w:marRight w:val="0"/>
              <w:marTop w:val="0"/>
              <w:marBottom w:val="0"/>
              <w:divBdr>
                <w:top w:val="none" w:sz="0" w:space="0" w:color="auto"/>
                <w:left w:val="none" w:sz="0" w:space="0" w:color="auto"/>
                <w:bottom w:val="none" w:sz="0" w:space="0" w:color="auto"/>
                <w:right w:val="none" w:sz="0" w:space="0" w:color="auto"/>
              </w:divBdr>
            </w:div>
            <w:div w:id="70928130">
              <w:marLeft w:val="0"/>
              <w:marRight w:val="0"/>
              <w:marTop w:val="0"/>
              <w:marBottom w:val="0"/>
              <w:divBdr>
                <w:top w:val="none" w:sz="0" w:space="0" w:color="auto"/>
                <w:left w:val="none" w:sz="0" w:space="0" w:color="auto"/>
                <w:bottom w:val="none" w:sz="0" w:space="0" w:color="auto"/>
                <w:right w:val="none" w:sz="0" w:space="0" w:color="auto"/>
              </w:divBdr>
            </w:div>
            <w:div w:id="861481363">
              <w:marLeft w:val="0"/>
              <w:marRight w:val="0"/>
              <w:marTop w:val="0"/>
              <w:marBottom w:val="0"/>
              <w:divBdr>
                <w:top w:val="none" w:sz="0" w:space="0" w:color="auto"/>
                <w:left w:val="none" w:sz="0" w:space="0" w:color="auto"/>
                <w:bottom w:val="none" w:sz="0" w:space="0" w:color="auto"/>
                <w:right w:val="none" w:sz="0" w:space="0" w:color="auto"/>
              </w:divBdr>
            </w:div>
            <w:div w:id="224411902">
              <w:marLeft w:val="0"/>
              <w:marRight w:val="0"/>
              <w:marTop w:val="0"/>
              <w:marBottom w:val="0"/>
              <w:divBdr>
                <w:top w:val="none" w:sz="0" w:space="0" w:color="auto"/>
                <w:left w:val="none" w:sz="0" w:space="0" w:color="auto"/>
                <w:bottom w:val="none" w:sz="0" w:space="0" w:color="auto"/>
                <w:right w:val="none" w:sz="0" w:space="0" w:color="auto"/>
              </w:divBdr>
            </w:div>
            <w:div w:id="1833376603">
              <w:marLeft w:val="0"/>
              <w:marRight w:val="0"/>
              <w:marTop w:val="0"/>
              <w:marBottom w:val="0"/>
              <w:divBdr>
                <w:top w:val="none" w:sz="0" w:space="0" w:color="auto"/>
                <w:left w:val="none" w:sz="0" w:space="0" w:color="auto"/>
                <w:bottom w:val="none" w:sz="0" w:space="0" w:color="auto"/>
                <w:right w:val="none" w:sz="0" w:space="0" w:color="auto"/>
              </w:divBdr>
            </w:div>
            <w:div w:id="109129105">
              <w:marLeft w:val="0"/>
              <w:marRight w:val="0"/>
              <w:marTop w:val="0"/>
              <w:marBottom w:val="0"/>
              <w:divBdr>
                <w:top w:val="none" w:sz="0" w:space="0" w:color="auto"/>
                <w:left w:val="none" w:sz="0" w:space="0" w:color="auto"/>
                <w:bottom w:val="none" w:sz="0" w:space="0" w:color="auto"/>
                <w:right w:val="none" w:sz="0" w:space="0" w:color="auto"/>
              </w:divBdr>
            </w:div>
            <w:div w:id="505098302">
              <w:marLeft w:val="0"/>
              <w:marRight w:val="0"/>
              <w:marTop w:val="0"/>
              <w:marBottom w:val="0"/>
              <w:divBdr>
                <w:top w:val="none" w:sz="0" w:space="0" w:color="auto"/>
                <w:left w:val="none" w:sz="0" w:space="0" w:color="auto"/>
                <w:bottom w:val="none" w:sz="0" w:space="0" w:color="auto"/>
                <w:right w:val="none" w:sz="0" w:space="0" w:color="auto"/>
              </w:divBdr>
            </w:div>
            <w:div w:id="1359085577">
              <w:marLeft w:val="0"/>
              <w:marRight w:val="0"/>
              <w:marTop w:val="0"/>
              <w:marBottom w:val="0"/>
              <w:divBdr>
                <w:top w:val="none" w:sz="0" w:space="0" w:color="auto"/>
                <w:left w:val="none" w:sz="0" w:space="0" w:color="auto"/>
                <w:bottom w:val="none" w:sz="0" w:space="0" w:color="auto"/>
                <w:right w:val="none" w:sz="0" w:space="0" w:color="auto"/>
              </w:divBdr>
            </w:div>
            <w:div w:id="1858305116">
              <w:marLeft w:val="0"/>
              <w:marRight w:val="0"/>
              <w:marTop w:val="0"/>
              <w:marBottom w:val="0"/>
              <w:divBdr>
                <w:top w:val="none" w:sz="0" w:space="0" w:color="auto"/>
                <w:left w:val="none" w:sz="0" w:space="0" w:color="auto"/>
                <w:bottom w:val="none" w:sz="0" w:space="0" w:color="auto"/>
                <w:right w:val="none" w:sz="0" w:space="0" w:color="auto"/>
              </w:divBdr>
            </w:div>
            <w:div w:id="179394210">
              <w:marLeft w:val="0"/>
              <w:marRight w:val="0"/>
              <w:marTop w:val="0"/>
              <w:marBottom w:val="0"/>
              <w:divBdr>
                <w:top w:val="none" w:sz="0" w:space="0" w:color="auto"/>
                <w:left w:val="none" w:sz="0" w:space="0" w:color="auto"/>
                <w:bottom w:val="none" w:sz="0" w:space="0" w:color="auto"/>
                <w:right w:val="none" w:sz="0" w:space="0" w:color="auto"/>
              </w:divBdr>
            </w:div>
            <w:div w:id="448400530">
              <w:marLeft w:val="0"/>
              <w:marRight w:val="0"/>
              <w:marTop w:val="0"/>
              <w:marBottom w:val="0"/>
              <w:divBdr>
                <w:top w:val="none" w:sz="0" w:space="0" w:color="auto"/>
                <w:left w:val="none" w:sz="0" w:space="0" w:color="auto"/>
                <w:bottom w:val="none" w:sz="0" w:space="0" w:color="auto"/>
                <w:right w:val="none" w:sz="0" w:space="0" w:color="auto"/>
              </w:divBdr>
            </w:div>
            <w:div w:id="991525155">
              <w:marLeft w:val="0"/>
              <w:marRight w:val="0"/>
              <w:marTop w:val="0"/>
              <w:marBottom w:val="0"/>
              <w:divBdr>
                <w:top w:val="none" w:sz="0" w:space="0" w:color="auto"/>
                <w:left w:val="none" w:sz="0" w:space="0" w:color="auto"/>
                <w:bottom w:val="none" w:sz="0" w:space="0" w:color="auto"/>
                <w:right w:val="none" w:sz="0" w:space="0" w:color="auto"/>
              </w:divBdr>
            </w:div>
            <w:div w:id="1749577405">
              <w:marLeft w:val="0"/>
              <w:marRight w:val="0"/>
              <w:marTop w:val="0"/>
              <w:marBottom w:val="0"/>
              <w:divBdr>
                <w:top w:val="none" w:sz="0" w:space="0" w:color="auto"/>
                <w:left w:val="none" w:sz="0" w:space="0" w:color="auto"/>
                <w:bottom w:val="none" w:sz="0" w:space="0" w:color="auto"/>
                <w:right w:val="none" w:sz="0" w:space="0" w:color="auto"/>
              </w:divBdr>
            </w:div>
            <w:div w:id="1729918974">
              <w:marLeft w:val="0"/>
              <w:marRight w:val="0"/>
              <w:marTop w:val="0"/>
              <w:marBottom w:val="0"/>
              <w:divBdr>
                <w:top w:val="none" w:sz="0" w:space="0" w:color="auto"/>
                <w:left w:val="none" w:sz="0" w:space="0" w:color="auto"/>
                <w:bottom w:val="none" w:sz="0" w:space="0" w:color="auto"/>
                <w:right w:val="none" w:sz="0" w:space="0" w:color="auto"/>
              </w:divBdr>
            </w:div>
            <w:div w:id="1879778046">
              <w:marLeft w:val="0"/>
              <w:marRight w:val="0"/>
              <w:marTop w:val="0"/>
              <w:marBottom w:val="0"/>
              <w:divBdr>
                <w:top w:val="none" w:sz="0" w:space="0" w:color="auto"/>
                <w:left w:val="none" w:sz="0" w:space="0" w:color="auto"/>
                <w:bottom w:val="none" w:sz="0" w:space="0" w:color="auto"/>
                <w:right w:val="none" w:sz="0" w:space="0" w:color="auto"/>
              </w:divBdr>
            </w:div>
            <w:div w:id="2053378265">
              <w:marLeft w:val="0"/>
              <w:marRight w:val="0"/>
              <w:marTop w:val="0"/>
              <w:marBottom w:val="0"/>
              <w:divBdr>
                <w:top w:val="none" w:sz="0" w:space="0" w:color="auto"/>
                <w:left w:val="none" w:sz="0" w:space="0" w:color="auto"/>
                <w:bottom w:val="none" w:sz="0" w:space="0" w:color="auto"/>
                <w:right w:val="none" w:sz="0" w:space="0" w:color="auto"/>
              </w:divBdr>
            </w:div>
            <w:div w:id="1811433699">
              <w:marLeft w:val="0"/>
              <w:marRight w:val="0"/>
              <w:marTop w:val="0"/>
              <w:marBottom w:val="0"/>
              <w:divBdr>
                <w:top w:val="none" w:sz="0" w:space="0" w:color="auto"/>
                <w:left w:val="none" w:sz="0" w:space="0" w:color="auto"/>
                <w:bottom w:val="none" w:sz="0" w:space="0" w:color="auto"/>
                <w:right w:val="none" w:sz="0" w:space="0" w:color="auto"/>
              </w:divBdr>
            </w:div>
            <w:div w:id="1140001244">
              <w:marLeft w:val="0"/>
              <w:marRight w:val="0"/>
              <w:marTop w:val="0"/>
              <w:marBottom w:val="0"/>
              <w:divBdr>
                <w:top w:val="none" w:sz="0" w:space="0" w:color="auto"/>
                <w:left w:val="none" w:sz="0" w:space="0" w:color="auto"/>
                <w:bottom w:val="none" w:sz="0" w:space="0" w:color="auto"/>
                <w:right w:val="none" w:sz="0" w:space="0" w:color="auto"/>
              </w:divBdr>
            </w:div>
            <w:div w:id="1088578150">
              <w:marLeft w:val="0"/>
              <w:marRight w:val="0"/>
              <w:marTop w:val="0"/>
              <w:marBottom w:val="0"/>
              <w:divBdr>
                <w:top w:val="none" w:sz="0" w:space="0" w:color="auto"/>
                <w:left w:val="none" w:sz="0" w:space="0" w:color="auto"/>
                <w:bottom w:val="none" w:sz="0" w:space="0" w:color="auto"/>
                <w:right w:val="none" w:sz="0" w:space="0" w:color="auto"/>
              </w:divBdr>
            </w:div>
            <w:div w:id="2029062060">
              <w:marLeft w:val="0"/>
              <w:marRight w:val="0"/>
              <w:marTop w:val="0"/>
              <w:marBottom w:val="0"/>
              <w:divBdr>
                <w:top w:val="none" w:sz="0" w:space="0" w:color="auto"/>
                <w:left w:val="none" w:sz="0" w:space="0" w:color="auto"/>
                <w:bottom w:val="none" w:sz="0" w:space="0" w:color="auto"/>
                <w:right w:val="none" w:sz="0" w:space="0" w:color="auto"/>
              </w:divBdr>
            </w:div>
            <w:div w:id="1435436154">
              <w:marLeft w:val="0"/>
              <w:marRight w:val="0"/>
              <w:marTop w:val="0"/>
              <w:marBottom w:val="0"/>
              <w:divBdr>
                <w:top w:val="none" w:sz="0" w:space="0" w:color="auto"/>
                <w:left w:val="none" w:sz="0" w:space="0" w:color="auto"/>
                <w:bottom w:val="none" w:sz="0" w:space="0" w:color="auto"/>
                <w:right w:val="none" w:sz="0" w:space="0" w:color="auto"/>
              </w:divBdr>
            </w:div>
            <w:div w:id="1289582696">
              <w:marLeft w:val="0"/>
              <w:marRight w:val="0"/>
              <w:marTop w:val="0"/>
              <w:marBottom w:val="0"/>
              <w:divBdr>
                <w:top w:val="none" w:sz="0" w:space="0" w:color="auto"/>
                <w:left w:val="none" w:sz="0" w:space="0" w:color="auto"/>
                <w:bottom w:val="none" w:sz="0" w:space="0" w:color="auto"/>
                <w:right w:val="none" w:sz="0" w:space="0" w:color="auto"/>
              </w:divBdr>
            </w:div>
            <w:div w:id="1680280376">
              <w:marLeft w:val="0"/>
              <w:marRight w:val="0"/>
              <w:marTop w:val="0"/>
              <w:marBottom w:val="0"/>
              <w:divBdr>
                <w:top w:val="none" w:sz="0" w:space="0" w:color="auto"/>
                <w:left w:val="none" w:sz="0" w:space="0" w:color="auto"/>
                <w:bottom w:val="none" w:sz="0" w:space="0" w:color="auto"/>
                <w:right w:val="none" w:sz="0" w:space="0" w:color="auto"/>
              </w:divBdr>
            </w:div>
            <w:div w:id="1761756248">
              <w:marLeft w:val="0"/>
              <w:marRight w:val="0"/>
              <w:marTop w:val="0"/>
              <w:marBottom w:val="0"/>
              <w:divBdr>
                <w:top w:val="none" w:sz="0" w:space="0" w:color="auto"/>
                <w:left w:val="none" w:sz="0" w:space="0" w:color="auto"/>
                <w:bottom w:val="none" w:sz="0" w:space="0" w:color="auto"/>
                <w:right w:val="none" w:sz="0" w:space="0" w:color="auto"/>
              </w:divBdr>
            </w:div>
            <w:div w:id="1849254438">
              <w:marLeft w:val="0"/>
              <w:marRight w:val="0"/>
              <w:marTop w:val="0"/>
              <w:marBottom w:val="0"/>
              <w:divBdr>
                <w:top w:val="none" w:sz="0" w:space="0" w:color="auto"/>
                <w:left w:val="none" w:sz="0" w:space="0" w:color="auto"/>
                <w:bottom w:val="none" w:sz="0" w:space="0" w:color="auto"/>
                <w:right w:val="none" w:sz="0" w:space="0" w:color="auto"/>
              </w:divBdr>
            </w:div>
            <w:div w:id="2112164912">
              <w:marLeft w:val="0"/>
              <w:marRight w:val="0"/>
              <w:marTop w:val="0"/>
              <w:marBottom w:val="0"/>
              <w:divBdr>
                <w:top w:val="none" w:sz="0" w:space="0" w:color="auto"/>
                <w:left w:val="none" w:sz="0" w:space="0" w:color="auto"/>
                <w:bottom w:val="none" w:sz="0" w:space="0" w:color="auto"/>
                <w:right w:val="none" w:sz="0" w:space="0" w:color="auto"/>
              </w:divBdr>
            </w:div>
            <w:div w:id="186873624">
              <w:marLeft w:val="0"/>
              <w:marRight w:val="0"/>
              <w:marTop w:val="0"/>
              <w:marBottom w:val="0"/>
              <w:divBdr>
                <w:top w:val="none" w:sz="0" w:space="0" w:color="auto"/>
                <w:left w:val="none" w:sz="0" w:space="0" w:color="auto"/>
                <w:bottom w:val="none" w:sz="0" w:space="0" w:color="auto"/>
                <w:right w:val="none" w:sz="0" w:space="0" w:color="auto"/>
              </w:divBdr>
            </w:div>
            <w:div w:id="2091270233">
              <w:marLeft w:val="0"/>
              <w:marRight w:val="0"/>
              <w:marTop w:val="0"/>
              <w:marBottom w:val="0"/>
              <w:divBdr>
                <w:top w:val="none" w:sz="0" w:space="0" w:color="auto"/>
                <w:left w:val="none" w:sz="0" w:space="0" w:color="auto"/>
                <w:bottom w:val="none" w:sz="0" w:space="0" w:color="auto"/>
                <w:right w:val="none" w:sz="0" w:space="0" w:color="auto"/>
              </w:divBdr>
            </w:div>
            <w:div w:id="724059862">
              <w:marLeft w:val="0"/>
              <w:marRight w:val="0"/>
              <w:marTop w:val="0"/>
              <w:marBottom w:val="0"/>
              <w:divBdr>
                <w:top w:val="none" w:sz="0" w:space="0" w:color="auto"/>
                <w:left w:val="none" w:sz="0" w:space="0" w:color="auto"/>
                <w:bottom w:val="none" w:sz="0" w:space="0" w:color="auto"/>
                <w:right w:val="none" w:sz="0" w:space="0" w:color="auto"/>
              </w:divBdr>
            </w:div>
            <w:div w:id="744299409">
              <w:marLeft w:val="0"/>
              <w:marRight w:val="0"/>
              <w:marTop w:val="0"/>
              <w:marBottom w:val="0"/>
              <w:divBdr>
                <w:top w:val="none" w:sz="0" w:space="0" w:color="auto"/>
                <w:left w:val="none" w:sz="0" w:space="0" w:color="auto"/>
                <w:bottom w:val="none" w:sz="0" w:space="0" w:color="auto"/>
                <w:right w:val="none" w:sz="0" w:space="0" w:color="auto"/>
              </w:divBdr>
            </w:div>
            <w:div w:id="714742738">
              <w:marLeft w:val="0"/>
              <w:marRight w:val="0"/>
              <w:marTop w:val="0"/>
              <w:marBottom w:val="0"/>
              <w:divBdr>
                <w:top w:val="none" w:sz="0" w:space="0" w:color="auto"/>
                <w:left w:val="none" w:sz="0" w:space="0" w:color="auto"/>
                <w:bottom w:val="none" w:sz="0" w:space="0" w:color="auto"/>
                <w:right w:val="none" w:sz="0" w:space="0" w:color="auto"/>
              </w:divBdr>
            </w:div>
            <w:div w:id="1353334662">
              <w:marLeft w:val="0"/>
              <w:marRight w:val="0"/>
              <w:marTop w:val="0"/>
              <w:marBottom w:val="0"/>
              <w:divBdr>
                <w:top w:val="none" w:sz="0" w:space="0" w:color="auto"/>
                <w:left w:val="none" w:sz="0" w:space="0" w:color="auto"/>
                <w:bottom w:val="none" w:sz="0" w:space="0" w:color="auto"/>
                <w:right w:val="none" w:sz="0" w:space="0" w:color="auto"/>
              </w:divBdr>
            </w:div>
            <w:div w:id="339817266">
              <w:marLeft w:val="0"/>
              <w:marRight w:val="0"/>
              <w:marTop w:val="0"/>
              <w:marBottom w:val="0"/>
              <w:divBdr>
                <w:top w:val="none" w:sz="0" w:space="0" w:color="auto"/>
                <w:left w:val="none" w:sz="0" w:space="0" w:color="auto"/>
                <w:bottom w:val="none" w:sz="0" w:space="0" w:color="auto"/>
                <w:right w:val="none" w:sz="0" w:space="0" w:color="auto"/>
              </w:divBdr>
            </w:div>
            <w:div w:id="354500386">
              <w:marLeft w:val="0"/>
              <w:marRight w:val="0"/>
              <w:marTop w:val="0"/>
              <w:marBottom w:val="0"/>
              <w:divBdr>
                <w:top w:val="none" w:sz="0" w:space="0" w:color="auto"/>
                <w:left w:val="none" w:sz="0" w:space="0" w:color="auto"/>
                <w:bottom w:val="none" w:sz="0" w:space="0" w:color="auto"/>
                <w:right w:val="none" w:sz="0" w:space="0" w:color="auto"/>
              </w:divBdr>
            </w:div>
            <w:div w:id="516430960">
              <w:marLeft w:val="0"/>
              <w:marRight w:val="0"/>
              <w:marTop w:val="0"/>
              <w:marBottom w:val="0"/>
              <w:divBdr>
                <w:top w:val="none" w:sz="0" w:space="0" w:color="auto"/>
                <w:left w:val="none" w:sz="0" w:space="0" w:color="auto"/>
                <w:bottom w:val="none" w:sz="0" w:space="0" w:color="auto"/>
                <w:right w:val="none" w:sz="0" w:space="0" w:color="auto"/>
              </w:divBdr>
            </w:div>
            <w:div w:id="2115637648">
              <w:marLeft w:val="0"/>
              <w:marRight w:val="0"/>
              <w:marTop w:val="0"/>
              <w:marBottom w:val="0"/>
              <w:divBdr>
                <w:top w:val="none" w:sz="0" w:space="0" w:color="auto"/>
                <w:left w:val="none" w:sz="0" w:space="0" w:color="auto"/>
                <w:bottom w:val="none" w:sz="0" w:space="0" w:color="auto"/>
                <w:right w:val="none" w:sz="0" w:space="0" w:color="auto"/>
              </w:divBdr>
            </w:div>
            <w:div w:id="1295018666">
              <w:marLeft w:val="0"/>
              <w:marRight w:val="0"/>
              <w:marTop w:val="0"/>
              <w:marBottom w:val="0"/>
              <w:divBdr>
                <w:top w:val="none" w:sz="0" w:space="0" w:color="auto"/>
                <w:left w:val="none" w:sz="0" w:space="0" w:color="auto"/>
                <w:bottom w:val="none" w:sz="0" w:space="0" w:color="auto"/>
                <w:right w:val="none" w:sz="0" w:space="0" w:color="auto"/>
              </w:divBdr>
            </w:div>
            <w:div w:id="660700447">
              <w:marLeft w:val="0"/>
              <w:marRight w:val="0"/>
              <w:marTop w:val="0"/>
              <w:marBottom w:val="0"/>
              <w:divBdr>
                <w:top w:val="none" w:sz="0" w:space="0" w:color="auto"/>
                <w:left w:val="none" w:sz="0" w:space="0" w:color="auto"/>
                <w:bottom w:val="none" w:sz="0" w:space="0" w:color="auto"/>
                <w:right w:val="none" w:sz="0" w:space="0" w:color="auto"/>
              </w:divBdr>
            </w:div>
            <w:div w:id="1097673813">
              <w:marLeft w:val="0"/>
              <w:marRight w:val="0"/>
              <w:marTop w:val="0"/>
              <w:marBottom w:val="0"/>
              <w:divBdr>
                <w:top w:val="none" w:sz="0" w:space="0" w:color="auto"/>
                <w:left w:val="none" w:sz="0" w:space="0" w:color="auto"/>
                <w:bottom w:val="none" w:sz="0" w:space="0" w:color="auto"/>
                <w:right w:val="none" w:sz="0" w:space="0" w:color="auto"/>
              </w:divBdr>
            </w:div>
            <w:div w:id="1513304164">
              <w:marLeft w:val="0"/>
              <w:marRight w:val="0"/>
              <w:marTop w:val="0"/>
              <w:marBottom w:val="0"/>
              <w:divBdr>
                <w:top w:val="none" w:sz="0" w:space="0" w:color="auto"/>
                <w:left w:val="none" w:sz="0" w:space="0" w:color="auto"/>
                <w:bottom w:val="none" w:sz="0" w:space="0" w:color="auto"/>
                <w:right w:val="none" w:sz="0" w:space="0" w:color="auto"/>
              </w:divBdr>
            </w:div>
            <w:div w:id="245656625">
              <w:marLeft w:val="0"/>
              <w:marRight w:val="0"/>
              <w:marTop w:val="0"/>
              <w:marBottom w:val="0"/>
              <w:divBdr>
                <w:top w:val="none" w:sz="0" w:space="0" w:color="auto"/>
                <w:left w:val="none" w:sz="0" w:space="0" w:color="auto"/>
                <w:bottom w:val="none" w:sz="0" w:space="0" w:color="auto"/>
                <w:right w:val="none" w:sz="0" w:space="0" w:color="auto"/>
              </w:divBdr>
            </w:div>
            <w:div w:id="1160927560">
              <w:marLeft w:val="0"/>
              <w:marRight w:val="0"/>
              <w:marTop w:val="0"/>
              <w:marBottom w:val="0"/>
              <w:divBdr>
                <w:top w:val="none" w:sz="0" w:space="0" w:color="auto"/>
                <w:left w:val="none" w:sz="0" w:space="0" w:color="auto"/>
                <w:bottom w:val="none" w:sz="0" w:space="0" w:color="auto"/>
                <w:right w:val="none" w:sz="0" w:space="0" w:color="auto"/>
              </w:divBdr>
            </w:div>
            <w:div w:id="929972433">
              <w:marLeft w:val="0"/>
              <w:marRight w:val="0"/>
              <w:marTop w:val="0"/>
              <w:marBottom w:val="0"/>
              <w:divBdr>
                <w:top w:val="none" w:sz="0" w:space="0" w:color="auto"/>
                <w:left w:val="none" w:sz="0" w:space="0" w:color="auto"/>
                <w:bottom w:val="none" w:sz="0" w:space="0" w:color="auto"/>
                <w:right w:val="none" w:sz="0" w:space="0" w:color="auto"/>
              </w:divBdr>
            </w:div>
            <w:div w:id="957104286">
              <w:marLeft w:val="0"/>
              <w:marRight w:val="0"/>
              <w:marTop w:val="0"/>
              <w:marBottom w:val="0"/>
              <w:divBdr>
                <w:top w:val="none" w:sz="0" w:space="0" w:color="auto"/>
                <w:left w:val="none" w:sz="0" w:space="0" w:color="auto"/>
                <w:bottom w:val="none" w:sz="0" w:space="0" w:color="auto"/>
                <w:right w:val="none" w:sz="0" w:space="0" w:color="auto"/>
              </w:divBdr>
            </w:div>
            <w:div w:id="163208830">
              <w:marLeft w:val="0"/>
              <w:marRight w:val="0"/>
              <w:marTop w:val="0"/>
              <w:marBottom w:val="0"/>
              <w:divBdr>
                <w:top w:val="none" w:sz="0" w:space="0" w:color="auto"/>
                <w:left w:val="none" w:sz="0" w:space="0" w:color="auto"/>
                <w:bottom w:val="none" w:sz="0" w:space="0" w:color="auto"/>
                <w:right w:val="none" w:sz="0" w:space="0" w:color="auto"/>
              </w:divBdr>
            </w:div>
            <w:div w:id="551112612">
              <w:marLeft w:val="0"/>
              <w:marRight w:val="0"/>
              <w:marTop w:val="0"/>
              <w:marBottom w:val="0"/>
              <w:divBdr>
                <w:top w:val="none" w:sz="0" w:space="0" w:color="auto"/>
                <w:left w:val="none" w:sz="0" w:space="0" w:color="auto"/>
                <w:bottom w:val="none" w:sz="0" w:space="0" w:color="auto"/>
                <w:right w:val="none" w:sz="0" w:space="0" w:color="auto"/>
              </w:divBdr>
            </w:div>
            <w:div w:id="1723140801">
              <w:marLeft w:val="0"/>
              <w:marRight w:val="0"/>
              <w:marTop w:val="0"/>
              <w:marBottom w:val="0"/>
              <w:divBdr>
                <w:top w:val="none" w:sz="0" w:space="0" w:color="auto"/>
                <w:left w:val="none" w:sz="0" w:space="0" w:color="auto"/>
                <w:bottom w:val="none" w:sz="0" w:space="0" w:color="auto"/>
                <w:right w:val="none" w:sz="0" w:space="0" w:color="auto"/>
              </w:divBdr>
            </w:div>
            <w:div w:id="353961506">
              <w:marLeft w:val="0"/>
              <w:marRight w:val="0"/>
              <w:marTop w:val="0"/>
              <w:marBottom w:val="0"/>
              <w:divBdr>
                <w:top w:val="none" w:sz="0" w:space="0" w:color="auto"/>
                <w:left w:val="none" w:sz="0" w:space="0" w:color="auto"/>
                <w:bottom w:val="none" w:sz="0" w:space="0" w:color="auto"/>
                <w:right w:val="none" w:sz="0" w:space="0" w:color="auto"/>
              </w:divBdr>
            </w:div>
            <w:div w:id="1589651101">
              <w:marLeft w:val="0"/>
              <w:marRight w:val="0"/>
              <w:marTop w:val="0"/>
              <w:marBottom w:val="0"/>
              <w:divBdr>
                <w:top w:val="none" w:sz="0" w:space="0" w:color="auto"/>
                <w:left w:val="none" w:sz="0" w:space="0" w:color="auto"/>
                <w:bottom w:val="none" w:sz="0" w:space="0" w:color="auto"/>
                <w:right w:val="none" w:sz="0" w:space="0" w:color="auto"/>
              </w:divBdr>
            </w:div>
            <w:div w:id="2046061074">
              <w:marLeft w:val="0"/>
              <w:marRight w:val="0"/>
              <w:marTop w:val="0"/>
              <w:marBottom w:val="0"/>
              <w:divBdr>
                <w:top w:val="none" w:sz="0" w:space="0" w:color="auto"/>
                <w:left w:val="none" w:sz="0" w:space="0" w:color="auto"/>
                <w:bottom w:val="none" w:sz="0" w:space="0" w:color="auto"/>
                <w:right w:val="none" w:sz="0" w:space="0" w:color="auto"/>
              </w:divBdr>
            </w:div>
            <w:div w:id="1542669236">
              <w:marLeft w:val="0"/>
              <w:marRight w:val="0"/>
              <w:marTop w:val="0"/>
              <w:marBottom w:val="0"/>
              <w:divBdr>
                <w:top w:val="none" w:sz="0" w:space="0" w:color="auto"/>
                <w:left w:val="none" w:sz="0" w:space="0" w:color="auto"/>
                <w:bottom w:val="none" w:sz="0" w:space="0" w:color="auto"/>
                <w:right w:val="none" w:sz="0" w:space="0" w:color="auto"/>
              </w:divBdr>
            </w:div>
            <w:div w:id="1758937316">
              <w:marLeft w:val="0"/>
              <w:marRight w:val="0"/>
              <w:marTop w:val="0"/>
              <w:marBottom w:val="0"/>
              <w:divBdr>
                <w:top w:val="none" w:sz="0" w:space="0" w:color="auto"/>
                <w:left w:val="none" w:sz="0" w:space="0" w:color="auto"/>
                <w:bottom w:val="none" w:sz="0" w:space="0" w:color="auto"/>
                <w:right w:val="none" w:sz="0" w:space="0" w:color="auto"/>
              </w:divBdr>
            </w:div>
            <w:div w:id="2038853304">
              <w:marLeft w:val="0"/>
              <w:marRight w:val="0"/>
              <w:marTop w:val="0"/>
              <w:marBottom w:val="0"/>
              <w:divBdr>
                <w:top w:val="none" w:sz="0" w:space="0" w:color="auto"/>
                <w:left w:val="none" w:sz="0" w:space="0" w:color="auto"/>
                <w:bottom w:val="none" w:sz="0" w:space="0" w:color="auto"/>
                <w:right w:val="none" w:sz="0" w:space="0" w:color="auto"/>
              </w:divBdr>
            </w:div>
            <w:div w:id="992952277">
              <w:marLeft w:val="0"/>
              <w:marRight w:val="0"/>
              <w:marTop w:val="0"/>
              <w:marBottom w:val="0"/>
              <w:divBdr>
                <w:top w:val="none" w:sz="0" w:space="0" w:color="auto"/>
                <w:left w:val="none" w:sz="0" w:space="0" w:color="auto"/>
                <w:bottom w:val="none" w:sz="0" w:space="0" w:color="auto"/>
                <w:right w:val="none" w:sz="0" w:space="0" w:color="auto"/>
              </w:divBdr>
            </w:div>
            <w:div w:id="1644970048">
              <w:marLeft w:val="0"/>
              <w:marRight w:val="0"/>
              <w:marTop w:val="0"/>
              <w:marBottom w:val="0"/>
              <w:divBdr>
                <w:top w:val="none" w:sz="0" w:space="0" w:color="auto"/>
                <w:left w:val="none" w:sz="0" w:space="0" w:color="auto"/>
                <w:bottom w:val="none" w:sz="0" w:space="0" w:color="auto"/>
                <w:right w:val="none" w:sz="0" w:space="0" w:color="auto"/>
              </w:divBdr>
            </w:div>
            <w:div w:id="1622760752">
              <w:marLeft w:val="0"/>
              <w:marRight w:val="0"/>
              <w:marTop w:val="0"/>
              <w:marBottom w:val="0"/>
              <w:divBdr>
                <w:top w:val="none" w:sz="0" w:space="0" w:color="auto"/>
                <w:left w:val="none" w:sz="0" w:space="0" w:color="auto"/>
                <w:bottom w:val="none" w:sz="0" w:space="0" w:color="auto"/>
                <w:right w:val="none" w:sz="0" w:space="0" w:color="auto"/>
              </w:divBdr>
            </w:div>
            <w:div w:id="441150848">
              <w:marLeft w:val="0"/>
              <w:marRight w:val="0"/>
              <w:marTop w:val="0"/>
              <w:marBottom w:val="0"/>
              <w:divBdr>
                <w:top w:val="none" w:sz="0" w:space="0" w:color="auto"/>
                <w:left w:val="none" w:sz="0" w:space="0" w:color="auto"/>
                <w:bottom w:val="none" w:sz="0" w:space="0" w:color="auto"/>
                <w:right w:val="none" w:sz="0" w:space="0" w:color="auto"/>
              </w:divBdr>
            </w:div>
            <w:div w:id="1769109332">
              <w:marLeft w:val="0"/>
              <w:marRight w:val="0"/>
              <w:marTop w:val="0"/>
              <w:marBottom w:val="0"/>
              <w:divBdr>
                <w:top w:val="none" w:sz="0" w:space="0" w:color="auto"/>
                <w:left w:val="none" w:sz="0" w:space="0" w:color="auto"/>
                <w:bottom w:val="none" w:sz="0" w:space="0" w:color="auto"/>
                <w:right w:val="none" w:sz="0" w:space="0" w:color="auto"/>
              </w:divBdr>
            </w:div>
            <w:div w:id="48849996">
              <w:marLeft w:val="0"/>
              <w:marRight w:val="0"/>
              <w:marTop w:val="0"/>
              <w:marBottom w:val="0"/>
              <w:divBdr>
                <w:top w:val="none" w:sz="0" w:space="0" w:color="auto"/>
                <w:left w:val="none" w:sz="0" w:space="0" w:color="auto"/>
                <w:bottom w:val="none" w:sz="0" w:space="0" w:color="auto"/>
                <w:right w:val="none" w:sz="0" w:space="0" w:color="auto"/>
              </w:divBdr>
            </w:div>
            <w:div w:id="1321495440">
              <w:marLeft w:val="0"/>
              <w:marRight w:val="0"/>
              <w:marTop w:val="0"/>
              <w:marBottom w:val="0"/>
              <w:divBdr>
                <w:top w:val="none" w:sz="0" w:space="0" w:color="auto"/>
                <w:left w:val="none" w:sz="0" w:space="0" w:color="auto"/>
                <w:bottom w:val="none" w:sz="0" w:space="0" w:color="auto"/>
                <w:right w:val="none" w:sz="0" w:space="0" w:color="auto"/>
              </w:divBdr>
            </w:div>
            <w:div w:id="508981550">
              <w:marLeft w:val="0"/>
              <w:marRight w:val="0"/>
              <w:marTop w:val="0"/>
              <w:marBottom w:val="0"/>
              <w:divBdr>
                <w:top w:val="none" w:sz="0" w:space="0" w:color="auto"/>
                <w:left w:val="none" w:sz="0" w:space="0" w:color="auto"/>
                <w:bottom w:val="none" w:sz="0" w:space="0" w:color="auto"/>
                <w:right w:val="none" w:sz="0" w:space="0" w:color="auto"/>
              </w:divBdr>
            </w:div>
            <w:div w:id="496305049">
              <w:marLeft w:val="0"/>
              <w:marRight w:val="0"/>
              <w:marTop w:val="0"/>
              <w:marBottom w:val="0"/>
              <w:divBdr>
                <w:top w:val="none" w:sz="0" w:space="0" w:color="auto"/>
                <w:left w:val="none" w:sz="0" w:space="0" w:color="auto"/>
                <w:bottom w:val="none" w:sz="0" w:space="0" w:color="auto"/>
                <w:right w:val="none" w:sz="0" w:space="0" w:color="auto"/>
              </w:divBdr>
            </w:div>
            <w:div w:id="2091846363">
              <w:marLeft w:val="0"/>
              <w:marRight w:val="0"/>
              <w:marTop w:val="0"/>
              <w:marBottom w:val="0"/>
              <w:divBdr>
                <w:top w:val="none" w:sz="0" w:space="0" w:color="auto"/>
                <w:left w:val="none" w:sz="0" w:space="0" w:color="auto"/>
                <w:bottom w:val="none" w:sz="0" w:space="0" w:color="auto"/>
                <w:right w:val="none" w:sz="0" w:space="0" w:color="auto"/>
              </w:divBdr>
            </w:div>
            <w:div w:id="127943759">
              <w:marLeft w:val="0"/>
              <w:marRight w:val="0"/>
              <w:marTop w:val="0"/>
              <w:marBottom w:val="0"/>
              <w:divBdr>
                <w:top w:val="none" w:sz="0" w:space="0" w:color="auto"/>
                <w:left w:val="none" w:sz="0" w:space="0" w:color="auto"/>
                <w:bottom w:val="none" w:sz="0" w:space="0" w:color="auto"/>
                <w:right w:val="none" w:sz="0" w:space="0" w:color="auto"/>
              </w:divBdr>
            </w:div>
            <w:div w:id="837228686">
              <w:marLeft w:val="0"/>
              <w:marRight w:val="0"/>
              <w:marTop w:val="0"/>
              <w:marBottom w:val="0"/>
              <w:divBdr>
                <w:top w:val="none" w:sz="0" w:space="0" w:color="auto"/>
                <w:left w:val="none" w:sz="0" w:space="0" w:color="auto"/>
                <w:bottom w:val="none" w:sz="0" w:space="0" w:color="auto"/>
                <w:right w:val="none" w:sz="0" w:space="0" w:color="auto"/>
              </w:divBdr>
            </w:div>
            <w:div w:id="2082868131">
              <w:marLeft w:val="0"/>
              <w:marRight w:val="0"/>
              <w:marTop w:val="0"/>
              <w:marBottom w:val="0"/>
              <w:divBdr>
                <w:top w:val="none" w:sz="0" w:space="0" w:color="auto"/>
                <w:left w:val="none" w:sz="0" w:space="0" w:color="auto"/>
                <w:bottom w:val="none" w:sz="0" w:space="0" w:color="auto"/>
                <w:right w:val="none" w:sz="0" w:space="0" w:color="auto"/>
              </w:divBdr>
            </w:div>
            <w:div w:id="1929339017">
              <w:marLeft w:val="0"/>
              <w:marRight w:val="0"/>
              <w:marTop w:val="0"/>
              <w:marBottom w:val="0"/>
              <w:divBdr>
                <w:top w:val="none" w:sz="0" w:space="0" w:color="auto"/>
                <w:left w:val="none" w:sz="0" w:space="0" w:color="auto"/>
                <w:bottom w:val="none" w:sz="0" w:space="0" w:color="auto"/>
                <w:right w:val="none" w:sz="0" w:space="0" w:color="auto"/>
              </w:divBdr>
            </w:div>
            <w:div w:id="462231358">
              <w:marLeft w:val="0"/>
              <w:marRight w:val="0"/>
              <w:marTop w:val="0"/>
              <w:marBottom w:val="0"/>
              <w:divBdr>
                <w:top w:val="none" w:sz="0" w:space="0" w:color="auto"/>
                <w:left w:val="none" w:sz="0" w:space="0" w:color="auto"/>
                <w:bottom w:val="none" w:sz="0" w:space="0" w:color="auto"/>
                <w:right w:val="none" w:sz="0" w:space="0" w:color="auto"/>
              </w:divBdr>
            </w:div>
            <w:div w:id="953367888">
              <w:marLeft w:val="0"/>
              <w:marRight w:val="0"/>
              <w:marTop w:val="0"/>
              <w:marBottom w:val="0"/>
              <w:divBdr>
                <w:top w:val="none" w:sz="0" w:space="0" w:color="auto"/>
                <w:left w:val="none" w:sz="0" w:space="0" w:color="auto"/>
                <w:bottom w:val="none" w:sz="0" w:space="0" w:color="auto"/>
                <w:right w:val="none" w:sz="0" w:space="0" w:color="auto"/>
              </w:divBdr>
            </w:div>
            <w:div w:id="947934683">
              <w:marLeft w:val="0"/>
              <w:marRight w:val="0"/>
              <w:marTop w:val="0"/>
              <w:marBottom w:val="0"/>
              <w:divBdr>
                <w:top w:val="none" w:sz="0" w:space="0" w:color="auto"/>
                <w:left w:val="none" w:sz="0" w:space="0" w:color="auto"/>
                <w:bottom w:val="none" w:sz="0" w:space="0" w:color="auto"/>
                <w:right w:val="none" w:sz="0" w:space="0" w:color="auto"/>
              </w:divBdr>
            </w:div>
            <w:div w:id="1674801259">
              <w:marLeft w:val="0"/>
              <w:marRight w:val="0"/>
              <w:marTop w:val="0"/>
              <w:marBottom w:val="0"/>
              <w:divBdr>
                <w:top w:val="none" w:sz="0" w:space="0" w:color="auto"/>
                <w:left w:val="none" w:sz="0" w:space="0" w:color="auto"/>
                <w:bottom w:val="none" w:sz="0" w:space="0" w:color="auto"/>
                <w:right w:val="none" w:sz="0" w:space="0" w:color="auto"/>
              </w:divBdr>
            </w:div>
            <w:div w:id="1575820056">
              <w:marLeft w:val="0"/>
              <w:marRight w:val="0"/>
              <w:marTop w:val="0"/>
              <w:marBottom w:val="0"/>
              <w:divBdr>
                <w:top w:val="none" w:sz="0" w:space="0" w:color="auto"/>
                <w:left w:val="none" w:sz="0" w:space="0" w:color="auto"/>
                <w:bottom w:val="none" w:sz="0" w:space="0" w:color="auto"/>
                <w:right w:val="none" w:sz="0" w:space="0" w:color="auto"/>
              </w:divBdr>
            </w:div>
            <w:div w:id="76754303">
              <w:marLeft w:val="0"/>
              <w:marRight w:val="0"/>
              <w:marTop w:val="0"/>
              <w:marBottom w:val="0"/>
              <w:divBdr>
                <w:top w:val="none" w:sz="0" w:space="0" w:color="auto"/>
                <w:left w:val="none" w:sz="0" w:space="0" w:color="auto"/>
                <w:bottom w:val="none" w:sz="0" w:space="0" w:color="auto"/>
                <w:right w:val="none" w:sz="0" w:space="0" w:color="auto"/>
              </w:divBdr>
            </w:div>
            <w:div w:id="123472603">
              <w:marLeft w:val="0"/>
              <w:marRight w:val="0"/>
              <w:marTop w:val="0"/>
              <w:marBottom w:val="0"/>
              <w:divBdr>
                <w:top w:val="none" w:sz="0" w:space="0" w:color="auto"/>
                <w:left w:val="none" w:sz="0" w:space="0" w:color="auto"/>
                <w:bottom w:val="none" w:sz="0" w:space="0" w:color="auto"/>
                <w:right w:val="none" w:sz="0" w:space="0" w:color="auto"/>
              </w:divBdr>
            </w:div>
            <w:div w:id="186720471">
              <w:marLeft w:val="0"/>
              <w:marRight w:val="0"/>
              <w:marTop w:val="0"/>
              <w:marBottom w:val="0"/>
              <w:divBdr>
                <w:top w:val="none" w:sz="0" w:space="0" w:color="auto"/>
                <w:left w:val="none" w:sz="0" w:space="0" w:color="auto"/>
                <w:bottom w:val="none" w:sz="0" w:space="0" w:color="auto"/>
                <w:right w:val="none" w:sz="0" w:space="0" w:color="auto"/>
              </w:divBdr>
            </w:div>
            <w:div w:id="2037384461">
              <w:marLeft w:val="0"/>
              <w:marRight w:val="0"/>
              <w:marTop w:val="0"/>
              <w:marBottom w:val="0"/>
              <w:divBdr>
                <w:top w:val="none" w:sz="0" w:space="0" w:color="auto"/>
                <w:left w:val="none" w:sz="0" w:space="0" w:color="auto"/>
                <w:bottom w:val="none" w:sz="0" w:space="0" w:color="auto"/>
                <w:right w:val="none" w:sz="0" w:space="0" w:color="auto"/>
              </w:divBdr>
            </w:div>
            <w:div w:id="1328556694">
              <w:marLeft w:val="0"/>
              <w:marRight w:val="0"/>
              <w:marTop w:val="0"/>
              <w:marBottom w:val="0"/>
              <w:divBdr>
                <w:top w:val="none" w:sz="0" w:space="0" w:color="auto"/>
                <w:left w:val="none" w:sz="0" w:space="0" w:color="auto"/>
                <w:bottom w:val="none" w:sz="0" w:space="0" w:color="auto"/>
                <w:right w:val="none" w:sz="0" w:space="0" w:color="auto"/>
              </w:divBdr>
            </w:div>
            <w:div w:id="1079449963">
              <w:marLeft w:val="0"/>
              <w:marRight w:val="0"/>
              <w:marTop w:val="0"/>
              <w:marBottom w:val="0"/>
              <w:divBdr>
                <w:top w:val="none" w:sz="0" w:space="0" w:color="auto"/>
                <w:left w:val="none" w:sz="0" w:space="0" w:color="auto"/>
                <w:bottom w:val="none" w:sz="0" w:space="0" w:color="auto"/>
                <w:right w:val="none" w:sz="0" w:space="0" w:color="auto"/>
              </w:divBdr>
            </w:div>
            <w:div w:id="569659173">
              <w:marLeft w:val="0"/>
              <w:marRight w:val="0"/>
              <w:marTop w:val="0"/>
              <w:marBottom w:val="0"/>
              <w:divBdr>
                <w:top w:val="none" w:sz="0" w:space="0" w:color="auto"/>
                <w:left w:val="none" w:sz="0" w:space="0" w:color="auto"/>
                <w:bottom w:val="none" w:sz="0" w:space="0" w:color="auto"/>
                <w:right w:val="none" w:sz="0" w:space="0" w:color="auto"/>
              </w:divBdr>
            </w:div>
            <w:div w:id="1652757843">
              <w:marLeft w:val="0"/>
              <w:marRight w:val="0"/>
              <w:marTop w:val="0"/>
              <w:marBottom w:val="0"/>
              <w:divBdr>
                <w:top w:val="none" w:sz="0" w:space="0" w:color="auto"/>
                <w:left w:val="none" w:sz="0" w:space="0" w:color="auto"/>
                <w:bottom w:val="none" w:sz="0" w:space="0" w:color="auto"/>
                <w:right w:val="none" w:sz="0" w:space="0" w:color="auto"/>
              </w:divBdr>
            </w:div>
            <w:div w:id="561064599">
              <w:marLeft w:val="0"/>
              <w:marRight w:val="0"/>
              <w:marTop w:val="0"/>
              <w:marBottom w:val="0"/>
              <w:divBdr>
                <w:top w:val="none" w:sz="0" w:space="0" w:color="auto"/>
                <w:left w:val="none" w:sz="0" w:space="0" w:color="auto"/>
                <w:bottom w:val="none" w:sz="0" w:space="0" w:color="auto"/>
                <w:right w:val="none" w:sz="0" w:space="0" w:color="auto"/>
              </w:divBdr>
            </w:div>
            <w:div w:id="50691820">
              <w:marLeft w:val="0"/>
              <w:marRight w:val="0"/>
              <w:marTop w:val="0"/>
              <w:marBottom w:val="0"/>
              <w:divBdr>
                <w:top w:val="none" w:sz="0" w:space="0" w:color="auto"/>
                <w:left w:val="none" w:sz="0" w:space="0" w:color="auto"/>
                <w:bottom w:val="none" w:sz="0" w:space="0" w:color="auto"/>
                <w:right w:val="none" w:sz="0" w:space="0" w:color="auto"/>
              </w:divBdr>
            </w:div>
            <w:div w:id="1341391543">
              <w:marLeft w:val="0"/>
              <w:marRight w:val="0"/>
              <w:marTop w:val="0"/>
              <w:marBottom w:val="0"/>
              <w:divBdr>
                <w:top w:val="none" w:sz="0" w:space="0" w:color="auto"/>
                <w:left w:val="none" w:sz="0" w:space="0" w:color="auto"/>
                <w:bottom w:val="none" w:sz="0" w:space="0" w:color="auto"/>
                <w:right w:val="none" w:sz="0" w:space="0" w:color="auto"/>
              </w:divBdr>
            </w:div>
            <w:div w:id="991711304">
              <w:marLeft w:val="0"/>
              <w:marRight w:val="0"/>
              <w:marTop w:val="0"/>
              <w:marBottom w:val="0"/>
              <w:divBdr>
                <w:top w:val="none" w:sz="0" w:space="0" w:color="auto"/>
                <w:left w:val="none" w:sz="0" w:space="0" w:color="auto"/>
                <w:bottom w:val="none" w:sz="0" w:space="0" w:color="auto"/>
                <w:right w:val="none" w:sz="0" w:space="0" w:color="auto"/>
              </w:divBdr>
            </w:div>
            <w:div w:id="219050664">
              <w:marLeft w:val="0"/>
              <w:marRight w:val="0"/>
              <w:marTop w:val="0"/>
              <w:marBottom w:val="0"/>
              <w:divBdr>
                <w:top w:val="none" w:sz="0" w:space="0" w:color="auto"/>
                <w:left w:val="none" w:sz="0" w:space="0" w:color="auto"/>
                <w:bottom w:val="none" w:sz="0" w:space="0" w:color="auto"/>
                <w:right w:val="none" w:sz="0" w:space="0" w:color="auto"/>
              </w:divBdr>
            </w:div>
            <w:div w:id="784278158">
              <w:marLeft w:val="0"/>
              <w:marRight w:val="0"/>
              <w:marTop w:val="0"/>
              <w:marBottom w:val="0"/>
              <w:divBdr>
                <w:top w:val="none" w:sz="0" w:space="0" w:color="auto"/>
                <w:left w:val="none" w:sz="0" w:space="0" w:color="auto"/>
                <w:bottom w:val="none" w:sz="0" w:space="0" w:color="auto"/>
                <w:right w:val="none" w:sz="0" w:space="0" w:color="auto"/>
              </w:divBdr>
            </w:div>
            <w:div w:id="926117346">
              <w:marLeft w:val="0"/>
              <w:marRight w:val="0"/>
              <w:marTop w:val="0"/>
              <w:marBottom w:val="0"/>
              <w:divBdr>
                <w:top w:val="none" w:sz="0" w:space="0" w:color="auto"/>
                <w:left w:val="none" w:sz="0" w:space="0" w:color="auto"/>
                <w:bottom w:val="none" w:sz="0" w:space="0" w:color="auto"/>
                <w:right w:val="none" w:sz="0" w:space="0" w:color="auto"/>
              </w:divBdr>
            </w:div>
            <w:div w:id="635961432">
              <w:marLeft w:val="0"/>
              <w:marRight w:val="0"/>
              <w:marTop w:val="0"/>
              <w:marBottom w:val="0"/>
              <w:divBdr>
                <w:top w:val="none" w:sz="0" w:space="0" w:color="auto"/>
                <w:left w:val="none" w:sz="0" w:space="0" w:color="auto"/>
                <w:bottom w:val="none" w:sz="0" w:space="0" w:color="auto"/>
                <w:right w:val="none" w:sz="0" w:space="0" w:color="auto"/>
              </w:divBdr>
            </w:div>
            <w:div w:id="917207200">
              <w:marLeft w:val="0"/>
              <w:marRight w:val="0"/>
              <w:marTop w:val="0"/>
              <w:marBottom w:val="0"/>
              <w:divBdr>
                <w:top w:val="none" w:sz="0" w:space="0" w:color="auto"/>
                <w:left w:val="none" w:sz="0" w:space="0" w:color="auto"/>
                <w:bottom w:val="none" w:sz="0" w:space="0" w:color="auto"/>
                <w:right w:val="none" w:sz="0" w:space="0" w:color="auto"/>
              </w:divBdr>
            </w:div>
            <w:div w:id="1245915588">
              <w:marLeft w:val="0"/>
              <w:marRight w:val="0"/>
              <w:marTop w:val="0"/>
              <w:marBottom w:val="0"/>
              <w:divBdr>
                <w:top w:val="none" w:sz="0" w:space="0" w:color="auto"/>
                <w:left w:val="none" w:sz="0" w:space="0" w:color="auto"/>
                <w:bottom w:val="none" w:sz="0" w:space="0" w:color="auto"/>
                <w:right w:val="none" w:sz="0" w:space="0" w:color="auto"/>
              </w:divBdr>
            </w:div>
            <w:div w:id="1713965349">
              <w:marLeft w:val="0"/>
              <w:marRight w:val="0"/>
              <w:marTop w:val="0"/>
              <w:marBottom w:val="0"/>
              <w:divBdr>
                <w:top w:val="none" w:sz="0" w:space="0" w:color="auto"/>
                <w:left w:val="none" w:sz="0" w:space="0" w:color="auto"/>
                <w:bottom w:val="none" w:sz="0" w:space="0" w:color="auto"/>
                <w:right w:val="none" w:sz="0" w:space="0" w:color="auto"/>
              </w:divBdr>
            </w:div>
            <w:div w:id="1812861398">
              <w:marLeft w:val="0"/>
              <w:marRight w:val="0"/>
              <w:marTop w:val="0"/>
              <w:marBottom w:val="0"/>
              <w:divBdr>
                <w:top w:val="none" w:sz="0" w:space="0" w:color="auto"/>
                <w:left w:val="none" w:sz="0" w:space="0" w:color="auto"/>
                <w:bottom w:val="none" w:sz="0" w:space="0" w:color="auto"/>
                <w:right w:val="none" w:sz="0" w:space="0" w:color="auto"/>
              </w:divBdr>
            </w:div>
            <w:div w:id="1460340043">
              <w:marLeft w:val="0"/>
              <w:marRight w:val="0"/>
              <w:marTop w:val="0"/>
              <w:marBottom w:val="0"/>
              <w:divBdr>
                <w:top w:val="none" w:sz="0" w:space="0" w:color="auto"/>
                <w:left w:val="none" w:sz="0" w:space="0" w:color="auto"/>
                <w:bottom w:val="none" w:sz="0" w:space="0" w:color="auto"/>
                <w:right w:val="none" w:sz="0" w:space="0" w:color="auto"/>
              </w:divBdr>
            </w:div>
            <w:div w:id="601377618">
              <w:marLeft w:val="0"/>
              <w:marRight w:val="0"/>
              <w:marTop w:val="0"/>
              <w:marBottom w:val="0"/>
              <w:divBdr>
                <w:top w:val="none" w:sz="0" w:space="0" w:color="auto"/>
                <w:left w:val="none" w:sz="0" w:space="0" w:color="auto"/>
                <w:bottom w:val="none" w:sz="0" w:space="0" w:color="auto"/>
                <w:right w:val="none" w:sz="0" w:space="0" w:color="auto"/>
              </w:divBdr>
            </w:div>
            <w:div w:id="373848083">
              <w:marLeft w:val="0"/>
              <w:marRight w:val="0"/>
              <w:marTop w:val="0"/>
              <w:marBottom w:val="0"/>
              <w:divBdr>
                <w:top w:val="none" w:sz="0" w:space="0" w:color="auto"/>
                <w:left w:val="none" w:sz="0" w:space="0" w:color="auto"/>
                <w:bottom w:val="none" w:sz="0" w:space="0" w:color="auto"/>
                <w:right w:val="none" w:sz="0" w:space="0" w:color="auto"/>
              </w:divBdr>
            </w:div>
            <w:div w:id="267348497">
              <w:marLeft w:val="0"/>
              <w:marRight w:val="0"/>
              <w:marTop w:val="0"/>
              <w:marBottom w:val="0"/>
              <w:divBdr>
                <w:top w:val="none" w:sz="0" w:space="0" w:color="auto"/>
                <w:left w:val="none" w:sz="0" w:space="0" w:color="auto"/>
                <w:bottom w:val="none" w:sz="0" w:space="0" w:color="auto"/>
                <w:right w:val="none" w:sz="0" w:space="0" w:color="auto"/>
              </w:divBdr>
            </w:div>
            <w:div w:id="1058675015">
              <w:marLeft w:val="0"/>
              <w:marRight w:val="0"/>
              <w:marTop w:val="0"/>
              <w:marBottom w:val="0"/>
              <w:divBdr>
                <w:top w:val="none" w:sz="0" w:space="0" w:color="auto"/>
                <w:left w:val="none" w:sz="0" w:space="0" w:color="auto"/>
                <w:bottom w:val="none" w:sz="0" w:space="0" w:color="auto"/>
                <w:right w:val="none" w:sz="0" w:space="0" w:color="auto"/>
              </w:divBdr>
            </w:div>
            <w:div w:id="1403025992">
              <w:marLeft w:val="0"/>
              <w:marRight w:val="0"/>
              <w:marTop w:val="0"/>
              <w:marBottom w:val="0"/>
              <w:divBdr>
                <w:top w:val="none" w:sz="0" w:space="0" w:color="auto"/>
                <w:left w:val="none" w:sz="0" w:space="0" w:color="auto"/>
                <w:bottom w:val="none" w:sz="0" w:space="0" w:color="auto"/>
                <w:right w:val="none" w:sz="0" w:space="0" w:color="auto"/>
              </w:divBdr>
            </w:div>
            <w:div w:id="1311907420">
              <w:marLeft w:val="0"/>
              <w:marRight w:val="0"/>
              <w:marTop w:val="0"/>
              <w:marBottom w:val="0"/>
              <w:divBdr>
                <w:top w:val="none" w:sz="0" w:space="0" w:color="auto"/>
                <w:left w:val="none" w:sz="0" w:space="0" w:color="auto"/>
                <w:bottom w:val="none" w:sz="0" w:space="0" w:color="auto"/>
                <w:right w:val="none" w:sz="0" w:space="0" w:color="auto"/>
              </w:divBdr>
            </w:div>
            <w:div w:id="1174994957">
              <w:marLeft w:val="0"/>
              <w:marRight w:val="0"/>
              <w:marTop w:val="0"/>
              <w:marBottom w:val="0"/>
              <w:divBdr>
                <w:top w:val="none" w:sz="0" w:space="0" w:color="auto"/>
                <w:left w:val="none" w:sz="0" w:space="0" w:color="auto"/>
                <w:bottom w:val="none" w:sz="0" w:space="0" w:color="auto"/>
                <w:right w:val="none" w:sz="0" w:space="0" w:color="auto"/>
              </w:divBdr>
            </w:div>
            <w:div w:id="2141027504">
              <w:marLeft w:val="0"/>
              <w:marRight w:val="0"/>
              <w:marTop w:val="0"/>
              <w:marBottom w:val="0"/>
              <w:divBdr>
                <w:top w:val="none" w:sz="0" w:space="0" w:color="auto"/>
                <w:left w:val="none" w:sz="0" w:space="0" w:color="auto"/>
                <w:bottom w:val="none" w:sz="0" w:space="0" w:color="auto"/>
                <w:right w:val="none" w:sz="0" w:space="0" w:color="auto"/>
              </w:divBdr>
            </w:div>
            <w:div w:id="258374743">
              <w:marLeft w:val="0"/>
              <w:marRight w:val="0"/>
              <w:marTop w:val="0"/>
              <w:marBottom w:val="0"/>
              <w:divBdr>
                <w:top w:val="none" w:sz="0" w:space="0" w:color="auto"/>
                <w:left w:val="none" w:sz="0" w:space="0" w:color="auto"/>
                <w:bottom w:val="none" w:sz="0" w:space="0" w:color="auto"/>
                <w:right w:val="none" w:sz="0" w:space="0" w:color="auto"/>
              </w:divBdr>
            </w:div>
            <w:div w:id="893543725">
              <w:marLeft w:val="0"/>
              <w:marRight w:val="0"/>
              <w:marTop w:val="0"/>
              <w:marBottom w:val="0"/>
              <w:divBdr>
                <w:top w:val="none" w:sz="0" w:space="0" w:color="auto"/>
                <w:left w:val="none" w:sz="0" w:space="0" w:color="auto"/>
                <w:bottom w:val="none" w:sz="0" w:space="0" w:color="auto"/>
                <w:right w:val="none" w:sz="0" w:space="0" w:color="auto"/>
              </w:divBdr>
            </w:div>
            <w:div w:id="234976157">
              <w:marLeft w:val="0"/>
              <w:marRight w:val="0"/>
              <w:marTop w:val="0"/>
              <w:marBottom w:val="0"/>
              <w:divBdr>
                <w:top w:val="none" w:sz="0" w:space="0" w:color="auto"/>
                <w:left w:val="none" w:sz="0" w:space="0" w:color="auto"/>
                <w:bottom w:val="none" w:sz="0" w:space="0" w:color="auto"/>
                <w:right w:val="none" w:sz="0" w:space="0" w:color="auto"/>
              </w:divBdr>
            </w:div>
            <w:div w:id="2004622140">
              <w:marLeft w:val="0"/>
              <w:marRight w:val="0"/>
              <w:marTop w:val="0"/>
              <w:marBottom w:val="0"/>
              <w:divBdr>
                <w:top w:val="none" w:sz="0" w:space="0" w:color="auto"/>
                <w:left w:val="none" w:sz="0" w:space="0" w:color="auto"/>
                <w:bottom w:val="none" w:sz="0" w:space="0" w:color="auto"/>
                <w:right w:val="none" w:sz="0" w:space="0" w:color="auto"/>
              </w:divBdr>
            </w:div>
            <w:div w:id="1293948013">
              <w:marLeft w:val="0"/>
              <w:marRight w:val="0"/>
              <w:marTop w:val="0"/>
              <w:marBottom w:val="0"/>
              <w:divBdr>
                <w:top w:val="none" w:sz="0" w:space="0" w:color="auto"/>
                <w:left w:val="none" w:sz="0" w:space="0" w:color="auto"/>
                <w:bottom w:val="none" w:sz="0" w:space="0" w:color="auto"/>
                <w:right w:val="none" w:sz="0" w:space="0" w:color="auto"/>
              </w:divBdr>
            </w:div>
            <w:div w:id="415791066">
              <w:marLeft w:val="0"/>
              <w:marRight w:val="0"/>
              <w:marTop w:val="0"/>
              <w:marBottom w:val="0"/>
              <w:divBdr>
                <w:top w:val="none" w:sz="0" w:space="0" w:color="auto"/>
                <w:left w:val="none" w:sz="0" w:space="0" w:color="auto"/>
                <w:bottom w:val="none" w:sz="0" w:space="0" w:color="auto"/>
                <w:right w:val="none" w:sz="0" w:space="0" w:color="auto"/>
              </w:divBdr>
            </w:div>
            <w:div w:id="102848906">
              <w:marLeft w:val="0"/>
              <w:marRight w:val="0"/>
              <w:marTop w:val="0"/>
              <w:marBottom w:val="0"/>
              <w:divBdr>
                <w:top w:val="none" w:sz="0" w:space="0" w:color="auto"/>
                <w:left w:val="none" w:sz="0" w:space="0" w:color="auto"/>
                <w:bottom w:val="none" w:sz="0" w:space="0" w:color="auto"/>
                <w:right w:val="none" w:sz="0" w:space="0" w:color="auto"/>
              </w:divBdr>
            </w:div>
            <w:div w:id="343408686">
              <w:marLeft w:val="0"/>
              <w:marRight w:val="0"/>
              <w:marTop w:val="0"/>
              <w:marBottom w:val="0"/>
              <w:divBdr>
                <w:top w:val="none" w:sz="0" w:space="0" w:color="auto"/>
                <w:left w:val="none" w:sz="0" w:space="0" w:color="auto"/>
                <w:bottom w:val="none" w:sz="0" w:space="0" w:color="auto"/>
                <w:right w:val="none" w:sz="0" w:space="0" w:color="auto"/>
              </w:divBdr>
            </w:div>
            <w:div w:id="1885677042">
              <w:marLeft w:val="0"/>
              <w:marRight w:val="0"/>
              <w:marTop w:val="0"/>
              <w:marBottom w:val="0"/>
              <w:divBdr>
                <w:top w:val="none" w:sz="0" w:space="0" w:color="auto"/>
                <w:left w:val="none" w:sz="0" w:space="0" w:color="auto"/>
                <w:bottom w:val="none" w:sz="0" w:space="0" w:color="auto"/>
                <w:right w:val="none" w:sz="0" w:space="0" w:color="auto"/>
              </w:divBdr>
            </w:div>
            <w:div w:id="1357537958">
              <w:marLeft w:val="0"/>
              <w:marRight w:val="0"/>
              <w:marTop w:val="0"/>
              <w:marBottom w:val="0"/>
              <w:divBdr>
                <w:top w:val="none" w:sz="0" w:space="0" w:color="auto"/>
                <w:left w:val="none" w:sz="0" w:space="0" w:color="auto"/>
                <w:bottom w:val="none" w:sz="0" w:space="0" w:color="auto"/>
                <w:right w:val="none" w:sz="0" w:space="0" w:color="auto"/>
              </w:divBdr>
            </w:div>
            <w:div w:id="332417138">
              <w:marLeft w:val="0"/>
              <w:marRight w:val="0"/>
              <w:marTop w:val="0"/>
              <w:marBottom w:val="0"/>
              <w:divBdr>
                <w:top w:val="none" w:sz="0" w:space="0" w:color="auto"/>
                <w:left w:val="none" w:sz="0" w:space="0" w:color="auto"/>
                <w:bottom w:val="none" w:sz="0" w:space="0" w:color="auto"/>
                <w:right w:val="none" w:sz="0" w:space="0" w:color="auto"/>
              </w:divBdr>
            </w:div>
            <w:div w:id="1756895288">
              <w:marLeft w:val="0"/>
              <w:marRight w:val="0"/>
              <w:marTop w:val="0"/>
              <w:marBottom w:val="0"/>
              <w:divBdr>
                <w:top w:val="none" w:sz="0" w:space="0" w:color="auto"/>
                <w:left w:val="none" w:sz="0" w:space="0" w:color="auto"/>
                <w:bottom w:val="none" w:sz="0" w:space="0" w:color="auto"/>
                <w:right w:val="none" w:sz="0" w:space="0" w:color="auto"/>
              </w:divBdr>
            </w:div>
            <w:div w:id="415900598">
              <w:marLeft w:val="0"/>
              <w:marRight w:val="0"/>
              <w:marTop w:val="0"/>
              <w:marBottom w:val="0"/>
              <w:divBdr>
                <w:top w:val="none" w:sz="0" w:space="0" w:color="auto"/>
                <w:left w:val="none" w:sz="0" w:space="0" w:color="auto"/>
                <w:bottom w:val="none" w:sz="0" w:space="0" w:color="auto"/>
                <w:right w:val="none" w:sz="0" w:space="0" w:color="auto"/>
              </w:divBdr>
            </w:div>
            <w:div w:id="423963926">
              <w:marLeft w:val="0"/>
              <w:marRight w:val="0"/>
              <w:marTop w:val="0"/>
              <w:marBottom w:val="0"/>
              <w:divBdr>
                <w:top w:val="none" w:sz="0" w:space="0" w:color="auto"/>
                <w:left w:val="none" w:sz="0" w:space="0" w:color="auto"/>
                <w:bottom w:val="none" w:sz="0" w:space="0" w:color="auto"/>
                <w:right w:val="none" w:sz="0" w:space="0" w:color="auto"/>
              </w:divBdr>
            </w:div>
            <w:div w:id="864633302">
              <w:marLeft w:val="0"/>
              <w:marRight w:val="0"/>
              <w:marTop w:val="0"/>
              <w:marBottom w:val="0"/>
              <w:divBdr>
                <w:top w:val="none" w:sz="0" w:space="0" w:color="auto"/>
                <w:left w:val="none" w:sz="0" w:space="0" w:color="auto"/>
                <w:bottom w:val="none" w:sz="0" w:space="0" w:color="auto"/>
                <w:right w:val="none" w:sz="0" w:space="0" w:color="auto"/>
              </w:divBdr>
            </w:div>
            <w:div w:id="1507865861">
              <w:marLeft w:val="0"/>
              <w:marRight w:val="0"/>
              <w:marTop w:val="0"/>
              <w:marBottom w:val="0"/>
              <w:divBdr>
                <w:top w:val="none" w:sz="0" w:space="0" w:color="auto"/>
                <w:left w:val="none" w:sz="0" w:space="0" w:color="auto"/>
                <w:bottom w:val="none" w:sz="0" w:space="0" w:color="auto"/>
                <w:right w:val="none" w:sz="0" w:space="0" w:color="auto"/>
              </w:divBdr>
            </w:div>
            <w:div w:id="704909219">
              <w:marLeft w:val="0"/>
              <w:marRight w:val="0"/>
              <w:marTop w:val="0"/>
              <w:marBottom w:val="0"/>
              <w:divBdr>
                <w:top w:val="none" w:sz="0" w:space="0" w:color="auto"/>
                <w:left w:val="none" w:sz="0" w:space="0" w:color="auto"/>
                <w:bottom w:val="none" w:sz="0" w:space="0" w:color="auto"/>
                <w:right w:val="none" w:sz="0" w:space="0" w:color="auto"/>
              </w:divBdr>
            </w:div>
            <w:div w:id="1860197282">
              <w:marLeft w:val="0"/>
              <w:marRight w:val="0"/>
              <w:marTop w:val="0"/>
              <w:marBottom w:val="0"/>
              <w:divBdr>
                <w:top w:val="none" w:sz="0" w:space="0" w:color="auto"/>
                <w:left w:val="none" w:sz="0" w:space="0" w:color="auto"/>
                <w:bottom w:val="none" w:sz="0" w:space="0" w:color="auto"/>
                <w:right w:val="none" w:sz="0" w:space="0" w:color="auto"/>
              </w:divBdr>
            </w:div>
            <w:div w:id="1669854">
              <w:marLeft w:val="0"/>
              <w:marRight w:val="0"/>
              <w:marTop w:val="0"/>
              <w:marBottom w:val="0"/>
              <w:divBdr>
                <w:top w:val="none" w:sz="0" w:space="0" w:color="auto"/>
                <w:left w:val="none" w:sz="0" w:space="0" w:color="auto"/>
                <w:bottom w:val="none" w:sz="0" w:space="0" w:color="auto"/>
                <w:right w:val="none" w:sz="0" w:space="0" w:color="auto"/>
              </w:divBdr>
            </w:div>
            <w:div w:id="845562493">
              <w:marLeft w:val="0"/>
              <w:marRight w:val="0"/>
              <w:marTop w:val="0"/>
              <w:marBottom w:val="0"/>
              <w:divBdr>
                <w:top w:val="none" w:sz="0" w:space="0" w:color="auto"/>
                <w:left w:val="none" w:sz="0" w:space="0" w:color="auto"/>
                <w:bottom w:val="none" w:sz="0" w:space="0" w:color="auto"/>
                <w:right w:val="none" w:sz="0" w:space="0" w:color="auto"/>
              </w:divBdr>
            </w:div>
            <w:div w:id="1418405540">
              <w:marLeft w:val="0"/>
              <w:marRight w:val="0"/>
              <w:marTop w:val="0"/>
              <w:marBottom w:val="0"/>
              <w:divBdr>
                <w:top w:val="none" w:sz="0" w:space="0" w:color="auto"/>
                <w:left w:val="none" w:sz="0" w:space="0" w:color="auto"/>
                <w:bottom w:val="none" w:sz="0" w:space="0" w:color="auto"/>
                <w:right w:val="none" w:sz="0" w:space="0" w:color="auto"/>
              </w:divBdr>
            </w:div>
            <w:div w:id="1945454694">
              <w:marLeft w:val="0"/>
              <w:marRight w:val="0"/>
              <w:marTop w:val="0"/>
              <w:marBottom w:val="0"/>
              <w:divBdr>
                <w:top w:val="none" w:sz="0" w:space="0" w:color="auto"/>
                <w:left w:val="none" w:sz="0" w:space="0" w:color="auto"/>
                <w:bottom w:val="none" w:sz="0" w:space="0" w:color="auto"/>
                <w:right w:val="none" w:sz="0" w:space="0" w:color="auto"/>
              </w:divBdr>
            </w:div>
            <w:div w:id="246499324">
              <w:marLeft w:val="0"/>
              <w:marRight w:val="0"/>
              <w:marTop w:val="0"/>
              <w:marBottom w:val="0"/>
              <w:divBdr>
                <w:top w:val="none" w:sz="0" w:space="0" w:color="auto"/>
                <w:left w:val="none" w:sz="0" w:space="0" w:color="auto"/>
                <w:bottom w:val="none" w:sz="0" w:space="0" w:color="auto"/>
                <w:right w:val="none" w:sz="0" w:space="0" w:color="auto"/>
              </w:divBdr>
            </w:div>
            <w:div w:id="540632880">
              <w:marLeft w:val="0"/>
              <w:marRight w:val="0"/>
              <w:marTop w:val="0"/>
              <w:marBottom w:val="0"/>
              <w:divBdr>
                <w:top w:val="none" w:sz="0" w:space="0" w:color="auto"/>
                <w:left w:val="none" w:sz="0" w:space="0" w:color="auto"/>
                <w:bottom w:val="none" w:sz="0" w:space="0" w:color="auto"/>
                <w:right w:val="none" w:sz="0" w:space="0" w:color="auto"/>
              </w:divBdr>
            </w:div>
            <w:div w:id="1412001609">
              <w:marLeft w:val="0"/>
              <w:marRight w:val="0"/>
              <w:marTop w:val="0"/>
              <w:marBottom w:val="0"/>
              <w:divBdr>
                <w:top w:val="none" w:sz="0" w:space="0" w:color="auto"/>
                <w:left w:val="none" w:sz="0" w:space="0" w:color="auto"/>
                <w:bottom w:val="none" w:sz="0" w:space="0" w:color="auto"/>
                <w:right w:val="none" w:sz="0" w:space="0" w:color="auto"/>
              </w:divBdr>
            </w:div>
            <w:div w:id="2138259565">
              <w:marLeft w:val="0"/>
              <w:marRight w:val="0"/>
              <w:marTop w:val="0"/>
              <w:marBottom w:val="0"/>
              <w:divBdr>
                <w:top w:val="none" w:sz="0" w:space="0" w:color="auto"/>
                <w:left w:val="none" w:sz="0" w:space="0" w:color="auto"/>
                <w:bottom w:val="none" w:sz="0" w:space="0" w:color="auto"/>
                <w:right w:val="none" w:sz="0" w:space="0" w:color="auto"/>
              </w:divBdr>
            </w:div>
            <w:div w:id="1127819135">
              <w:marLeft w:val="0"/>
              <w:marRight w:val="0"/>
              <w:marTop w:val="0"/>
              <w:marBottom w:val="0"/>
              <w:divBdr>
                <w:top w:val="none" w:sz="0" w:space="0" w:color="auto"/>
                <w:left w:val="none" w:sz="0" w:space="0" w:color="auto"/>
                <w:bottom w:val="none" w:sz="0" w:space="0" w:color="auto"/>
                <w:right w:val="none" w:sz="0" w:space="0" w:color="auto"/>
              </w:divBdr>
            </w:div>
            <w:div w:id="882060746">
              <w:marLeft w:val="0"/>
              <w:marRight w:val="0"/>
              <w:marTop w:val="0"/>
              <w:marBottom w:val="0"/>
              <w:divBdr>
                <w:top w:val="none" w:sz="0" w:space="0" w:color="auto"/>
                <w:left w:val="none" w:sz="0" w:space="0" w:color="auto"/>
                <w:bottom w:val="none" w:sz="0" w:space="0" w:color="auto"/>
                <w:right w:val="none" w:sz="0" w:space="0" w:color="auto"/>
              </w:divBdr>
            </w:div>
            <w:div w:id="766921999">
              <w:marLeft w:val="0"/>
              <w:marRight w:val="0"/>
              <w:marTop w:val="0"/>
              <w:marBottom w:val="0"/>
              <w:divBdr>
                <w:top w:val="none" w:sz="0" w:space="0" w:color="auto"/>
                <w:left w:val="none" w:sz="0" w:space="0" w:color="auto"/>
                <w:bottom w:val="none" w:sz="0" w:space="0" w:color="auto"/>
                <w:right w:val="none" w:sz="0" w:space="0" w:color="auto"/>
              </w:divBdr>
            </w:div>
            <w:div w:id="1223831352">
              <w:marLeft w:val="0"/>
              <w:marRight w:val="0"/>
              <w:marTop w:val="0"/>
              <w:marBottom w:val="0"/>
              <w:divBdr>
                <w:top w:val="none" w:sz="0" w:space="0" w:color="auto"/>
                <w:left w:val="none" w:sz="0" w:space="0" w:color="auto"/>
                <w:bottom w:val="none" w:sz="0" w:space="0" w:color="auto"/>
                <w:right w:val="none" w:sz="0" w:space="0" w:color="auto"/>
              </w:divBdr>
            </w:div>
            <w:div w:id="2096397704">
              <w:marLeft w:val="0"/>
              <w:marRight w:val="0"/>
              <w:marTop w:val="0"/>
              <w:marBottom w:val="0"/>
              <w:divBdr>
                <w:top w:val="none" w:sz="0" w:space="0" w:color="auto"/>
                <w:left w:val="none" w:sz="0" w:space="0" w:color="auto"/>
                <w:bottom w:val="none" w:sz="0" w:space="0" w:color="auto"/>
                <w:right w:val="none" w:sz="0" w:space="0" w:color="auto"/>
              </w:divBdr>
            </w:div>
            <w:div w:id="1836608351">
              <w:marLeft w:val="0"/>
              <w:marRight w:val="0"/>
              <w:marTop w:val="0"/>
              <w:marBottom w:val="0"/>
              <w:divBdr>
                <w:top w:val="none" w:sz="0" w:space="0" w:color="auto"/>
                <w:left w:val="none" w:sz="0" w:space="0" w:color="auto"/>
                <w:bottom w:val="none" w:sz="0" w:space="0" w:color="auto"/>
                <w:right w:val="none" w:sz="0" w:space="0" w:color="auto"/>
              </w:divBdr>
            </w:div>
            <w:div w:id="1178933064">
              <w:marLeft w:val="0"/>
              <w:marRight w:val="0"/>
              <w:marTop w:val="0"/>
              <w:marBottom w:val="0"/>
              <w:divBdr>
                <w:top w:val="none" w:sz="0" w:space="0" w:color="auto"/>
                <w:left w:val="none" w:sz="0" w:space="0" w:color="auto"/>
                <w:bottom w:val="none" w:sz="0" w:space="0" w:color="auto"/>
                <w:right w:val="none" w:sz="0" w:space="0" w:color="auto"/>
              </w:divBdr>
            </w:div>
            <w:div w:id="693699056">
              <w:marLeft w:val="0"/>
              <w:marRight w:val="0"/>
              <w:marTop w:val="0"/>
              <w:marBottom w:val="0"/>
              <w:divBdr>
                <w:top w:val="none" w:sz="0" w:space="0" w:color="auto"/>
                <w:left w:val="none" w:sz="0" w:space="0" w:color="auto"/>
                <w:bottom w:val="none" w:sz="0" w:space="0" w:color="auto"/>
                <w:right w:val="none" w:sz="0" w:space="0" w:color="auto"/>
              </w:divBdr>
            </w:div>
            <w:div w:id="1739396021">
              <w:marLeft w:val="0"/>
              <w:marRight w:val="0"/>
              <w:marTop w:val="0"/>
              <w:marBottom w:val="0"/>
              <w:divBdr>
                <w:top w:val="none" w:sz="0" w:space="0" w:color="auto"/>
                <w:left w:val="none" w:sz="0" w:space="0" w:color="auto"/>
                <w:bottom w:val="none" w:sz="0" w:space="0" w:color="auto"/>
                <w:right w:val="none" w:sz="0" w:space="0" w:color="auto"/>
              </w:divBdr>
            </w:div>
            <w:div w:id="592084009">
              <w:marLeft w:val="0"/>
              <w:marRight w:val="0"/>
              <w:marTop w:val="0"/>
              <w:marBottom w:val="0"/>
              <w:divBdr>
                <w:top w:val="none" w:sz="0" w:space="0" w:color="auto"/>
                <w:left w:val="none" w:sz="0" w:space="0" w:color="auto"/>
                <w:bottom w:val="none" w:sz="0" w:space="0" w:color="auto"/>
                <w:right w:val="none" w:sz="0" w:space="0" w:color="auto"/>
              </w:divBdr>
            </w:div>
            <w:div w:id="1672834565">
              <w:marLeft w:val="0"/>
              <w:marRight w:val="0"/>
              <w:marTop w:val="0"/>
              <w:marBottom w:val="0"/>
              <w:divBdr>
                <w:top w:val="none" w:sz="0" w:space="0" w:color="auto"/>
                <w:left w:val="none" w:sz="0" w:space="0" w:color="auto"/>
                <w:bottom w:val="none" w:sz="0" w:space="0" w:color="auto"/>
                <w:right w:val="none" w:sz="0" w:space="0" w:color="auto"/>
              </w:divBdr>
            </w:div>
            <w:div w:id="1469009399">
              <w:marLeft w:val="0"/>
              <w:marRight w:val="0"/>
              <w:marTop w:val="0"/>
              <w:marBottom w:val="0"/>
              <w:divBdr>
                <w:top w:val="none" w:sz="0" w:space="0" w:color="auto"/>
                <w:left w:val="none" w:sz="0" w:space="0" w:color="auto"/>
                <w:bottom w:val="none" w:sz="0" w:space="0" w:color="auto"/>
                <w:right w:val="none" w:sz="0" w:space="0" w:color="auto"/>
              </w:divBdr>
            </w:div>
            <w:div w:id="219094075">
              <w:marLeft w:val="0"/>
              <w:marRight w:val="0"/>
              <w:marTop w:val="0"/>
              <w:marBottom w:val="0"/>
              <w:divBdr>
                <w:top w:val="none" w:sz="0" w:space="0" w:color="auto"/>
                <w:left w:val="none" w:sz="0" w:space="0" w:color="auto"/>
                <w:bottom w:val="none" w:sz="0" w:space="0" w:color="auto"/>
                <w:right w:val="none" w:sz="0" w:space="0" w:color="auto"/>
              </w:divBdr>
            </w:div>
            <w:div w:id="641544266">
              <w:marLeft w:val="0"/>
              <w:marRight w:val="0"/>
              <w:marTop w:val="0"/>
              <w:marBottom w:val="0"/>
              <w:divBdr>
                <w:top w:val="none" w:sz="0" w:space="0" w:color="auto"/>
                <w:left w:val="none" w:sz="0" w:space="0" w:color="auto"/>
                <w:bottom w:val="none" w:sz="0" w:space="0" w:color="auto"/>
                <w:right w:val="none" w:sz="0" w:space="0" w:color="auto"/>
              </w:divBdr>
            </w:div>
            <w:div w:id="446388919">
              <w:marLeft w:val="0"/>
              <w:marRight w:val="0"/>
              <w:marTop w:val="0"/>
              <w:marBottom w:val="0"/>
              <w:divBdr>
                <w:top w:val="none" w:sz="0" w:space="0" w:color="auto"/>
                <w:left w:val="none" w:sz="0" w:space="0" w:color="auto"/>
                <w:bottom w:val="none" w:sz="0" w:space="0" w:color="auto"/>
                <w:right w:val="none" w:sz="0" w:space="0" w:color="auto"/>
              </w:divBdr>
            </w:div>
            <w:div w:id="1180244002">
              <w:marLeft w:val="0"/>
              <w:marRight w:val="0"/>
              <w:marTop w:val="0"/>
              <w:marBottom w:val="0"/>
              <w:divBdr>
                <w:top w:val="none" w:sz="0" w:space="0" w:color="auto"/>
                <w:left w:val="none" w:sz="0" w:space="0" w:color="auto"/>
                <w:bottom w:val="none" w:sz="0" w:space="0" w:color="auto"/>
                <w:right w:val="none" w:sz="0" w:space="0" w:color="auto"/>
              </w:divBdr>
            </w:div>
            <w:div w:id="1444106526">
              <w:marLeft w:val="0"/>
              <w:marRight w:val="0"/>
              <w:marTop w:val="0"/>
              <w:marBottom w:val="0"/>
              <w:divBdr>
                <w:top w:val="none" w:sz="0" w:space="0" w:color="auto"/>
                <w:left w:val="none" w:sz="0" w:space="0" w:color="auto"/>
                <w:bottom w:val="none" w:sz="0" w:space="0" w:color="auto"/>
                <w:right w:val="none" w:sz="0" w:space="0" w:color="auto"/>
              </w:divBdr>
            </w:div>
            <w:div w:id="290477232">
              <w:marLeft w:val="0"/>
              <w:marRight w:val="0"/>
              <w:marTop w:val="0"/>
              <w:marBottom w:val="0"/>
              <w:divBdr>
                <w:top w:val="none" w:sz="0" w:space="0" w:color="auto"/>
                <w:left w:val="none" w:sz="0" w:space="0" w:color="auto"/>
                <w:bottom w:val="none" w:sz="0" w:space="0" w:color="auto"/>
                <w:right w:val="none" w:sz="0" w:space="0" w:color="auto"/>
              </w:divBdr>
            </w:div>
            <w:div w:id="1951279833">
              <w:marLeft w:val="0"/>
              <w:marRight w:val="0"/>
              <w:marTop w:val="0"/>
              <w:marBottom w:val="0"/>
              <w:divBdr>
                <w:top w:val="none" w:sz="0" w:space="0" w:color="auto"/>
                <w:left w:val="none" w:sz="0" w:space="0" w:color="auto"/>
                <w:bottom w:val="none" w:sz="0" w:space="0" w:color="auto"/>
                <w:right w:val="none" w:sz="0" w:space="0" w:color="auto"/>
              </w:divBdr>
            </w:div>
            <w:div w:id="1745058813">
              <w:marLeft w:val="0"/>
              <w:marRight w:val="0"/>
              <w:marTop w:val="0"/>
              <w:marBottom w:val="0"/>
              <w:divBdr>
                <w:top w:val="none" w:sz="0" w:space="0" w:color="auto"/>
                <w:left w:val="none" w:sz="0" w:space="0" w:color="auto"/>
                <w:bottom w:val="none" w:sz="0" w:space="0" w:color="auto"/>
                <w:right w:val="none" w:sz="0" w:space="0" w:color="auto"/>
              </w:divBdr>
            </w:div>
            <w:div w:id="918950587">
              <w:marLeft w:val="0"/>
              <w:marRight w:val="0"/>
              <w:marTop w:val="0"/>
              <w:marBottom w:val="0"/>
              <w:divBdr>
                <w:top w:val="none" w:sz="0" w:space="0" w:color="auto"/>
                <w:left w:val="none" w:sz="0" w:space="0" w:color="auto"/>
                <w:bottom w:val="none" w:sz="0" w:space="0" w:color="auto"/>
                <w:right w:val="none" w:sz="0" w:space="0" w:color="auto"/>
              </w:divBdr>
            </w:div>
            <w:div w:id="617027038">
              <w:marLeft w:val="0"/>
              <w:marRight w:val="0"/>
              <w:marTop w:val="0"/>
              <w:marBottom w:val="0"/>
              <w:divBdr>
                <w:top w:val="none" w:sz="0" w:space="0" w:color="auto"/>
                <w:left w:val="none" w:sz="0" w:space="0" w:color="auto"/>
                <w:bottom w:val="none" w:sz="0" w:space="0" w:color="auto"/>
                <w:right w:val="none" w:sz="0" w:space="0" w:color="auto"/>
              </w:divBdr>
            </w:div>
            <w:div w:id="1786581334">
              <w:marLeft w:val="0"/>
              <w:marRight w:val="0"/>
              <w:marTop w:val="0"/>
              <w:marBottom w:val="0"/>
              <w:divBdr>
                <w:top w:val="none" w:sz="0" w:space="0" w:color="auto"/>
                <w:left w:val="none" w:sz="0" w:space="0" w:color="auto"/>
                <w:bottom w:val="none" w:sz="0" w:space="0" w:color="auto"/>
                <w:right w:val="none" w:sz="0" w:space="0" w:color="auto"/>
              </w:divBdr>
            </w:div>
            <w:div w:id="686642748">
              <w:marLeft w:val="0"/>
              <w:marRight w:val="0"/>
              <w:marTop w:val="0"/>
              <w:marBottom w:val="0"/>
              <w:divBdr>
                <w:top w:val="none" w:sz="0" w:space="0" w:color="auto"/>
                <w:left w:val="none" w:sz="0" w:space="0" w:color="auto"/>
                <w:bottom w:val="none" w:sz="0" w:space="0" w:color="auto"/>
                <w:right w:val="none" w:sz="0" w:space="0" w:color="auto"/>
              </w:divBdr>
            </w:div>
            <w:div w:id="1503738459">
              <w:marLeft w:val="0"/>
              <w:marRight w:val="0"/>
              <w:marTop w:val="0"/>
              <w:marBottom w:val="0"/>
              <w:divBdr>
                <w:top w:val="none" w:sz="0" w:space="0" w:color="auto"/>
                <w:left w:val="none" w:sz="0" w:space="0" w:color="auto"/>
                <w:bottom w:val="none" w:sz="0" w:space="0" w:color="auto"/>
                <w:right w:val="none" w:sz="0" w:space="0" w:color="auto"/>
              </w:divBdr>
            </w:div>
            <w:div w:id="1471285442">
              <w:marLeft w:val="0"/>
              <w:marRight w:val="0"/>
              <w:marTop w:val="0"/>
              <w:marBottom w:val="0"/>
              <w:divBdr>
                <w:top w:val="none" w:sz="0" w:space="0" w:color="auto"/>
                <w:left w:val="none" w:sz="0" w:space="0" w:color="auto"/>
                <w:bottom w:val="none" w:sz="0" w:space="0" w:color="auto"/>
                <w:right w:val="none" w:sz="0" w:space="0" w:color="auto"/>
              </w:divBdr>
            </w:div>
            <w:div w:id="1957298344">
              <w:marLeft w:val="0"/>
              <w:marRight w:val="0"/>
              <w:marTop w:val="0"/>
              <w:marBottom w:val="0"/>
              <w:divBdr>
                <w:top w:val="none" w:sz="0" w:space="0" w:color="auto"/>
                <w:left w:val="none" w:sz="0" w:space="0" w:color="auto"/>
                <w:bottom w:val="none" w:sz="0" w:space="0" w:color="auto"/>
                <w:right w:val="none" w:sz="0" w:space="0" w:color="auto"/>
              </w:divBdr>
            </w:div>
            <w:div w:id="600532145">
              <w:marLeft w:val="0"/>
              <w:marRight w:val="0"/>
              <w:marTop w:val="0"/>
              <w:marBottom w:val="0"/>
              <w:divBdr>
                <w:top w:val="none" w:sz="0" w:space="0" w:color="auto"/>
                <w:left w:val="none" w:sz="0" w:space="0" w:color="auto"/>
                <w:bottom w:val="none" w:sz="0" w:space="0" w:color="auto"/>
                <w:right w:val="none" w:sz="0" w:space="0" w:color="auto"/>
              </w:divBdr>
            </w:div>
            <w:div w:id="1878349450">
              <w:marLeft w:val="0"/>
              <w:marRight w:val="0"/>
              <w:marTop w:val="0"/>
              <w:marBottom w:val="0"/>
              <w:divBdr>
                <w:top w:val="none" w:sz="0" w:space="0" w:color="auto"/>
                <w:left w:val="none" w:sz="0" w:space="0" w:color="auto"/>
                <w:bottom w:val="none" w:sz="0" w:space="0" w:color="auto"/>
                <w:right w:val="none" w:sz="0" w:space="0" w:color="auto"/>
              </w:divBdr>
            </w:div>
            <w:div w:id="473572239">
              <w:marLeft w:val="0"/>
              <w:marRight w:val="0"/>
              <w:marTop w:val="0"/>
              <w:marBottom w:val="0"/>
              <w:divBdr>
                <w:top w:val="none" w:sz="0" w:space="0" w:color="auto"/>
                <w:left w:val="none" w:sz="0" w:space="0" w:color="auto"/>
                <w:bottom w:val="none" w:sz="0" w:space="0" w:color="auto"/>
                <w:right w:val="none" w:sz="0" w:space="0" w:color="auto"/>
              </w:divBdr>
            </w:div>
            <w:div w:id="1216432459">
              <w:marLeft w:val="0"/>
              <w:marRight w:val="0"/>
              <w:marTop w:val="0"/>
              <w:marBottom w:val="0"/>
              <w:divBdr>
                <w:top w:val="none" w:sz="0" w:space="0" w:color="auto"/>
                <w:left w:val="none" w:sz="0" w:space="0" w:color="auto"/>
                <w:bottom w:val="none" w:sz="0" w:space="0" w:color="auto"/>
                <w:right w:val="none" w:sz="0" w:space="0" w:color="auto"/>
              </w:divBdr>
            </w:div>
            <w:div w:id="1661420034">
              <w:marLeft w:val="0"/>
              <w:marRight w:val="0"/>
              <w:marTop w:val="0"/>
              <w:marBottom w:val="0"/>
              <w:divBdr>
                <w:top w:val="none" w:sz="0" w:space="0" w:color="auto"/>
                <w:left w:val="none" w:sz="0" w:space="0" w:color="auto"/>
                <w:bottom w:val="none" w:sz="0" w:space="0" w:color="auto"/>
                <w:right w:val="none" w:sz="0" w:space="0" w:color="auto"/>
              </w:divBdr>
            </w:div>
            <w:div w:id="1630358469">
              <w:marLeft w:val="0"/>
              <w:marRight w:val="0"/>
              <w:marTop w:val="0"/>
              <w:marBottom w:val="0"/>
              <w:divBdr>
                <w:top w:val="none" w:sz="0" w:space="0" w:color="auto"/>
                <w:left w:val="none" w:sz="0" w:space="0" w:color="auto"/>
                <w:bottom w:val="none" w:sz="0" w:space="0" w:color="auto"/>
                <w:right w:val="none" w:sz="0" w:space="0" w:color="auto"/>
              </w:divBdr>
            </w:div>
            <w:div w:id="1452896660">
              <w:marLeft w:val="0"/>
              <w:marRight w:val="0"/>
              <w:marTop w:val="0"/>
              <w:marBottom w:val="0"/>
              <w:divBdr>
                <w:top w:val="none" w:sz="0" w:space="0" w:color="auto"/>
                <w:left w:val="none" w:sz="0" w:space="0" w:color="auto"/>
                <w:bottom w:val="none" w:sz="0" w:space="0" w:color="auto"/>
                <w:right w:val="none" w:sz="0" w:space="0" w:color="auto"/>
              </w:divBdr>
            </w:div>
            <w:div w:id="1763989010">
              <w:marLeft w:val="0"/>
              <w:marRight w:val="0"/>
              <w:marTop w:val="0"/>
              <w:marBottom w:val="0"/>
              <w:divBdr>
                <w:top w:val="none" w:sz="0" w:space="0" w:color="auto"/>
                <w:left w:val="none" w:sz="0" w:space="0" w:color="auto"/>
                <w:bottom w:val="none" w:sz="0" w:space="0" w:color="auto"/>
                <w:right w:val="none" w:sz="0" w:space="0" w:color="auto"/>
              </w:divBdr>
            </w:div>
            <w:div w:id="298927024">
              <w:marLeft w:val="0"/>
              <w:marRight w:val="0"/>
              <w:marTop w:val="0"/>
              <w:marBottom w:val="0"/>
              <w:divBdr>
                <w:top w:val="none" w:sz="0" w:space="0" w:color="auto"/>
                <w:left w:val="none" w:sz="0" w:space="0" w:color="auto"/>
                <w:bottom w:val="none" w:sz="0" w:space="0" w:color="auto"/>
                <w:right w:val="none" w:sz="0" w:space="0" w:color="auto"/>
              </w:divBdr>
            </w:div>
            <w:div w:id="1294869740">
              <w:marLeft w:val="0"/>
              <w:marRight w:val="0"/>
              <w:marTop w:val="0"/>
              <w:marBottom w:val="0"/>
              <w:divBdr>
                <w:top w:val="none" w:sz="0" w:space="0" w:color="auto"/>
                <w:left w:val="none" w:sz="0" w:space="0" w:color="auto"/>
                <w:bottom w:val="none" w:sz="0" w:space="0" w:color="auto"/>
                <w:right w:val="none" w:sz="0" w:space="0" w:color="auto"/>
              </w:divBdr>
            </w:div>
            <w:div w:id="2008824143">
              <w:marLeft w:val="0"/>
              <w:marRight w:val="0"/>
              <w:marTop w:val="0"/>
              <w:marBottom w:val="0"/>
              <w:divBdr>
                <w:top w:val="none" w:sz="0" w:space="0" w:color="auto"/>
                <w:left w:val="none" w:sz="0" w:space="0" w:color="auto"/>
                <w:bottom w:val="none" w:sz="0" w:space="0" w:color="auto"/>
                <w:right w:val="none" w:sz="0" w:space="0" w:color="auto"/>
              </w:divBdr>
            </w:div>
            <w:div w:id="909969867">
              <w:marLeft w:val="0"/>
              <w:marRight w:val="0"/>
              <w:marTop w:val="0"/>
              <w:marBottom w:val="0"/>
              <w:divBdr>
                <w:top w:val="none" w:sz="0" w:space="0" w:color="auto"/>
                <w:left w:val="none" w:sz="0" w:space="0" w:color="auto"/>
                <w:bottom w:val="none" w:sz="0" w:space="0" w:color="auto"/>
                <w:right w:val="none" w:sz="0" w:space="0" w:color="auto"/>
              </w:divBdr>
            </w:div>
            <w:div w:id="972828812">
              <w:marLeft w:val="0"/>
              <w:marRight w:val="0"/>
              <w:marTop w:val="0"/>
              <w:marBottom w:val="0"/>
              <w:divBdr>
                <w:top w:val="none" w:sz="0" w:space="0" w:color="auto"/>
                <w:left w:val="none" w:sz="0" w:space="0" w:color="auto"/>
                <w:bottom w:val="none" w:sz="0" w:space="0" w:color="auto"/>
                <w:right w:val="none" w:sz="0" w:space="0" w:color="auto"/>
              </w:divBdr>
            </w:div>
            <w:div w:id="162866393">
              <w:marLeft w:val="0"/>
              <w:marRight w:val="0"/>
              <w:marTop w:val="0"/>
              <w:marBottom w:val="0"/>
              <w:divBdr>
                <w:top w:val="none" w:sz="0" w:space="0" w:color="auto"/>
                <w:left w:val="none" w:sz="0" w:space="0" w:color="auto"/>
                <w:bottom w:val="none" w:sz="0" w:space="0" w:color="auto"/>
                <w:right w:val="none" w:sz="0" w:space="0" w:color="auto"/>
              </w:divBdr>
            </w:div>
            <w:div w:id="1049842766">
              <w:marLeft w:val="0"/>
              <w:marRight w:val="0"/>
              <w:marTop w:val="0"/>
              <w:marBottom w:val="0"/>
              <w:divBdr>
                <w:top w:val="none" w:sz="0" w:space="0" w:color="auto"/>
                <w:left w:val="none" w:sz="0" w:space="0" w:color="auto"/>
                <w:bottom w:val="none" w:sz="0" w:space="0" w:color="auto"/>
                <w:right w:val="none" w:sz="0" w:space="0" w:color="auto"/>
              </w:divBdr>
            </w:div>
            <w:div w:id="1551113727">
              <w:marLeft w:val="0"/>
              <w:marRight w:val="0"/>
              <w:marTop w:val="0"/>
              <w:marBottom w:val="0"/>
              <w:divBdr>
                <w:top w:val="none" w:sz="0" w:space="0" w:color="auto"/>
                <w:left w:val="none" w:sz="0" w:space="0" w:color="auto"/>
                <w:bottom w:val="none" w:sz="0" w:space="0" w:color="auto"/>
                <w:right w:val="none" w:sz="0" w:space="0" w:color="auto"/>
              </w:divBdr>
            </w:div>
            <w:div w:id="1059938724">
              <w:marLeft w:val="0"/>
              <w:marRight w:val="0"/>
              <w:marTop w:val="0"/>
              <w:marBottom w:val="0"/>
              <w:divBdr>
                <w:top w:val="none" w:sz="0" w:space="0" w:color="auto"/>
                <w:left w:val="none" w:sz="0" w:space="0" w:color="auto"/>
                <w:bottom w:val="none" w:sz="0" w:space="0" w:color="auto"/>
                <w:right w:val="none" w:sz="0" w:space="0" w:color="auto"/>
              </w:divBdr>
            </w:div>
            <w:div w:id="2045248153">
              <w:marLeft w:val="0"/>
              <w:marRight w:val="0"/>
              <w:marTop w:val="0"/>
              <w:marBottom w:val="0"/>
              <w:divBdr>
                <w:top w:val="none" w:sz="0" w:space="0" w:color="auto"/>
                <w:left w:val="none" w:sz="0" w:space="0" w:color="auto"/>
                <w:bottom w:val="none" w:sz="0" w:space="0" w:color="auto"/>
                <w:right w:val="none" w:sz="0" w:space="0" w:color="auto"/>
              </w:divBdr>
            </w:div>
            <w:div w:id="1129713544">
              <w:marLeft w:val="0"/>
              <w:marRight w:val="0"/>
              <w:marTop w:val="0"/>
              <w:marBottom w:val="0"/>
              <w:divBdr>
                <w:top w:val="none" w:sz="0" w:space="0" w:color="auto"/>
                <w:left w:val="none" w:sz="0" w:space="0" w:color="auto"/>
                <w:bottom w:val="none" w:sz="0" w:space="0" w:color="auto"/>
                <w:right w:val="none" w:sz="0" w:space="0" w:color="auto"/>
              </w:divBdr>
            </w:div>
            <w:div w:id="1749884502">
              <w:marLeft w:val="0"/>
              <w:marRight w:val="0"/>
              <w:marTop w:val="0"/>
              <w:marBottom w:val="0"/>
              <w:divBdr>
                <w:top w:val="none" w:sz="0" w:space="0" w:color="auto"/>
                <w:left w:val="none" w:sz="0" w:space="0" w:color="auto"/>
                <w:bottom w:val="none" w:sz="0" w:space="0" w:color="auto"/>
                <w:right w:val="none" w:sz="0" w:space="0" w:color="auto"/>
              </w:divBdr>
            </w:div>
            <w:div w:id="1227449924">
              <w:marLeft w:val="0"/>
              <w:marRight w:val="0"/>
              <w:marTop w:val="0"/>
              <w:marBottom w:val="0"/>
              <w:divBdr>
                <w:top w:val="none" w:sz="0" w:space="0" w:color="auto"/>
                <w:left w:val="none" w:sz="0" w:space="0" w:color="auto"/>
                <w:bottom w:val="none" w:sz="0" w:space="0" w:color="auto"/>
                <w:right w:val="none" w:sz="0" w:space="0" w:color="auto"/>
              </w:divBdr>
            </w:div>
            <w:div w:id="1828940418">
              <w:marLeft w:val="0"/>
              <w:marRight w:val="0"/>
              <w:marTop w:val="0"/>
              <w:marBottom w:val="0"/>
              <w:divBdr>
                <w:top w:val="none" w:sz="0" w:space="0" w:color="auto"/>
                <w:left w:val="none" w:sz="0" w:space="0" w:color="auto"/>
                <w:bottom w:val="none" w:sz="0" w:space="0" w:color="auto"/>
                <w:right w:val="none" w:sz="0" w:space="0" w:color="auto"/>
              </w:divBdr>
            </w:div>
            <w:div w:id="922109214">
              <w:marLeft w:val="0"/>
              <w:marRight w:val="0"/>
              <w:marTop w:val="0"/>
              <w:marBottom w:val="0"/>
              <w:divBdr>
                <w:top w:val="none" w:sz="0" w:space="0" w:color="auto"/>
                <w:left w:val="none" w:sz="0" w:space="0" w:color="auto"/>
                <w:bottom w:val="none" w:sz="0" w:space="0" w:color="auto"/>
                <w:right w:val="none" w:sz="0" w:space="0" w:color="auto"/>
              </w:divBdr>
            </w:div>
            <w:div w:id="603811058">
              <w:marLeft w:val="0"/>
              <w:marRight w:val="0"/>
              <w:marTop w:val="0"/>
              <w:marBottom w:val="0"/>
              <w:divBdr>
                <w:top w:val="none" w:sz="0" w:space="0" w:color="auto"/>
                <w:left w:val="none" w:sz="0" w:space="0" w:color="auto"/>
                <w:bottom w:val="none" w:sz="0" w:space="0" w:color="auto"/>
                <w:right w:val="none" w:sz="0" w:space="0" w:color="auto"/>
              </w:divBdr>
            </w:div>
            <w:div w:id="376927821">
              <w:marLeft w:val="0"/>
              <w:marRight w:val="0"/>
              <w:marTop w:val="0"/>
              <w:marBottom w:val="0"/>
              <w:divBdr>
                <w:top w:val="none" w:sz="0" w:space="0" w:color="auto"/>
                <w:left w:val="none" w:sz="0" w:space="0" w:color="auto"/>
                <w:bottom w:val="none" w:sz="0" w:space="0" w:color="auto"/>
                <w:right w:val="none" w:sz="0" w:space="0" w:color="auto"/>
              </w:divBdr>
            </w:div>
            <w:div w:id="114376789">
              <w:marLeft w:val="0"/>
              <w:marRight w:val="0"/>
              <w:marTop w:val="0"/>
              <w:marBottom w:val="0"/>
              <w:divBdr>
                <w:top w:val="none" w:sz="0" w:space="0" w:color="auto"/>
                <w:left w:val="none" w:sz="0" w:space="0" w:color="auto"/>
                <w:bottom w:val="none" w:sz="0" w:space="0" w:color="auto"/>
                <w:right w:val="none" w:sz="0" w:space="0" w:color="auto"/>
              </w:divBdr>
            </w:div>
            <w:div w:id="154607915">
              <w:marLeft w:val="0"/>
              <w:marRight w:val="0"/>
              <w:marTop w:val="0"/>
              <w:marBottom w:val="0"/>
              <w:divBdr>
                <w:top w:val="none" w:sz="0" w:space="0" w:color="auto"/>
                <w:left w:val="none" w:sz="0" w:space="0" w:color="auto"/>
                <w:bottom w:val="none" w:sz="0" w:space="0" w:color="auto"/>
                <w:right w:val="none" w:sz="0" w:space="0" w:color="auto"/>
              </w:divBdr>
            </w:div>
            <w:div w:id="1937135957">
              <w:marLeft w:val="0"/>
              <w:marRight w:val="0"/>
              <w:marTop w:val="0"/>
              <w:marBottom w:val="0"/>
              <w:divBdr>
                <w:top w:val="none" w:sz="0" w:space="0" w:color="auto"/>
                <w:left w:val="none" w:sz="0" w:space="0" w:color="auto"/>
                <w:bottom w:val="none" w:sz="0" w:space="0" w:color="auto"/>
                <w:right w:val="none" w:sz="0" w:space="0" w:color="auto"/>
              </w:divBdr>
            </w:div>
            <w:div w:id="907763629">
              <w:marLeft w:val="0"/>
              <w:marRight w:val="0"/>
              <w:marTop w:val="0"/>
              <w:marBottom w:val="0"/>
              <w:divBdr>
                <w:top w:val="none" w:sz="0" w:space="0" w:color="auto"/>
                <w:left w:val="none" w:sz="0" w:space="0" w:color="auto"/>
                <w:bottom w:val="none" w:sz="0" w:space="0" w:color="auto"/>
                <w:right w:val="none" w:sz="0" w:space="0" w:color="auto"/>
              </w:divBdr>
            </w:div>
            <w:div w:id="532500742">
              <w:marLeft w:val="0"/>
              <w:marRight w:val="0"/>
              <w:marTop w:val="0"/>
              <w:marBottom w:val="0"/>
              <w:divBdr>
                <w:top w:val="none" w:sz="0" w:space="0" w:color="auto"/>
                <w:left w:val="none" w:sz="0" w:space="0" w:color="auto"/>
                <w:bottom w:val="none" w:sz="0" w:space="0" w:color="auto"/>
                <w:right w:val="none" w:sz="0" w:space="0" w:color="auto"/>
              </w:divBdr>
            </w:div>
            <w:div w:id="1993486675">
              <w:marLeft w:val="0"/>
              <w:marRight w:val="0"/>
              <w:marTop w:val="0"/>
              <w:marBottom w:val="0"/>
              <w:divBdr>
                <w:top w:val="none" w:sz="0" w:space="0" w:color="auto"/>
                <w:left w:val="none" w:sz="0" w:space="0" w:color="auto"/>
                <w:bottom w:val="none" w:sz="0" w:space="0" w:color="auto"/>
                <w:right w:val="none" w:sz="0" w:space="0" w:color="auto"/>
              </w:divBdr>
            </w:div>
            <w:div w:id="1653825947">
              <w:marLeft w:val="0"/>
              <w:marRight w:val="0"/>
              <w:marTop w:val="0"/>
              <w:marBottom w:val="0"/>
              <w:divBdr>
                <w:top w:val="none" w:sz="0" w:space="0" w:color="auto"/>
                <w:left w:val="none" w:sz="0" w:space="0" w:color="auto"/>
                <w:bottom w:val="none" w:sz="0" w:space="0" w:color="auto"/>
                <w:right w:val="none" w:sz="0" w:space="0" w:color="auto"/>
              </w:divBdr>
            </w:div>
            <w:div w:id="258954233">
              <w:marLeft w:val="0"/>
              <w:marRight w:val="0"/>
              <w:marTop w:val="0"/>
              <w:marBottom w:val="0"/>
              <w:divBdr>
                <w:top w:val="none" w:sz="0" w:space="0" w:color="auto"/>
                <w:left w:val="none" w:sz="0" w:space="0" w:color="auto"/>
                <w:bottom w:val="none" w:sz="0" w:space="0" w:color="auto"/>
                <w:right w:val="none" w:sz="0" w:space="0" w:color="auto"/>
              </w:divBdr>
            </w:div>
            <w:div w:id="330986089">
              <w:marLeft w:val="0"/>
              <w:marRight w:val="0"/>
              <w:marTop w:val="0"/>
              <w:marBottom w:val="0"/>
              <w:divBdr>
                <w:top w:val="none" w:sz="0" w:space="0" w:color="auto"/>
                <w:left w:val="none" w:sz="0" w:space="0" w:color="auto"/>
                <w:bottom w:val="none" w:sz="0" w:space="0" w:color="auto"/>
                <w:right w:val="none" w:sz="0" w:space="0" w:color="auto"/>
              </w:divBdr>
            </w:div>
            <w:div w:id="1317032410">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387921180">
              <w:marLeft w:val="0"/>
              <w:marRight w:val="0"/>
              <w:marTop w:val="0"/>
              <w:marBottom w:val="0"/>
              <w:divBdr>
                <w:top w:val="none" w:sz="0" w:space="0" w:color="auto"/>
                <w:left w:val="none" w:sz="0" w:space="0" w:color="auto"/>
                <w:bottom w:val="none" w:sz="0" w:space="0" w:color="auto"/>
                <w:right w:val="none" w:sz="0" w:space="0" w:color="auto"/>
              </w:divBdr>
            </w:div>
            <w:div w:id="238565256">
              <w:marLeft w:val="0"/>
              <w:marRight w:val="0"/>
              <w:marTop w:val="0"/>
              <w:marBottom w:val="0"/>
              <w:divBdr>
                <w:top w:val="none" w:sz="0" w:space="0" w:color="auto"/>
                <w:left w:val="none" w:sz="0" w:space="0" w:color="auto"/>
                <w:bottom w:val="none" w:sz="0" w:space="0" w:color="auto"/>
                <w:right w:val="none" w:sz="0" w:space="0" w:color="auto"/>
              </w:divBdr>
            </w:div>
            <w:div w:id="2118671956">
              <w:marLeft w:val="0"/>
              <w:marRight w:val="0"/>
              <w:marTop w:val="0"/>
              <w:marBottom w:val="0"/>
              <w:divBdr>
                <w:top w:val="none" w:sz="0" w:space="0" w:color="auto"/>
                <w:left w:val="none" w:sz="0" w:space="0" w:color="auto"/>
                <w:bottom w:val="none" w:sz="0" w:space="0" w:color="auto"/>
                <w:right w:val="none" w:sz="0" w:space="0" w:color="auto"/>
              </w:divBdr>
            </w:div>
            <w:div w:id="1548880958">
              <w:marLeft w:val="0"/>
              <w:marRight w:val="0"/>
              <w:marTop w:val="0"/>
              <w:marBottom w:val="0"/>
              <w:divBdr>
                <w:top w:val="none" w:sz="0" w:space="0" w:color="auto"/>
                <w:left w:val="none" w:sz="0" w:space="0" w:color="auto"/>
                <w:bottom w:val="none" w:sz="0" w:space="0" w:color="auto"/>
                <w:right w:val="none" w:sz="0" w:space="0" w:color="auto"/>
              </w:divBdr>
            </w:div>
            <w:div w:id="555707588">
              <w:marLeft w:val="0"/>
              <w:marRight w:val="0"/>
              <w:marTop w:val="0"/>
              <w:marBottom w:val="0"/>
              <w:divBdr>
                <w:top w:val="none" w:sz="0" w:space="0" w:color="auto"/>
                <w:left w:val="none" w:sz="0" w:space="0" w:color="auto"/>
                <w:bottom w:val="none" w:sz="0" w:space="0" w:color="auto"/>
                <w:right w:val="none" w:sz="0" w:space="0" w:color="auto"/>
              </w:divBdr>
            </w:div>
            <w:div w:id="1262184269">
              <w:marLeft w:val="0"/>
              <w:marRight w:val="0"/>
              <w:marTop w:val="0"/>
              <w:marBottom w:val="0"/>
              <w:divBdr>
                <w:top w:val="none" w:sz="0" w:space="0" w:color="auto"/>
                <w:left w:val="none" w:sz="0" w:space="0" w:color="auto"/>
                <w:bottom w:val="none" w:sz="0" w:space="0" w:color="auto"/>
                <w:right w:val="none" w:sz="0" w:space="0" w:color="auto"/>
              </w:divBdr>
            </w:div>
            <w:div w:id="170414640">
              <w:marLeft w:val="0"/>
              <w:marRight w:val="0"/>
              <w:marTop w:val="0"/>
              <w:marBottom w:val="0"/>
              <w:divBdr>
                <w:top w:val="none" w:sz="0" w:space="0" w:color="auto"/>
                <w:left w:val="none" w:sz="0" w:space="0" w:color="auto"/>
                <w:bottom w:val="none" w:sz="0" w:space="0" w:color="auto"/>
                <w:right w:val="none" w:sz="0" w:space="0" w:color="auto"/>
              </w:divBdr>
            </w:div>
            <w:div w:id="644822030">
              <w:marLeft w:val="0"/>
              <w:marRight w:val="0"/>
              <w:marTop w:val="0"/>
              <w:marBottom w:val="0"/>
              <w:divBdr>
                <w:top w:val="none" w:sz="0" w:space="0" w:color="auto"/>
                <w:left w:val="none" w:sz="0" w:space="0" w:color="auto"/>
                <w:bottom w:val="none" w:sz="0" w:space="0" w:color="auto"/>
                <w:right w:val="none" w:sz="0" w:space="0" w:color="auto"/>
              </w:divBdr>
            </w:div>
            <w:div w:id="658965353">
              <w:marLeft w:val="0"/>
              <w:marRight w:val="0"/>
              <w:marTop w:val="0"/>
              <w:marBottom w:val="0"/>
              <w:divBdr>
                <w:top w:val="none" w:sz="0" w:space="0" w:color="auto"/>
                <w:left w:val="none" w:sz="0" w:space="0" w:color="auto"/>
                <w:bottom w:val="none" w:sz="0" w:space="0" w:color="auto"/>
                <w:right w:val="none" w:sz="0" w:space="0" w:color="auto"/>
              </w:divBdr>
            </w:div>
            <w:div w:id="1449619587">
              <w:marLeft w:val="0"/>
              <w:marRight w:val="0"/>
              <w:marTop w:val="0"/>
              <w:marBottom w:val="0"/>
              <w:divBdr>
                <w:top w:val="none" w:sz="0" w:space="0" w:color="auto"/>
                <w:left w:val="none" w:sz="0" w:space="0" w:color="auto"/>
                <w:bottom w:val="none" w:sz="0" w:space="0" w:color="auto"/>
                <w:right w:val="none" w:sz="0" w:space="0" w:color="auto"/>
              </w:divBdr>
            </w:div>
            <w:div w:id="2127502004">
              <w:marLeft w:val="0"/>
              <w:marRight w:val="0"/>
              <w:marTop w:val="0"/>
              <w:marBottom w:val="0"/>
              <w:divBdr>
                <w:top w:val="none" w:sz="0" w:space="0" w:color="auto"/>
                <w:left w:val="none" w:sz="0" w:space="0" w:color="auto"/>
                <w:bottom w:val="none" w:sz="0" w:space="0" w:color="auto"/>
                <w:right w:val="none" w:sz="0" w:space="0" w:color="auto"/>
              </w:divBdr>
            </w:div>
            <w:div w:id="123351645">
              <w:marLeft w:val="0"/>
              <w:marRight w:val="0"/>
              <w:marTop w:val="0"/>
              <w:marBottom w:val="0"/>
              <w:divBdr>
                <w:top w:val="none" w:sz="0" w:space="0" w:color="auto"/>
                <w:left w:val="none" w:sz="0" w:space="0" w:color="auto"/>
                <w:bottom w:val="none" w:sz="0" w:space="0" w:color="auto"/>
                <w:right w:val="none" w:sz="0" w:space="0" w:color="auto"/>
              </w:divBdr>
            </w:div>
            <w:div w:id="727654932">
              <w:marLeft w:val="0"/>
              <w:marRight w:val="0"/>
              <w:marTop w:val="0"/>
              <w:marBottom w:val="0"/>
              <w:divBdr>
                <w:top w:val="none" w:sz="0" w:space="0" w:color="auto"/>
                <w:left w:val="none" w:sz="0" w:space="0" w:color="auto"/>
                <w:bottom w:val="none" w:sz="0" w:space="0" w:color="auto"/>
                <w:right w:val="none" w:sz="0" w:space="0" w:color="auto"/>
              </w:divBdr>
            </w:div>
            <w:div w:id="1624342009">
              <w:marLeft w:val="0"/>
              <w:marRight w:val="0"/>
              <w:marTop w:val="0"/>
              <w:marBottom w:val="0"/>
              <w:divBdr>
                <w:top w:val="none" w:sz="0" w:space="0" w:color="auto"/>
                <w:left w:val="none" w:sz="0" w:space="0" w:color="auto"/>
                <w:bottom w:val="none" w:sz="0" w:space="0" w:color="auto"/>
                <w:right w:val="none" w:sz="0" w:space="0" w:color="auto"/>
              </w:divBdr>
            </w:div>
            <w:div w:id="1467358304">
              <w:marLeft w:val="0"/>
              <w:marRight w:val="0"/>
              <w:marTop w:val="0"/>
              <w:marBottom w:val="0"/>
              <w:divBdr>
                <w:top w:val="none" w:sz="0" w:space="0" w:color="auto"/>
                <w:left w:val="none" w:sz="0" w:space="0" w:color="auto"/>
                <w:bottom w:val="none" w:sz="0" w:space="0" w:color="auto"/>
                <w:right w:val="none" w:sz="0" w:space="0" w:color="auto"/>
              </w:divBdr>
            </w:div>
            <w:div w:id="391730614">
              <w:marLeft w:val="0"/>
              <w:marRight w:val="0"/>
              <w:marTop w:val="0"/>
              <w:marBottom w:val="0"/>
              <w:divBdr>
                <w:top w:val="none" w:sz="0" w:space="0" w:color="auto"/>
                <w:left w:val="none" w:sz="0" w:space="0" w:color="auto"/>
                <w:bottom w:val="none" w:sz="0" w:space="0" w:color="auto"/>
                <w:right w:val="none" w:sz="0" w:space="0" w:color="auto"/>
              </w:divBdr>
            </w:div>
            <w:div w:id="1368750249">
              <w:marLeft w:val="0"/>
              <w:marRight w:val="0"/>
              <w:marTop w:val="0"/>
              <w:marBottom w:val="0"/>
              <w:divBdr>
                <w:top w:val="none" w:sz="0" w:space="0" w:color="auto"/>
                <w:left w:val="none" w:sz="0" w:space="0" w:color="auto"/>
                <w:bottom w:val="none" w:sz="0" w:space="0" w:color="auto"/>
                <w:right w:val="none" w:sz="0" w:space="0" w:color="auto"/>
              </w:divBdr>
            </w:div>
            <w:div w:id="545064981">
              <w:marLeft w:val="0"/>
              <w:marRight w:val="0"/>
              <w:marTop w:val="0"/>
              <w:marBottom w:val="0"/>
              <w:divBdr>
                <w:top w:val="none" w:sz="0" w:space="0" w:color="auto"/>
                <w:left w:val="none" w:sz="0" w:space="0" w:color="auto"/>
                <w:bottom w:val="none" w:sz="0" w:space="0" w:color="auto"/>
                <w:right w:val="none" w:sz="0" w:space="0" w:color="auto"/>
              </w:divBdr>
            </w:div>
            <w:div w:id="350645053">
              <w:marLeft w:val="0"/>
              <w:marRight w:val="0"/>
              <w:marTop w:val="0"/>
              <w:marBottom w:val="0"/>
              <w:divBdr>
                <w:top w:val="none" w:sz="0" w:space="0" w:color="auto"/>
                <w:left w:val="none" w:sz="0" w:space="0" w:color="auto"/>
                <w:bottom w:val="none" w:sz="0" w:space="0" w:color="auto"/>
                <w:right w:val="none" w:sz="0" w:space="0" w:color="auto"/>
              </w:divBdr>
            </w:div>
            <w:div w:id="989334369">
              <w:marLeft w:val="0"/>
              <w:marRight w:val="0"/>
              <w:marTop w:val="0"/>
              <w:marBottom w:val="0"/>
              <w:divBdr>
                <w:top w:val="none" w:sz="0" w:space="0" w:color="auto"/>
                <w:left w:val="none" w:sz="0" w:space="0" w:color="auto"/>
                <w:bottom w:val="none" w:sz="0" w:space="0" w:color="auto"/>
                <w:right w:val="none" w:sz="0" w:space="0" w:color="auto"/>
              </w:divBdr>
            </w:div>
            <w:div w:id="502160315">
              <w:marLeft w:val="0"/>
              <w:marRight w:val="0"/>
              <w:marTop w:val="0"/>
              <w:marBottom w:val="0"/>
              <w:divBdr>
                <w:top w:val="none" w:sz="0" w:space="0" w:color="auto"/>
                <w:left w:val="none" w:sz="0" w:space="0" w:color="auto"/>
                <w:bottom w:val="none" w:sz="0" w:space="0" w:color="auto"/>
                <w:right w:val="none" w:sz="0" w:space="0" w:color="auto"/>
              </w:divBdr>
            </w:div>
            <w:div w:id="939334692">
              <w:marLeft w:val="0"/>
              <w:marRight w:val="0"/>
              <w:marTop w:val="0"/>
              <w:marBottom w:val="0"/>
              <w:divBdr>
                <w:top w:val="none" w:sz="0" w:space="0" w:color="auto"/>
                <w:left w:val="none" w:sz="0" w:space="0" w:color="auto"/>
                <w:bottom w:val="none" w:sz="0" w:space="0" w:color="auto"/>
                <w:right w:val="none" w:sz="0" w:space="0" w:color="auto"/>
              </w:divBdr>
            </w:div>
            <w:div w:id="518740496">
              <w:marLeft w:val="0"/>
              <w:marRight w:val="0"/>
              <w:marTop w:val="0"/>
              <w:marBottom w:val="0"/>
              <w:divBdr>
                <w:top w:val="none" w:sz="0" w:space="0" w:color="auto"/>
                <w:left w:val="none" w:sz="0" w:space="0" w:color="auto"/>
                <w:bottom w:val="none" w:sz="0" w:space="0" w:color="auto"/>
                <w:right w:val="none" w:sz="0" w:space="0" w:color="auto"/>
              </w:divBdr>
            </w:div>
            <w:div w:id="879364285">
              <w:marLeft w:val="0"/>
              <w:marRight w:val="0"/>
              <w:marTop w:val="0"/>
              <w:marBottom w:val="0"/>
              <w:divBdr>
                <w:top w:val="none" w:sz="0" w:space="0" w:color="auto"/>
                <w:left w:val="none" w:sz="0" w:space="0" w:color="auto"/>
                <w:bottom w:val="none" w:sz="0" w:space="0" w:color="auto"/>
                <w:right w:val="none" w:sz="0" w:space="0" w:color="auto"/>
              </w:divBdr>
            </w:div>
            <w:div w:id="1441146934">
              <w:marLeft w:val="0"/>
              <w:marRight w:val="0"/>
              <w:marTop w:val="0"/>
              <w:marBottom w:val="0"/>
              <w:divBdr>
                <w:top w:val="none" w:sz="0" w:space="0" w:color="auto"/>
                <w:left w:val="none" w:sz="0" w:space="0" w:color="auto"/>
                <w:bottom w:val="none" w:sz="0" w:space="0" w:color="auto"/>
                <w:right w:val="none" w:sz="0" w:space="0" w:color="auto"/>
              </w:divBdr>
            </w:div>
            <w:div w:id="677539265">
              <w:marLeft w:val="0"/>
              <w:marRight w:val="0"/>
              <w:marTop w:val="0"/>
              <w:marBottom w:val="0"/>
              <w:divBdr>
                <w:top w:val="none" w:sz="0" w:space="0" w:color="auto"/>
                <w:left w:val="none" w:sz="0" w:space="0" w:color="auto"/>
                <w:bottom w:val="none" w:sz="0" w:space="0" w:color="auto"/>
                <w:right w:val="none" w:sz="0" w:space="0" w:color="auto"/>
              </w:divBdr>
            </w:div>
            <w:div w:id="959603351">
              <w:marLeft w:val="0"/>
              <w:marRight w:val="0"/>
              <w:marTop w:val="0"/>
              <w:marBottom w:val="0"/>
              <w:divBdr>
                <w:top w:val="none" w:sz="0" w:space="0" w:color="auto"/>
                <w:left w:val="none" w:sz="0" w:space="0" w:color="auto"/>
                <w:bottom w:val="none" w:sz="0" w:space="0" w:color="auto"/>
                <w:right w:val="none" w:sz="0" w:space="0" w:color="auto"/>
              </w:divBdr>
            </w:div>
            <w:div w:id="1533762583">
              <w:marLeft w:val="0"/>
              <w:marRight w:val="0"/>
              <w:marTop w:val="0"/>
              <w:marBottom w:val="0"/>
              <w:divBdr>
                <w:top w:val="none" w:sz="0" w:space="0" w:color="auto"/>
                <w:left w:val="none" w:sz="0" w:space="0" w:color="auto"/>
                <w:bottom w:val="none" w:sz="0" w:space="0" w:color="auto"/>
                <w:right w:val="none" w:sz="0" w:space="0" w:color="auto"/>
              </w:divBdr>
            </w:div>
            <w:div w:id="215167359">
              <w:marLeft w:val="0"/>
              <w:marRight w:val="0"/>
              <w:marTop w:val="0"/>
              <w:marBottom w:val="0"/>
              <w:divBdr>
                <w:top w:val="none" w:sz="0" w:space="0" w:color="auto"/>
                <w:left w:val="none" w:sz="0" w:space="0" w:color="auto"/>
                <w:bottom w:val="none" w:sz="0" w:space="0" w:color="auto"/>
                <w:right w:val="none" w:sz="0" w:space="0" w:color="auto"/>
              </w:divBdr>
            </w:div>
            <w:div w:id="2084643468">
              <w:marLeft w:val="0"/>
              <w:marRight w:val="0"/>
              <w:marTop w:val="0"/>
              <w:marBottom w:val="0"/>
              <w:divBdr>
                <w:top w:val="none" w:sz="0" w:space="0" w:color="auto"/>
                <w:left w:val="none" w:sz="0" w:space="0" w:color="auto"/>
                <w:bottom w:val="none" w:sz="0" w:space="0" w:color="auto"/>
                <w:right w:val="none" w:sz="0" w:space="0" w:color="auto"/>
              </w:divBdr>
            </w:div>
            <w:div w:id="1783648181">
              <w:marLeft w:val="0"/>
              <w:marRight w:val="0"/>
              <w:marTop w:val="0"/>
              <w:marBottom w:val="0"/>
              <w:divBdr>
                <w:top w:val="none" w:sz="0" w:space="0" w:color="auto"/>
                <w:left w:val="none" w:sz="0" w:space="0" w:color="auto"/>
                <w:bottom w:val="none" w:sz="0" w:space="0" w:color="auto"/>
                <w:right w:val="none" w:sz="0" w:space="0" w:color="auto"/>
              </w:divBdr>
            </w:div>
            <w:div w:id="1715347595">
              <w:marLeft w:val="0"/>
              <w:marRight w:val="0"/>
              <w:marTop w:val="0"/>
              <w:marBottom w:val="0"/>
              <w:divBdr>
                <w:top w:val="none" w:sz="0" w:space="0" w:color="auto"/>
                <w:left w:val="none" w:sz="0" w:space="0" w:color="auto"/>
                <w:bottom w:val="none" w:sz="0" w:space="0" w:color="auto"/>
                <w:right w:val="none" w:sz="0" w:space="0" w:color="auto"/>
              </w:divBdr>
            </w:div>
            <w:div w:id="335883620">
              <w:marLeft w:val="0"/>
              <w:marRight w:val="0"/>
              <w:marTop w:val="0"/>
              <w:marBottom w:val="0"/>
              <w:divBdr>
                <w:top w:val="none" w:sz="0" w:space="0" w:color="auto"/>
                <w:left w:val="none" w:sz="0" w:space="0" w:color="auto"/>
                <w:bottom w:val="none" w:sz="0" w:space="0" w:color="auto"/>
                <w:right w:val="none" w:sz="0" w:space="0" w:color="auto"/>
              </w:divBdr>
            </w:div>
            <w:div w:id="1528064603">
              <w:marLeft w:val="0"/>
              <w:marRight w:val="0"/>
              <w:marTop w:val="0"/>
              <w:marBottom w:val="0"/>
              <w:divBdr>
                <w:top w:val="none" w:sz="0" w:space="0" w:color="auto"/>
                <w:left w:val="none" w:sz="0" w:space="0" w:color="auto"/>
                <w:bottom w:val="none" w:sz="0" w:space="0" w:color="auto"/>
                <w:right w:val="none" w:sz="0" w:space="0" w:color="auto"/>
              </w:divBdr>
            </w:div>
            <w:div w:id="1100757316">
              <w:marLeft w:val="0"/>
              <w:marRight w:val="0"/>
              <w:marTop w:val="0"/>
              <w:marBottom w:val="0"/>
              <w:divBdr>
                <w:top w:val="none" w:sz="0" w:space="0" w:color="auto"/>
                <w:left w:val="none" w:sz="0" w:space="0" w:color="auto"/>
                <w:bottom w:val="none" w:sz="0" w:space="0" w:color="auto"/>
                <w:right w:val="none" w:sz="0" w:space="0" w:color="auto"/>
              </w:divBdr>
            </w:div>
            <w:div w:id="1913277672">
              <w:marLeft w:val="0"/>
              <w:marRight w:val="0"/>
              <w:marTop w:val="0"/>
              <w:marBottom w:val="0"/>
              <w:divBdr>
                <w:top w:val="none" w:sz="0" w:space="0" w:color="auto"/>
                <w:left w:val="none" w:sz="0" w:space="0" w:color="auto"/>
                <w:bottom w:val="none" w:sz="0" w:space="0" w:color="auto"/>
                <w:right w:val="none" w:sz="0" w:space="0" w:color="auto"/>
              </w:divBdr>
            </w:div>
            <w:div w:id="42533550">
              <w:marLeft w:val="0"/>
              <w:marRight w:val="0"/>
              <w:marTop w:val="0"/>
              <w:marBottom w:val="0"/>
              <w:divBdr>
                <w:top w:val="none" w:sz="0" w:space="0" w:color="auto"/>
                <w:left w:val="none" w:sz="0" w:space="0" w:color="auto"/>
                <w:bottom w:val="none" w:sz="0" w:space="0" w:color="auto"/>
                <w:right w:val="none" w:sz="0" w:space="0" w:color="auto"/>
              </w:divBdr>
            </w:div>
            <w:div w:id="1539508089">
              <w:marLeft w:val="0"/>
              <w:marRight w:val="0"/>
              <w:marTop w:val="0"/>
              <w:marBottom w:val="0"/>
              <w:divBdr>
                <w:top w:val="none" w:sz="0" w:space="0" w:color="auto"/>
                <w:left w:val="none" w:sz="0" w:space="0" w:color="auto"/>
                <w:bottom w:val="none" w:sz="0" w:space="0" w:color="auto"/>
                <w:right w:val="none" w:sz="0" w:space="0" w:color="auto"/>
              </w:divBdr>
            </w:div>
            <w:div w:id="881092644">
              <w:marLeft w:val="0"/>
              <w:marRight w:val="0"/>
              <w:marTop w:val="0"/>
              <w:marBottom w:val="0"/>
              <w:divBdr>
                <w:top w:val="none" w:sz="0" w:space="0" w:color="auto"/>
                <w:left w:val="none" w:sz="0" w:space="0" w:color="auto"/>
                <w:bottom w:val="none" w:sz="0" w:space="0" w:color="auto"/>
                <w:right w:val="none" w:sz="0" w:space="0" w:color="auto"/>
              </w:divBdr>
            </w:div>
            <w:div w:id="1669291475">
              <w:marLeft w:val="0"/>
              <w:marRight w:val="0"/>
              <w:marTop w:val="0"/>
              <w:marBottom w:val="0"/>
              <w:divBdr>
                <w:top w:val="none" w:sz="0" w:space="0" w:color="auto"/>
                <w:left w:val="none" w:sz="0" w:space="0" w:color="auto"/>
                <w:bottom w:val="none" w:sz="0" w:space="0" w:color="auto"/>
                <w:right w:val="none" w:sz="0" w:space="0" w:color="auto"/>
              </w:divBdr>
            </w:div>
            <w:div w:id="2110159811">
              <w:marLeft w:val="0"/>
              <w:marRight w:val="0"/>
              <w:marTop w:val="0"/>
              <w:marBottom w:val="0"/>
              <w:divBdr>
                <w:top w:val="none" w:sz="0" w:space="0" w:color="auto"/>
                <w:left w:val="none" w:sz="0" w:space="0" w:color="auto"/>
                <w:bottom w:val="none" w:sz="0" w:space="0" w:color="auto"/>
                <w:right w:val="none" w:sz="0" w:space="0" w:color="auto"/>
              </w:divBdr>
            </w:div>
            <w:div w:id="553347457">
              <w:marLeft w:val="0"/>
              <w:marRight w:val="0"/>
              <w:marTop w:val="0"/>
              <w:marBottom w:val="0"/>
              <w:divBdr>
                <w:top w:val="none" w:sz="0" w:space="0" w:color="auto"/>
                <w:left w:val="none" w:sz="0" w:space="0" w:color="auto"/>
                <w:bottom w:val="none" w:sz="0" w:space="0" w:color="auto"/>
                <w:right w:val="none" w:sz="0" w:space="0" w:color="auto"/>
              </w:divBdr>
            </w:div>
            <w:div w:id="668944744">
              <w:marLeft w:val="0"/>
              <w:marRight w:val="0"/>
              <w:marTop w:val="0"/>
              <w:marBottom w:val="0"/>
              <w:divBdr>
                <w:top w:val="none" w:sz="0" w:space="0" w:color="auto"/>
                <w:left w:val="none" w:sz="0" w:space="0" w:color="auto"/>
                <w:bottom w:val="none" w:sz="0" w:space="0" w:color="auto"/>
                <w:right w:val="none" w:sz="0" w:space="0" w:color="auto"/>
              </w:divBdr>
            </w:div>
            <w:div w:id="1152404827">
              <w:marLeft w:val="0"/>
              <w:marRight w:val="0"/>
              <w:marTop w:val="0"/>
              <w:marBottom w:val="0"/>
              <w:divBdr>
                <w:top w:val="none" w:sz="0" w:space="0" w:color="auto"/>
                <w:left w:val="none" w:sz="0" w:space="0" w:color="auto"/>
                <w:bottom w:val="none" w:sz="0" w:space="0" w:color="auto"/>
                <w:right w:val="none" w:sz="0" w:space="0" w:color="auto"/>
              </w:divBdr>
            </w:div>
            <w:div w:id="1028415273">
              <w:marLeft w:val="0"/>
              <w:marRight w:val="0"/>
              <w:marTop w:val="0"/>
              <w:marBottom w:val="0"/>
              <w:divBdr>
                <w:top w:val="none" w:sz="0" w:space="0" w:color="auto"/>
                <w:left w:val="none" w:sz="0" w:space="0" w:color="auto"/>
                <w:bottom w:val="none" w:sz="0" w:space="0" w:color="auto"/>
                <w:right w:val="none" w:sz="0" w:space="0" w:color="auto"/>
              </w:divBdr>
            </w:div>
            <w:div w:id="971443646">
              <w:marLeft w:val="0"/>
              <w:marRight w:val="0"/>
              <w:marTop w:val="0"/>
              <w:marBottom w:val="0"/>
              <w:divBdr>
                <w:top w:val="none" w:sz="0" w:space="0" w:color="auto"/>
                <w:left w:val="none" w:sz="0" w:space="0" w:color="auto"/>
                <w:bottom w:val="none" w:sz="0" w:space="0" w:color="auto"/>
                <w:right w:val="none" w:sz="0" w:space="0" w:color="auto"/>
              </w:divBdr>
            </w:div>
            <w:div w:id="802388499">
              <w:marLeft w:val="0"/>
              <w:marRight w:val="0"/>
              <w:marTop w:val="0"/>
              <w:marBottom w:val="0"/>
              <w:divBdr>
                <w:top w:val="none" w:sz="0" w:space="0" w:color="auto"/>
                <w:left w:val="none" w:sz="0" w:space="0" w:color="auto"/>
                <w:bottom w:val="none" w:sz="0" w:space="0" w:color="auto"/>
                <w:right w:val="none" w:sz="0" w:space="0" w:color="auto"/>
              </w:divBdr>
            </w:div>
            <w:div w:id="1784575953">
              <w:marLeft w:val="0"/>
              <w:marRight w:val="0"/>
              <w:marTop w:val="0"/>
              <w:marBottom w:val="0"/>
              <w:divBdr>
                <w:top w:val="none" w:sz="0" w:space="0" w:color="auto"/>
                <w:left w:val="none" w:sz="0" w:space="0" w:color="auto"/>
                <w:bottom w:val="none" w:sz="0" w:space="0" w:color="auto"/>
                <w:right w:val="none" w:sz="0" w:space="0" w:color="auto"/>
              </w:divBdr>
            </w:div>
            <w:div w:id="1103376126">
              <w:marLeft w:val="0"/>
              <w:marRight w:val="0"/>
              <w:marTop w:val="0"/>
              <w:marBottom w:val="0"/>
              <w:divBdr>
                <w:top w:val="none" w:sz="0" w:space="0" w:color="auto"/>
                <w:left w:val="none" w:sz="0" w:space="0" w:color="auto"/>
                <w:bottom w:val="none" w:sz="0" w:space="0" w:color="auto"/>
                <w:right w:val="none" w:sz="0" w:space="0" w:color="auto"/>
              </w:divBdr>
            </w:div>
            <w:div w:id="1728913006">
              <w:marLeft w:val="0"/>
              <w:marRight w:val="0"/>
              <w:marTop w:val="0"/>
              <w:marBottom w:val="0"/>
              <w:divBdr>
                <w:top w:val="none" w:sz="0" w:space="0" w:color="auto"/>
                <w:left w:val="none" w:sz="0" w:space="0" w:color="auto"/>
                <w:bottom w:val="none" w:sz="0" w:space="0" w:color="auto"/>
                <w:right w:val="none" w:sz="0" w:space="0" w:color="auto"/>
              </w:divBdr>
            </w:div>
            <w:div w:id="1926456812">
              <w:marLeft w:val="0"/>
              <w:marRight w:val="0"/>
              <w:marTop w:val="0"/>
              <w:marBottom w:val="0"/>
              <w:divBdr>
                <w:top w:val="none" w:sz="0" w:space="0" w:color="auto"/>
                <w:left w:val="none" w:sz="0" w:space="0" w:color="auto"/>
                <w:bottom w:val="none" w:sz="0" w:space="0" w:color="auto"/>
                <w:right w:val="none" w:sz="0" w:space="0" w:color="auto"/>
              </w:divBdr>
            </w:div>
            <w:div w:id="639501060">
              <w:marLeft w:val="0"/>
              <w:marRight w:val="0"/>
              <w:marTop w:val="0"/>
              <w:marBottom w:val="0"/>
              <w:divBdr>
                <w:top w:val="none" w:sz="0" w:space="0" w:color="auto"/>
                <w:left w:val="none" w:sz="0" w:space="0" w:color="auto"/>
                <w:bottom w:val="none" w:sz="0" w:space="0" w:color="auto"/>
                <w:right w:val="none" w:sz="0" w:space="0" w:color="auto"/>
              </w:divBdr>
            </w:div>
            <w:div w:id="1012340470">
              <w:marLeft w:val="0"/>
              <w:marRight w:val="0"/>
              <w:marTop w:val="0"/>
              <w:marBottom w:val="0"/>
              <w:divBdr>
                <w:top w:val="none" w:sz="0" w:space="0" w:color="auto"/>
                <w:left w:val="none" w:sz="0" w:space="0" w:color="auto"/>
                <w:bottom w:val="none" w:sz="0" w:space="0" w:color="auto"/>
                <w:right w:val="none" w:sz="0" w:space="0" w:color="auto"/>
              </w:divBdr>
            </w:div>
            <w:div w:id="1634870169">
              <w:marLeft w:val="0"/>
              <w:marRight w:val="0"/>
              <w:marTop w:val="0"/>
              <w:marBottom w:val="0"/>
              <w:divBdr>
                <w:top w:val="none" w:sz="0" w:space="0" w:color="auto"/>
                <w:left w:val="none" w:sz="0" w:space="0" w:color="auto"/>
                <w:bottom w:val="none" w:sz="0" w:space="0" w:color="auto"/>
                <w:right w:val="none" w:sz="0" w:space="0" w:color="auto"/>
              </w:divBdr>
            </w:div>
            <w:div w:id="855968659">
              <w:marLeft w:val="0"/>
              <w:marRight w:val="0"/>
              <w:marTop w:val="0"/>
              <w:marBottom w:val="0"/>
              <w:divBdr>
                <w:top w:val="none" w:sz="0" w:space="0" w:color="auto"/>
                <w:left w:val="none" w:sz="0" w:space="0" w:color="auto"/>
                <w:bottom w:val="none" w:sz="0" w:space="0" w:color="auto"/>
                <w:right w:val="none" w:sz="0" w:space="0" w:color="auto"/>
              </w:divBdr>
            </w:div>
            <w:div w:id="143131254">
              <w:marLeft w:val="0"/>
              <w:marRight w:val="0"/>
              <w:marTop w:val="0"/>
              <w:marBottom w:val="0"/>
              <w:divBdr>
                <w:top w:val="none" w:sz="0" w:space="0" w:color="auto"/>
                <w:left w:val="none" w:sz="0" w:space="0" w:color="auto"/>
                <w:bottom w:val="none" w:sz="0" w:space="0" w:color="auto"/>
                <w:right w:val="none" w:sz="0" w:space="0" w:color="auto"/>
              </w:divBdr>
            </w:div>
            <w:div w:id="1722895958">
              <w:marLeft w:val="0"/>
              <w:marRight w:val="0"/>
              <w:marTop w:val="0"/>
              <w:marBottom w:val="0"/>
              <w:divBdr>
                <w:top w:val="none" w:sz="0" w:space="0" w:color="auto"/>
                <w:left w:val="none" w:sz="0" w:space="0" w:color="auto"/>
                <w:bottom w:val="none" w:sz="0" w:space="0" w:color="auto"/>
                <w:right w:val="none" w:sz="0" w:space="0" w:color="auto"/>
              </w:divBdr>
            </w:div>
            <w:div w:id="1408263257">
              <w:marLeft w:val="0"/>
              <w:marRight w:val="0"/>
              <w:marTop w:val="0"/>
              <w:marBottom w:val="0"/>
              <w:divBdr>
                <w:top w:val="none" w:sz="0" w:space="0" w:color="auto"/>
                <w:left w:val="none" w:sz="0" w:space="0" w:color="auto"/>
                <w:bottom w:val="none" w:sz="0" w:space="0" w:color="auto"/>
                <w:right w:val="none" w:sz="0" w:space="0" w:color="auto"/>
              </w:divBdr>
            </w:div>
            <w:div w:id="1156847173">
              <w:marLeft w:val="0"/>
              <w:marRight w:val="0"/>
              <w:marTop w:val="0"/>
              <w:marBottom w:val="0"/>
              <w:divBdr>
                <w:top w:val="none" w:sz="0" w:space="0" w:color="auto"/>
                <w:left w:val="none" w:sz="0" w:space="0" w:color="auto"/>
                <w:bottom w:val="none" w:sz="0" w:space="0" w:color="auto"/>
                <w:right w:val="none" w:sz="0" w:space="0" w:color="auto"/>
              </w:divBdr>
            </w:div>
            <w:div w:id="1891769087">
              <w:marLeft w:val="0"/>
              <w:marRight w:val="0"/>
              <w:marTop w:val="0"/>
              <w:marBottom w:val="0"/>
              <w:divBdr>
                <w:top w:val="none" w:sz="0" w:space="0" w:color="auto"/>
                <w:left w:val="none" w:sz="0" w:space="0" w:color="auto"/>
                <w:bottom w:val="none" w:sz="0" w:space="0" w:color="auto"/>
                <w:right w:val="none" w:sz="0" w:space="0" w:color="auto"/>
              </w:divBdr>
            </w:div>
            <w:div w:id="835800651">
              <w:marLeft w:val="0"/>
              <w:marRight w:val="0"/>
              <w:marTop w:val="0"/>
              <w:marBottom w:val="0"/>
              <w:divBdr>
                <w:top w:val="none" w:sz="0" w:space="0" w:color="auto"/>
                <w:left w:val="none" w:sz="0" w:space="0" w:color="auto"/>
                <w:bottom w:val="none" w:sz="0" w:space="0" w:color="auto"/>
                <w:right w:val="none" w:sz="0" w:space="0" w:color="auto"/>
              </w:divBdr>
            </w:div>
            <w:div w:id="536966092">
              <w:marLeft w:val="0"/>
              <w:marRight w:val="0"/>
              <w:marTop w:val="0"/>
              <w:marBottom w:val="0"/>
              <w:divBdr>
                <w:top w:val="none" w:sz="0" w:space="0" w:color="auto"/>
                <w:left w:val="none" w:sz="0" w:space="0" w:color="auto"/>
                <w:bottom w:val="none" w:sz="0" w:space="0" w:color="auto"/>
                <w:right w:val="none" w:sz="0" w:space="0" w:color="auto"/>
              </w:divBdr>
            </w:div>
            <w:div w:id="92669788">
              <w:marLeft w:val="0"/>
              <w:marRight w:val="0"/>
              <w:marTop w:val="0"/>
              <w:marBottom w:val="0"/>
              <w:divBdr>
                <w:top w:val="none" w:sz="0" w:space="0" w:color="auto"/>
                <w:left w:val="none" w:sz="0" w:space="0" w:color="auto"/>
                <w:bottom w:val="none" w:sz="0" w:space="0" w:color="auto"/>
                <w:right w:val="none" w:sz="0" w:space="0" w:color="auto"/>
              </w:divBdr>
            </w:div>
            <w:div w:id="1397630666">
              <w:marLeft w:val="0"/>
              <w:marRight w:val="0"/>
              <w:marTop w:val="0"/>
              <w:marBottom w:val="0"/>
              <w:divBdr>
                <w:top w:val="none" w:sz="0" w:space="0" w:color="auto"/>
                <w:left w:val="none" w:sz="0" w:space="0" w:color="auto"/>
                <w:bottom w:val="none" w:sz="0" w:space="0" w:color="auto"/>
                <w:right w:val="none" w:sz="0" w:space="0" w:color="auto"/>
              </w:divBdr>
            </w:div>
            <w:div w:id="478152327">
              <w:marLeft w:val="0"/>
              <w:marRight w:val="0"/>
              <w:marTop w:val="0"/>
              <w:marBottom w:val="0"/>
              <w:divBdr>
                <w:top w:val="none" w:sz="0" w:space="0" w:color="auto"/>
                <w:left w:val="none" w:sz="0" w:space="0" w:color="auto"/>
                <w:bottom w:val="none" w:sz="0" w:space="0" w:color="auto"/>
                <w:right w:val="none" w:sz="0" w:space="0" w:color="auto"/>
              </w:divBdr>
            </w:div>
            <w:div w:id="2067146784">
              <w:marLeft w:val="0"/>
              <w:marRight w:val="0"/>
              <w:marTop w:val="0"/>
              <w:marBottom w:val="0"/>
              <w:divBdr>
                <w:top w:val="none" w:sz="0" w:space="0" w:color="auto"/>
                <w:left w:val="none" w:sz="0" w:space="0" w:color="auto"/>
                <w:bottom w:val="none" w:sz="0" w:space="0" w:color="auto"/>
                <w:right w:val="none" w:sz="0" w:space="0" w:color="auto"/>
              </w:divBdr>
            </w:div>
            <w:div w:id="1844708035">
              <w:marLeft w:val="0"/>
              <w:marRight w:val="0"/>
              <w:marTop w:val="0"/>
              <w:marBottom w:val="0"/>
              <w:divBdr>
                <w:top w:val="none" w:sz="0" w:space="0" w:color="auto"/>
                <w:left w:val="none" w:sz="0" w:space="0" w:color="auto"/>
                <w:bottom w:val="none" w:sz="0" w:space="0" w:color="auto"/>
                <w:right w:val="none" w:sz="0" w:space="0" w:color="auto"/>
              </w:divBdr>
            </w:div>
            <w:div w:id="1981110263">
              <w:marLeft w:val="0"/>
              <w:marRight w:val="0"/>
              <w:marTop w:val="0"/>
              <w:marBottom w:val="0"/>
              <w:divBdr>
                <w:top w:val="none" w:sz="0" w:space="0" w:color="auto"/>
                <w:left w:val="none" w:sz="0" w:space="0" w:color="auto"/>
                <w:bottom w:val="none" w:sz="0" w:space="0" w:color="auto"/>
                <w:right w:val="none" w:sz="0" w:space="0" w:color="auto"/>
              </w:divBdr>
            </w:div>
            <w:div w:id="954598247">
              <w:marLeft w:val="0"/>
              <w:marRight w:val="0"/>
              <w:marTop w:val="0"/>
              <w:marBottom w:val="0"/>
              <w:divBdr>
                <w:top w:val="none" w:sz="0" w:space="0" w:color="auto"/>
                <w:left w:val="none" w:sz="0" w:space="0" w:color="auto"/>
                <w:bottom w:val="none" w:sz="0" w:space="0" w:color="auto"/>
                <w:right w:val="none" w:sz="0" w:space="0" w:color="auto"/>
              </w:divBdr>
            </w:div>
            <w:div w:id="447050783">
              <w:marLeft w:val="0"/>
              <w:marRight w:val="0"/>
              <w:marTop w:val="0"/>
              <w:marBottom w:val="0"/>
              <w:divBdr>
                <w:top w:val="none" w:sz="0" w:space="0" w:color="auto"/>
                <w:left w:val="none" w:sz="0" w:space="0" w:color="auto"/>
                <w:bottom w:val="none" w:sz="0" w:space="0" w:color="auto"/>
                <w:right w:val="none" w:sz="0" w:space="0" w:color="auto"/>
              </w:divBdr>
            </w:div>
            <w:div w:id="112286106">
              <w:marLeft w:val="0"/>
              <w:marRight w:val="0"/>
              <w:marTop w:val="0"/>
              <w:marBottom w:val="0"/>
              <w:divBdr>
                <w:top w:val="none" w:sz="0" w:space="0" w:color="auto"/>
                <w:left w:val="none" w:sz="0" w:space="0" w:color="auto"/>
                <w:bottom w:val="none" w:sz="0" w:space="0" w:color="auto"/>
                <w:right w:val="none" w:sz="0" w:space="0" w:color="auto"/>
              </w:divBdr>
            </w:div>
            <w:div w:id="335504405">
              <w:marLeft w:val="0"/>
              <w:marRight w:val="0"/>
              <w:marTop w:val="0"/>
              <w:marBottom w:val="0"/>
              <w:divBdr>
                <w:top w:val="none" w:sz="0" w:space="0" w:color="auto"/>
                <w:left w:val="none" w:sz="0" w:space="0" w:color="auto"/>
                <w:bottom w:val="none" w:sz="0" w:space="0" w:color="auto"/>
                <w:right w:val="none" w:sz="0" w:space="0" w:color="auto"/>
              </w:divBdr>
            </w:div>
            <w:div w:id="255987648">
              <w:marLeft w:val="0"/>
              <w:marRight w:val="0"/>
              <w:marTop w:val="0"/>
              <w:marBottom w:val="0"/>
              <w:divBdr>
                <w:top w:val="none" w:sz="0" w:space="0" w:color="auto"/>
                <w:left w:val="none" w:sz="0" w:space="0" w:color="auto"/>
                <w:bottom w:val="none" w:sz="0" w:space="0" w:color="auto"/>
                <w:right w:val="none" w:sz="0" w:space="0" w:color="auto"/>
              </w:divBdr>
            </w:div>
            <w:div w:id="1136991598">
              <w:marLeft w:val="0"/>
              <w:marRight w:val="0"/>
              <w:marTop w:val="0"/>
              <w:marBottom w:val="0"/>
              <w:divBdr>
                <w:top w:val="none" w:sz="0" w:space="0" w:color="auto"/>
                <w:left w:val="none" w:sz="0" w:space="0" w:color="auto"/>
                <w:bottom w:val="none" w:sz="0" w:space="0" w:color="auto"/>
                <w:right w:val="none" w:sz="0" w:space="0" w:color="auto"/>
              </w:divBdr>
            </w:div>
            <w:div w:id="389964301">
              <w:marLeft w:val="0"/>
              <w:marRight w:val="0"/>
              <w:marTop w:val="0"/>
              <w:marBottom w:val="0"/>
              <w:divBdr>
                <w:top w:val="none" w:sz="0" w:space="0" w:color="auto"/>
                <w:left w:val="none" w:sz="0" w:space="0" w:color="auto"/>
                <w:bottom w:val="none" w:sz="0" w:space="0" w:color="auto"/>
                <w:right w:val="none" w:sz="0" w:space="0" w:color="auto"/>
              </w:divBdr>
            </w:div>
            <w:div w:id="725955744">
              <w:marLeft w:val="0"/>
              <w:marRight w:val="0"/>
              <w:marTop w:val="0"/>
              <w:marBottom w:val="0"/>
              <w:divBdr>
                <w:top w:val="none" w:sz="0" w:space="0" w:color="auto"/>
                <w:left w:val="none" w:sz="0" w:space="0" w:color="auto"/>
                <w:bottom w:val="none" w:sz="0" w:space="0" w:color="auto"/>
                <w:right w:val="none" w:sz="0" w:space="0" w:color="auto"/>
              </w:divBdr>
            </w:div>
            <w:div w:id="2113083532">
              <w:marLeft w:val="0"/>
              <w:marRight w:val="0"/>
              <w:marTop w:val="0"/>
              <w:marBottom w:val="0"/>
              <w:divBdr>
                <w:top w:val="none" w:sz="0" w:space="0" w:color="auto"/>
                <w:left w:val="none" w:sz="0" w:space="0" w:color="auto"/>
                <w:bottom w:val="none" w:sz="0" w:space="0" w:color="auto"/>
                <w:right w:val="none" w:sz="0" w:space="0" w:color="auto"/>
              </w:divBdr>
            </w:div>
            <w:div w:id="1417827368">
              <w:marLeft w:val="0"/>
              <w:marRight w:val="0"/>
              <w:marTop w:val="0"/>
              <w:marBottom w:val="0"/>
              <w:divBdr>
                <w:top w:val="none" w:sz="0" w:space="0" w:color="auto"/>
                <w:left w:val="none" w:sz="0" w:space="0" w:color="auto"/>
                <w:bottom w:val="none" w:sz="0" w:space="0" w:color="auto"/>
                <w:right w:val="none" w:sz="0" w:space="0" w:color="auto"/>
              </w:divBdr>
            </w:div>
            <w:div w:id="530261196">
              <w:marLeft w:val="0"/>
              <w:marRight w:val="0"/>
              <w:marTop w:val="0"/>
              <w:marBottom w:val="0"/>
              <w:divBdr>
                <w:top w:val="none" w:sz="0" w:space="0" w:color="auto"/>
                <w:left w:val="none" w:sz="0" w:space="0" w:color="auto"/>
                <w:bottom w:val="none" w:sz="0" w:space="0" w:color="auto"/>
                <w:right w:val="none" w:sz="0" w:space="0" w:color="auto"/>
              </w:divBdr>
            </w:div>
            <w:div w:id="1085298037">
              <w:marLeft w:val="0"/>
              <w:marRight w:val="0"/>
              <w:marTop w:val="0"/>
              <w:marBottom w:val="0"/>
              <w:divBdr>
                <w:top w:val="none" w:sz="0" w:space="0" w:color="auto"/>
                <w:left w:val="none" w:sz="0" w:space="0" w:color="auto"/>
                <w:bottom w:val="none" w:sz="0" w:space="0" w:color="auto"/>
                <w:right w:val="none" w:sz="0" w:space="0" w:color="auto"/>
              </w:divBdr>
            </w:div>
            <w:div w:id="87625291">
              <w:marLeft w:val="0"/>
              <w:marRight w:val="0"/>
              <w:marTop w:val="0"/>
              <w:marBottom w:val="0"/>
              <w:divBdr>
                <w:top w:val="none" w:sz="0" w:space="0" w:color="auto"/>
                <w:left w:val="none" w:sz="0" w:space="0" w:color="auto"/>
                <w:bottom w:val="none" w:sz="0" w:space="0" w:color="auto"/>
                <w:right w:val="none" w:sz="0" w:space="0" w:color="auto"/>
              </w:divBdr>
            </w:div>
            <w:div w:id="1791708373">
              <w:marLeft w:val="0"/>
              <w:marRight w:val="0"/>
              <w:marTop w:val="0"/>
              <w:marBottom w:val="0"/>
              <w:divBdr>
                <w:top w:val="none" w:sz="0" w:space="0" w:color="auto"/>
                <w:left w:val="none" w:sz="0" w:space="0" w:color="auto"/>
                <w:bottom w:val="none" w:sz="0" w:space="0" w:color="auto"/>
                <w:right w:val="none" w:sz="0" w:space="0" w:color="auto"/>
              </w:divBdr>
            </w:div>
            <w:div w:id="590314384">
              <w:marLeft w:val="0"/>
              <w:marRight w:val="0"/>
              <w:marTop w:val="0"/>
              <w:marBottom w:val="0"/>
              <w:divBdr>
                <w:top w:val="none" w:sz="0" w:space="0" w:color="auto"/>
                <w:left w:val="none" w:sz="0" w:space="0" w:color="auto"/>
                <w:bottom w:val="none" w:sz="0" w:space="0" w:color="auto"/>
                <w:right w:val="none" w:sz="0" w:space="0" w:color="auto"/>
              </w:divBdr>
            </w:div>
            <w:div w:id="1664429090">
              <w:marLeft w:val="0"/>
              <w:marRight w:val="0"/>
              <w:marTop w:val="0"/>
              <w:marBottom w:val="0"/>
              <w:divBdr>
                <w:top w:val="none" w:sz="0" w:space="0" w:color="auto"/>
                <w:left w:val="none" w:sz="0" w:space="0" w:color="auto"/>
                <w:bottom w:val="none" w:sz="0" w:space="0" w:color="auto"/>
                <w:right w:val="none" w:sz="0" w:space="0" w:color="auto"/>
              </w:divBdr>
            </w:div>
            <w:div w:id="983200044">
              <w:marLeft w:val="0"/>
              <w:marRight w:val="0"/>
              <w:marTop w:val="0"/>
              <w:marBottom w:val="0"/>
              <w:divBdr>
                <w:top w:val="none" w:sz="0" w:space="0" w:color="auto"/>
                <w:left w:val="none" w:sz="0" w:space="0" w:color="auto"/>
                <w:bottom w:val="none" w:sz="0" w:space="0" w:color="auto"/>
                <w:right w:val="none" w:sz="0" w:space="0" w:color="auto"/>
              </w:divBdr>
            </w:div>
            <w:div w:id="1004671571">
              <w:marLeft w:val="0"/>
              <w:marRight w:val="0"/>
              <w:marTop w:val="0"/>
              <w:marBottom w:val="0"/>
              <w:divBdr>
                <w:top w:val="none" w:sz="0" w:space="0" w:color="auto"/>
                <w:left w:val="none" w:sz="0" w:space="0" w:color="auto"/>
                <w:bottom w:val="none" w:sz="0" w:space="0" w:color="auto"/>
                <w:right w:val="none" w:sz="0" w:space="0" w:color="auto"/>
              </w:divBdr>
            </w:div>
            <w:div w:id="403383491">
              <w:marLeft w:val="0"/>
              <w:marRight w:val="0"/>
              <w:marTop w:val="0"/>
              <w:marBottom w:val="0"/>
              <w:divBdr>
                <w:top w:val="none" w:sz="0" w:space="0" w:color="auto"/>
                <w:left w:val="none" w:sz="0" w:space="0" w:color="auto"/>
                <w:bottom w:val="none" w:sz="0" w:space="0" w:color="auto"/>
                <w:right w:val="none" w:sz="0" w:space="0" w:color="auto"/>
              </w:divBdr>
            </w:div>
            <w:div w:id="1725253165">
              <w:marLeft w:val="0"/>
              <w:marRight w:val="0"/>
              <w:marTop w:val="0"/>
              <w:marBottom w:val="0"/>
              <w:divBdr>
                <w:top w:val="none" w:sz="0" w:space="0" w:color="auto"/>
                <w:left w:val="none" w:sz="0" w:space="0" w:color="auto"/>
                <w:bottom w:val="none" w:sz="0" w:space="0" w:color="auto"/>
                <w:right w:val="none" w:sz="0" w:space="0" w:color="auto"/>
              </w:divBdr>
            </w:div>
            <w:div w:id="1194269249">
              <w:marLeft w:val="0"/>
              <w:marRight w:val="0"/>
              <w:marTop w:val="0"/>
              <w:marBottom w:val="0"/>
              <w:divBdr>
                <w:top w:val="none" w:sz="0" w:space="0" w:color="auto"/>
                <w:left w:val="none" w:sz="0" w:space="0" w:color="auto"/>
                <w:bottom w:val="none" w:sz="0" w:space="0" w:color="auto"/>
                <w:right w:val="none" w:sz="0" w:space="0" w:color="auto"/>
              </w:divBdr>
            </w:div>
            <w:div w:id="813253015">
              <w:marLeft w:val="0"/>
              <w:marRight w:val="0"/>
              <w:marTop w:val="0"/>
              <w:marBottom w:val="0"/>
              <w:divBdr>
                <w:top w:val="none" w:sz="0" w:space="0" w:color="auto"/>
                <w:left w:val="none" w:sz="0" w:space="0" w:color="auto"/>
                <w:bottom w:val="none" w:sz="0" w:space="0" w:color="auto"/>
                <w:right w:val="none" w:sz="0" w:space="0" w:color="auto"/>
              </w:divBdr>
            </w:div>
            <w:div w:id="1401752800">
              <w:marLeft w:val="0"/>
              <w:marRight w:val="0"/>
              <w:marTop w:val="0"/>
              <w:marBottom w:val="0"/>
              <w:divBdr>
                <w:top w:val="none" w:sz="0" w:space="0" w:color="auto"/>
                <w:left w:val="none" w:sz="0" w:space="0" w:color="auto"/>
                <w:bottom w:val="none" w:sz="0" w:space="0" w:color="auto"/>
                <w:right w:val="none" w:sz="0" w:space="0" w:color="auto"/>
              </w:divBdr>
            </w:div>
            <w:div w:id="1777675296">
              <w:marLeft w:val="0"/>
              <w:marRight w:val="0"/>
              <w:marTop w:val="0"/>
              <w:marBottom w:val="0"/>
              <w:divBdr>
                <w:top w:val="none" w:sz="0" w:space="0" w:color="auto"/>
                <w:left w:val="none" w:sz="0" w:space="0" w:color="auto"/>
                <w:bottom w:val="none" w:sz="0" w:space="0" w:color="auto"/>
                <w:right w:val="none" w:sz="0" w:space="0" w:color="auto"/>
              </w:divBdr>
            </w:div>
            <w:div w:id="1567689656">
              <w:marLeft w:val="0"/>
              <w:marRight w:val="0"/>
              <w:marTop w:val="0"/>
              <w:marBottom w:val="0"/>
              <w:divBdr>
                <w:top w:val="none" w:sz="0" w:space="0" w:color="auto"/>
                <w:left w:val="none" w:sz="0" w:space="0" w:color="auto"/>
                <w:bottom w:val="none" w:sz="0" w:space="0" w:color="auto"/>
                <w:right w:val="none" w:sz="0" w:space="0" w:color="auto"/>
              </w:divBdr>
            </w:div>
            <w:div w:id="447087787">
              <w:marLeft w:val="0"/>
              <w:marRight w:val="0"/>
              <w:marTop w:val="0"/>
              <w:marBottom w:val="0"/>
              <w:divBdr>
                <w:top w:val="none" w:sz="0" w:space="0" w:color="auto"/>
                <w:left w:val="none" w:sz="0" w:space="0" w:color="auto"/>
                <w:bottom w:val="none" w:sz="0" w:space="0" w:color="auto"/>
                <w:right w:val="none" w:sz="0" w:space="0" w:color="auto"/>
              </w:divBdr>
            </w:div>
            <w:div w:id="188497359">
              <w:marLeft w:val="0"/>
              <w:marRight w:val="0"/>
              <w:marTop w:val="0"/>
              <w:marBottom w:val="0"/>
              <w:divBdr>
                <w:top w:val="none" w:sz="0" w:space="0" w:color="auto"/>
                <w:left w:val="none" w:sz="0" w:space="0" w:color="auto"/>
                <w:bottom w:val="none" w:sz="0" w:space="0" w:color="auto"/>
                <w:right w:val="none" w:sz="0" w:space="0" w:color="auto"/>
              </w:divBdr>
            </w:div>
            <w:div w:id="1349140510">
              <w:marLeft w:val="0"/>
              <w:marRight w:val="0"/>
              <w:marTop w:val="0"/>
              <w:marBottom w:val="0"/>
              <w:divBdr>
                <w:top w:val="none" w:sz="0" w:space="0" w:color="auto"/>
                <w:left w:val="none" w:sz="0" w:space="0" w:color="auto"/>
                <w:bottom w:val="none" w:sz="0" w:space="0" w:color="auto"/>
                <w:right w:val="none" w:sz="0" w:space="0" w:color="auto"/>
              </w:divBdr>
            </w:div>
            <w:div w:id="1340279902">
              <w:marLeft w:val="0"/>
              <w:marRight w:val="0"/>
              <w:marTop w:val="0"/>
              <w:marBottom w:val="0"/>
              <w:divBdr>
                <w:top w:val="none" w:sz="0" w:space="0" w:color="auto"/>
                <w:left w:val="none" w:sz="0" w:space="0" w:color="auto"/>
                <w:bottom w:val="none" w:sz="0" w:space="0" w:color="auto"/>
                <w:right w:val="none" w:sz="0" w:space="0" w:color="auto"/>
              </w:divBdr>
            </w:div>
            <w:div w:id="92095244">
              <w:marLeft w:val="0"/>
              <w:marRight w:val="0"/>
              <w:marTop w:val="0"/>
              <w:marBottom w:val="0"/>
              <w:divBdr>
                <w:top w:val="none" w:sz="0" w:space="0" w:color="auto"/>
                <w:left w:val="none" w:sz="0" w:space="0" w:color="auto"/>
                <w:bottom w:val="none" w:sz="0" w:space="0" w:color="auto"/>
                <w:right w:val="none" w:sz="0" w:space="0" w:color="auto"/>
              </w:divBdr>
            </w:div>
            <w:div w:id="957881713">
              <w:marLeft w:val="0"/>
              <w:marRight w:val="0"/>
              <w:marTop w:val="0"/>
              <w:marBottom w:val="0"/>
              <w:divBdr>
                <w:top w:val="none" w:sz="0" w:space="0" w:color="auto"/>
                <w:left w:val="none" w:sz="0" w:space="0" w:color="auto"/>
                <w:bottom w:val="none" w:sz="0" w:space="0" w:color="auto"/>
                <w:right w:val="none" w:sz="0" w:space="0" w:color="auto"/>
              </w:divBdr>
            </w:div>
            <w:div w:id="2112507498">
              <w:marLeft w:val="0"/>
              <w:marRight w:val="0"/>
              <w:marTop w:val="0"/>
              <w:marBottom w:val="0"/>
              <w:divBdr>
                <w:top w:val="none" w:sz="0" w:space="0" w:color="auto"/>
                <w:left w:val="none" w:sz="0" w:space="0" w:color="auto"/>
                <w:bottom w:val="none" w:sz="0" w:space="0" w:color="auto"/>
                <w:right w:val="none" w:sz="0" w:space="0" w:color="auto"/>
              </w:divBdr>
            </w:div>
            <w:div w:id="1212619243">
              <w:marLeft w:val="0"/>
              <w:marRight w:val="0"/>
              <w:marTop w:val="0"/>
              <w:marBottom w:val="0"/>
              <w:divBdr>
                <w:top w:val="none" w:sz="0" w:space="0" w:color="auto"/>
                <w:left w:val="none" w:sz="0" w:space="0" w:color="auto"/>
                <w:bottom w:val="none" w:sz="0" w:space="0" w:color="auto"/>
                <w:right w:val="none" w:sz="0" w:space="0" w:color="auto"/>
              </w:divBdr>
            </w:div>
            <w:div w:id="1406534396">
              <w:marLeft w:val="0"/>
              <w:marRight w:val="0"/>
              <w:marTop w:val="0"/>
              <w:marBottom w:val="0"/>
              <w:divBdr>
                <w:top w:val="none" w:sz="0" w:space="0" w:color="auto"/>
                <w:left w:val="none" w:sz="0" w:space="0" w:color="auto"/>
                <w:bottom w:val="none" w:sz="0" w:space="0" w:color="auto"/>
                <w:right w:val="none" w:sz="0" w:space="0" w:color="auto"/>
              </w:divBdr>
            </w:div>
            <w:div w:id="335545168">
              <w:marLeft w:val="0"/>
              <w:marRight w:val="0"/>
              <w:marTop w:val="0"/>
              <w:marBottom w:val="0"/>
              <w:divBdr>
                <w:top w:val="none" w:sz="0" w:space="0" w:color="auto"/>
                <w:left w:val="none" w:sz="0" w:space="0" w:color="auto"/>
                <w:bottom w:val="none" w:sz="0" w:space="0" w:color="auto"/>
                <w:right w:val="none" w:sz="0" w:space="0" w:color="auto"/>
              </w:divBdr>
            </w:div>
            <w:div w:id="454448455">
              <w:marLeft w:val="0"/>
              <w:marRight w:val="0"/>
              <w:marTop w:val="0"/>
              <w:marBottom w:val="0"/>
              <w:divBdr>
                <w:top w:val="none" w:sz="0" w:space="0" w:color="auto"/>
                <w:left w:val="none" w:sz="0" w:space="0" w:color="auto"/>
                <w:bottom w:val="none" w:sz="0" w:space="0" w:color="auto"/>
                <w:right w:val="none" w:sz="0" w:space="0" w:color="auto"/>
              </w:divBdr>
            </w:div>
            <w:div w:id="380174804">
              <w:marLeft w:val="0"/>
              <w:marRight w:val="0"/>
              <w:marTop w:val="0"/>
              <w:marBottom w:val="0"/>
              <w:divBdr>
                <w:top w:val="none" w:sz="0" w:space="0" w:color="auto"/>
                <w:left w:val="none" w:sz="0" w:space="0" w:color="auto"/>
                <w:bottom w:val="none" w:sz="0" w:space="0" w:color="auto"/>
                <w:right w:val="none" w:sz="0" w:space="0" w:color="auto"/>
              </w:divBdr>
            </w:div>
            <w:div w:id="519926853">
              <w:marLeft w:val="0"/>
              <w:marRight w:val="0"/>
              <w:marTop w:val="0"/>
              <w:marBottom w:val="0"/>
              <w:divBdr>
                <w:top w:val="none" w:sz="0" w:space="0" w:color="auto"/>
                <w:left w:val="none" w:sz="0" w:space="0" w:color="auto"/>
                <w:bottom w:val="none" w:sz="0" w:space="0" w:color="auto"/>
                <w:right w:val="none" w:sz="0" w:space="0" w:color="auto"/>
              </w:divBdr>
            </w:div>
            <w:div w:id="923151901">
              <w:marLeft w:val="0"/>
              <w:marRight w:val="0"/>
              <w:marTop w:val="0"/>
              <w:marBottom w:val="0"/>
              <w:divBdr>
                <w:top w:val="none" w:sz="0" w:space="0" w:color="auto"/>
                <w:left w:val="none" w:sz="0" w:space="0" w:color="auto"/>
                <w:bottom w:val="none" w:sz="0" w:space="0" w:color="auto"/>
                <w:right w:val="none" w:sz="0" w:space="0" w:color="auto"/>
              </w:divBdr>
            </w:div>
            <w:div w:id="349570888">
              <w:marLeft w:val="0"/>
              <w:marRight w:val="0"/>
              <w:marTop w:val="0"/>
              <w:marBottom w:val="0"/>
              <w:divBdr>
                <w:top w:val="none" w:sz="0" w:space="0" w:color="auto"/>
                <w:left w:val="none" w:sz="0" w:space="0" w:color="auto"/>
                <w:bottom w:val="none" w:sz="0" w:space="0" w:color="auto"/>
                <w:right w:val="none" w:sz="0" w:space="0" w:color="auto"/>
              </w:divBdr>
            </w:div>
            <w:div w:id="1697925355">
              <w:marLeft w:val="0"/>
              <w:marRight w:val="0"/>
              <w:marTop w:val="0"/>
              <w:marBottom w:val="0"/>
              <w:divBdr>
                <w:top w:val="none" w:sz="0" w:space="0" w:color="auto"/>
                <w:left w:val="none" w:sz="0" w:space="0" w:color="auto"/>
                <w:bottom w:val="none" w:sz="0" w:space="0" w:color="auto"/>
                <w:right w:val="none" w:sz="0" w:space="0" w:color="auto"/>
              </w:divBdr>
            </w:div>
            <w:div w:id="1969041541">
              <w:marLeft w:val="0"/>
              <w:marRight w:val="0"/>
              <w:marTop w:val="0"/>
              <w:marBottom w:val="0"/>
              <w:divBdr>
                <w:top w:val="none" w:sz="0" w:space="0" w:color="auto"/>
                <w:left w:val="none" w:sz="0" w:space="0" w:color="auto"/>
                <w:bottom w:val="none" w:sz="0" w:space="0" w:color="auto"/>
                <w:right w:val="none" w:sz="0" w:space="0" w:color="auto"/>
              </w:divBdr>
            </w:div>
            <w:div w:id="50468372">
              <w:marLeft w:val="0"/>
              <w:marRight w:val="0"/>
              <w:marTop w:val="0"/>
              <w:marBottom w:val="0"/>
              <w:divBdr>
                <w:top w:val="none" w:sz="0" w:space="0" w:color="auto"/>
                <w:left w:val="none" w:sz="0" w:space="0" w:color="auto"/>
                <w:bottom w:val="none" w:sz="0" w:space="0" w:color="auto"/>
                <w:right w:val="none" w:sz="0" w:space="0" w:color="auto"/>
              </w:divBdr>
            </w:div>
            <w:div w:id="123618157">
              <w:marLeft w:val="0"/>
              <w:marRight w:val="0"/>
              <w:marTop w:val="0"/>
              <w:marBottom w:val="0"/>
              <w:divBdr>
                <w:top w:val="none" w:sz="0" w:space="0" w:color="auto"/>
                <w:left w:val="none" w:sz="0" w:space="0" w:color="auto"/>
                <w:bottom w:val="none" w:sz="0" w:space="0" w:color="auto"/>
                <w:right w:val="none" w:sz="0" w:space="0" w:color="auto"/>
              </w:divBdr>
            </w:div>
            <w:div w:id="11835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9319">
      <w:bodyDiv w:val="1"/>
      <w:marLeft w:val="0"/>
      <w:marRight w:val="0"/>
      <w:marTop w:val="0"/>
      <w:marBottom w:val="0"/>
      <w:divBdr>
        <w:top w:val="none" w:sz="0" w:space="0" w:color="auto"/>
        <w:left w:val="none" w:sz="0" w:space="0" w:color="auto"/>
        <w:bottom w:val="none" w:sz="0" w:space="0" w:color="auto"/>
        <w:right w:val="none" w:sz="0" w:space="0" w:color="auto"/>
      </w:divBdr>
      <w:divsChild>
        <w:div w:id="594484543">
          <w:marLeft w:val="0"/>
          <w:marRight w:val="0"/>
          <w:marTop w:val="0"/>
          <w:marBottom w:val="0"/>
          <w:divBdr>
            <w:top w:val="none" w:sz="0" w:space="0" w:color="auto"/>
            <w:left w:val="none" w:sz="0" w:space="0" w:color="auto"/>
            <w:bottom w:val="none" w:sz="0" w:space="0" w:color="auto"/>
            <w:right w:val="none" w:sz="0" w:space="0" w:color="auto"/>
          </w:divBdr>
          <w:divsChild>
            <w:div w:id="10207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052">
      <w:bodyDiv w:val="1"/>
      <w:marLeft w:val="0"/>
      <w:marRight w:val="0"/>
      <w:marTop w:val="0"/>
      <w:marBottom w:val="0"/>
      <w:divBdr>
        <w:top w:val="none" w:sz="0" w:space="0" w:color="auto"/>
        <w:left w:val="none" w:sz="0" w:space="0" w:color="auto"/>
        <w:bottom w:val="none" w:sz="0" w:space="0" w:color="auto"/>
        <w:right w:val="none" w:sz="0" w:space="0" w:color="auto"/>
      </w:divBdr>
      <w:divsChild>
        <w:div w:id="1591348179">
          <w:marLeft w:val="0"/>
          <w:marRight w:val="0"/>
          <w:marTop w:val="0"/>
          <w:marBottom w:val="0"/>
          <w:divBdr>
            <w:top w:val="none" w:sz="0" w:space="0" w:color="auto"/>
            <w:left w:val="none" w:sz="0" w:space="0" w:color="auto"/>
            <w:bottom w:val="none" w:sz="0" w:space="0" w:color="auto"/>
            <w:right w:val="none" w:sz="0" w:space="0" w:color="auto"/>
          </w:divBdr>
          <w:divsChild>
            <w:div w:id="1950090264">
              <w:marLeft w:val="0"/>
              <w:marRight w:val="0"/>
              <w:marTop w:val="0"/>
              <w:marBottom w:val="0"/>
              <w:divBdr>
                <w:top w:val="none" w:sz="0" w:space="0" w:color="auto"/>
                <w:left w:val="none" w:sz="0" w:space="0" w:color="auto"/>
                <w:bottom w:val="none" w:sz="0" w:space="0" w:color="auto"/>
                <w:right w:val="none" w:sz="0" w:space="0" w:color="auto"/>
              </w:divBdr>
            </w:div>
            <w:div w:id="555823042">
              <w:marLeft w:val="0"/>
              <w:marRight w:val="0"/>
              <w:marTop w:val="0"/>
              <w:marBottom w:val="0"/>
              <w:divBdr>
                <w:top w:val="none" w:sz="0" w:space="0" w:color="auto"/>
                <w:left w:val="none" w:sz="0" w:space="0" w:color="auto"/>
                <w:bottom w:val="none" w:sz="0" w:space="0" w:color="auto"/>
                <w:right w:val="none" w:sz="0" w:space="0" w:color="auto"/>
              </w:divBdr>
            </w:div>
            <w:div w:id="1152018705">
              <w:marLeft w:val="0"/>
              <w:marRight w:val="0"/>
              <w:marTop w:val="0"/>
              <w:marBottom w:val="0"/>
              <w:divBdr>
                <w:top w:val="none" w:sz="0" w:space="0" w:color="auto"/>
                <w:left w:val="none" w:sz="0" w:space="0" w:color="auto"/>
                <w:bottom w:val="none" w:sz="0" w:space="0" w:color="auto"/>
                <w:right w:val="none" w:sz="0" w:space="0" w:color="auto"/>
              </w:divBdr>
            </w:div>
            <w:div w:id="1331912827">
              <w:marLeft w:val="0"/>
              <w:marRight w:val="0"/>
              <w:marTop w:val="0"/>
              <w:marBottom w:val="0"/>
              <w:divBdr>
                <w:top w:val="none" w:sz="0" w:space="0" w:color="auto"/>
                <w:left w:val="none" w:sz="0" w:space="0" w:color="auto"/>
                <w:bottom w:val="none" w:sz="0" w:space="0" w:color="auto"/>
                <w:right w:val="none" w:sz="0" w:space="0" w:color="auto"/>
              </w:divBdr>
            </w:div>
            <w:div w:id="1813979319">
              <w:marLeft w:val="0"/>
              <w:marRight w:val="0"/>
              <w:marTop w:val="0"/>
              <w:marBottom w:val="0"/>
              <w:divBdr>
                <w:top w:val="none" w:sz="0" w:space="0" w:color="auto"/>
                <w:left w:val="none" w:sz="0" w:space="0" w:color="auto"/>
                <w:bottom w:val="none" w:sz="0" w:space="0" w:color="auto"/>
                <w:right w:val="none" w:sz="0" w:space="0" w:color="auto"/>
              </w:divBdr>
            </w:div>
            <w:div w:id="432822135">
              <w:marLeft w:val="0"/>
              <w:marRight w:val="0"/>
              <w:marTop w:val="0"/>
              <w:marBottom w:val="0"/>
              <w:divBdr>
                <w:top w:val="none" w:sz="0" w:space="0" w:color="auto"/>
                <w:left w:val="none" w:sz="0" w:space="0" w:color="auto"/>
                <w:bottom w:val="none" w:sz="0" w:space="0" w:color="auto"/>
                <w:right w:val="none" w:sz="0" w:space="0" w:color="auto"/>
              </w:divBdr>
            </w:div>
            <w:div w:id="352650332">
              <w:marLeft w:val="0"/>
              <w:marRight w:val="0"/>
              <w:marTop w:val="0"/>
              <w:marBottom w:val="0"/>
              <w:divBdr>
                <w:top w:val="none" w:sz="0" w:space="0" w:color="auto"/>
                <w:left w:val="none" w:sz="0" w:space="0" w:color="auto"/>
                <w:bottom w:val="none" w:sz="0" w:space="0" w:color="auto"/>
                <w:right w:val="none" w:sz="0" w:space="0" w:color="auto"/>
              </w:divBdr>
            </w:div>
            <w:div w:id="888691177">
              <w:marLeft w:val="0"/>
              <w:marRight w:val="0"/>
              <w:marTop w:val="0"/>
              <w:marBottom w:val="0"/>
              <w:divBdr>
                <w:top w:val="none" w:sz="0" w:space="0" w:color="auto"/>
                <w:left w:val="none" w:sz="0" w:space="0" w:color="auto"/>
                <w:bottom w:val="none" w:sz="0" w:space="0" w:color="auto"/>
                <w:right w:val="none" w:sz="0" w:space="0" w:color="auto"/>
              </w:divBdr>
            </w:div>
            <w:div w:id="1837070406">
              <w:marLeft w:val="0"/>
              <w:marRight w:val="0"/>
              <w:marTop w:val="0"/>
              <w:marBottom w:val="0"/>
              <w:divBdr>
                <w:top w:val="none" w:sz="0" w:space="0" w:color="auto"/>
                <w:left w:val="none" w:sz="0" w:space="0" w:color="auto"/>
                <w:bottom w:val="none" w:sz="0" w:space="0" w:color="auto"/>
                <w:right w:val="none" w:sz="0" w:space="0" w:color="auto"/>
              </w:divBdr>
            </w:div>
            <w:div w:id="777339069">
              <w:marLeft w:val="0"/>
              <w:marRight w:val="0"/>
              <w:marTop w:val="0"/>
              <w:marBottom w:val="0"/>
              <w:divBdr>
                <w:top w:val="none" w:sz="0" w:space="0" w:color="auto"/>
                <w:left w:val="none" w:sz="0" w:space="0" w:color="auto"/>
                <w:bottom w:val="none" w:sz="0" w:space="0" w:color="auto"/>
                <w:right w:val="none" w:sz="0" w:space="0" w:color="auto"/>
              </w:divBdr>
            </w:div>
            <w:div w:id="525367163">
              <w:marLeft w:val="0"/>
              <w:marRight w:val="0"/>
              <w:marTop w:val="0"/>
              <w:marBottom w:val="0"/>
              <w:divBdr>
                <w:top w:val="none" w:sz="0" w:space="0" w:color="auto"/>
                <w:left w:val="none" w:sz="0" w:space="0" w:color="auto"/>
                <w:bottom w:val="none" w:sz="0" w:space="0" w:color="auto"/>
                <w:right w:val="none" w:sz="0" w:space="0" w:color="auto"/>
              </w:divBdr>
            </w:div>
            <w:div w:id="1462261099">
              <w:marLeft w:val="0"/>
              <w:marRight w:val="0"/>
              <w:marTop w:val="0"/>
              <w:marBottom w:val="0"/>
              <w:divBdr>
                <w:top w:val="none" w:sz="0" w:space="0" w:color="auto"/>
                <w:left w:val="none" w:sz="0" w:space="0" w:color="auto"/>
                <w:bottom w:val="none" w:sz="0" w:space="0" w:color="auto"/>
                <w:right w:val="none" w:sz="0" w:space="0" w:color="auto"/>
              </w:divBdr>
            </w:div>
            <w:div w:id="221986694">
              <w:marLeft w:val="0"/>
              <w:marRight w:val="0"/>
              <w:marTop w:val="0"/>
              <w:marBottom w:val="0"/>
              <w:divBdr>
                <w:top w:val="none" w:sz="0" w:space="0" w:color="auto"/>
                <w:left w:val="none" w:sz="0" w:space="0" w:color="auto"/>
                <w:bottom w:val="none" w:sz="0" w:space="0" w:color="auto"/>
                <w:right w:val="none" w:sz="0" w:space="0" w:color="auto"/>
              </w:divBdr>
            </w:div>
            <w:div w:id="407075447">
              <w:marLeft w:val="0"/>
              <w:marRight w:val="0"/>
              <w:marTop w:val="0"/>
              <w:marBottom w:val="0"/>
              <w:divBdr>
                <w:top w:val="none" w:sz="0" w:space="0" w:color="auto"/>
                <w:left w:val="none" w:sz="0" w:space="0" w:color="auto"/>
                <w:bottom w:val="none" w:sz="0" w:space="0" w:color="auto"/>
                <w:right w:val="none" w:sz="0" w:space="0" w:color="auto"/>
              </w:divBdr>
            </w:div>
            <w:div w:id="1543401213">
              <w:marLeft w:val="0"/>
              <w:marRight w:val="0"/>
              <w:marTop w:val="0"/>
              <w:marBottom w:val="0"/>
              <w:divBdr>
                <w:top w:val="none" w:sz="0" w:space="0" w:color="auto"/>
                <w:left w:val="none" w:sz="0" w:space="0" w:color="auto"/>
                <w:bottom w:val="none" w:sz="0" w:space="0" w:color="auto"/>
                <w:right w:val="none" w:sz="0" w:space="0" w:color="auto"/>
              </w:divBdr>
            </w:div>
            <w:div w:id="1977904171">
              <w:marLeft w:val="0"/>
              <w:marRight w:val="0"/>
              <w:marTop w:val="0"/>
              <w:marBottom w:val="0"/>
              <w:divBdr>
                <w:top w:val="none" w:sz="0" w:space="0" w:color="auto"/>
                <w:left w:val="none" w:sz="0" w:space="0" w:color="auto"/>
                <w:bottom w:val="none" w:sz="0" w:space="0" w:color="auto"/>
                <w:right w:val="none" w:sz="0" w:space="0" w:color="auto"/>
              </w:divBdr>
            </w:div>
            <w:div w:id="1156606440">
              <w:marLeft w:val="0"/>
              <w:marRight w:val="0"/>
              <w:marTop w:val="0"/>
              <w:marBottom w:val="0"/>
              <w:divBdr>
                <w:top w:val="none" w:sz="0" w:space="0" w:color="auto"/>
                <w:left w:val="none" w:sz="0" w:space="0" w:color="auto"/>
                <w:bottom w:val="none" w:sz="0" w:space="0" w:color="auto"/>
                <w:right w:val="none" w:sz="0" w:space="0" w:color="auto"/>
              </w:divBdr>
            </w:div>
            <w:div w:id="111218135">
              <w:marLeft w:val="0"/>
              <w:marRight w:val="0"/>
              <w:marTop w:val="0"/>
              <w:marBottom w:val="0"/>
              <w:divBdr>
                <w:top w:val="none" w:sz="0" w:space="0" w:color="auto"/>
                <w:left w:val="none" w:sz="0" w:space="0" w:color="auto"/>
                <w:bottom w:val="none" w:sz="0" w:space="0" w:color="auto"/>
                <w:right w:val="none" w:sz="0" w:space="0" w:color="auto"/>
              </w:divBdr>
            </w:div>
            <w:div w:id="1849058194">
              <w:marLeft w:val="0"/>
              <w:marRight w:val="0"/>
              <w:marTop w:val="0"/>
              <w:marBottom w:val="0"/>
              <w:divBdr>
                <w:top w:val="none" w:sz="0" w:space="0" w:color="auto"/>
                <w:left w:val="none" w:sz="0" w:space="0" w:color="auto"/>
                <w:bottom w:val="none" w:sz="0" w:space="0" w:color="auto"/>
                <w:right w:val="none" w:sz="0" w:space="0" w:color="auto"/>
              </w:divBdr>
            </w:div>
            <w:div w:id="2135369261">
              <w:marLeft w:val="0"/>
              <w:marRight w:val="0"/>
              <w:marTop w:val="0"/>
              <w:marBottom w:val="0"/>
              <w:divBdr>
                <w:top w:val="none" w:sz="0" w:space="0" w:color="auto"/>
                <w:left w:val="none" w:sz="0" w:space="0" w:color="auto"/>
                <w:bottom w:val="none" w:sz="0" w:space="0" w:color="auto"/>
                <w:right w:val="none" w:sz="0" w:space="0" w:color="auto"/>
              </w:divBdr>
            </w:div>
            <w:div w:id="617955705">
              <w:marLeft w:val="0"/>
              <w:marRight w:val="0"/>
              <w:marTop w:val="0"/>
              <w:marBottom w:val="0"/>
              <w:divBdr>
                <w:top w:val="none" w:sz="0" w:space="0" w:color="auto"/>
                <w:left w:val="none" w:sz="0" w:space="0" w:color="auto"/>
                <w:bottom w:val="none" w:sz="0" w:space="0" w:color="auto"/>
                <w:right w:val="none" w:sz="0" w:space="0" w:color="auto"/>
              </w:divBdr>
            </w:div>
            <w:div w:id="1403988384">
              <w:marLeft w:val="0"/>
              <w:marRight w:val="0"/>
              <w:marTop w:val="0"/>
              <w:marBottom w:val="0"/>
              <w:divBdr>
                <w:top w:val="none" w:sz="0" w:space="0" w:color="auto"/>
                <w:left w:val="none" w:sz="0" w:space="0" w:color="auto"/>
                <w:bottom w:val="none" w:sz="0" w:space="0" w:color="auto"/>
                <w:right w:val="none" w:sz="0" w:space="0" w:color="auto"/>
              </w:divBdr>
            </w:div>
            <w:div w:id="1843619663">
              <w:marLeft w:val="0"/>
              <w:marRight w:val="0"/>
              <w:marTop w:val="0"/>
              <w:marBottom w:val="0"/>
              <w:divBdr>
                <w:top w:val="none" w:sz="0" w:space="0" w:color="auto"/>
                <w:left w:val="none" w:sz="0" w:space="0" w:color="auto"/>
                <w:bottom w:val="none" w:sz="0" w:space="0" w:color="auto"/>
                <w:right w:val="none" w:sz="0" w:space="0" w:color="auto"/>
              </w:divBdr>
            </w:div>
            <w:div w:id="1548908926">
              <w:marLeft w:val="0"/>
              <w:marRight w:val="0"/>
              <w:marTop w:val="0"/>
              <w:marBottom w:val="0"/>
              <w:divBdr>
                <w:top w:val="none" w:sz="0" w:space="0" w:color="auto"/>
                <w:left w:val="none" w:sz="0" w:space="0" w:color="auto"/>
                <w:bottom w:val="none" w:sz="0" w:space="0" w:color="auto"/>
                <w:right w:val="none" w:sz="0" w:space="0" w:color="auto"/>
              </w:divBdr>
            </w:div>
            <w:div w:id="176162353">
              <w:marLeft w:val="0"/>
              <w:marRight w:val="0"/>
              <w:marTop w:val="0"/>
              <w:marBottom w:val="0"/>
              <w:divBdr>
                <w:top w:val="none" w:sz="0" w:space="0" w:color="auto"/>
                <w:left w:val="none" w:sz="0" w:space="0" w:color="auto"/>
                <w:bottom w:val="none" w:sz="0" w:space="0" w:color="auto"/>
                <w:right w:val="none" w:sz="0" w:space="0" w:color="auto"/>
              </w:divBdr>
            </w:div>
            <w:div w:id="2088646467">
              <w:marLeft w:val="0"/>
              <w:marRight w:val="0"/>
              <w:marTop w:val="0"/>
              <w:marBottom w:val="0"/>
              <w:divBdr>
                <w:top w:val="none" w:sz="0" w:space="0" w:color="auto"/>
                <w:left w:val="none" w:sz="0" w:space="0" w:color="auto"/>
                <w:bottom w:val="none" w:sz="0" w:space="0" w:color="auto"/>
                <w:right w:val="none" w:sz="0" w:space="0" w:color="auto"/>
              </w:divBdr>
            </w:div>
            <w:div w:id="519590712">
              <w:marLeft w:val="0"/>
              <w:marRight w:val="0"/>
              <w:marTop w:val="0"/>
              <w:marBottom w:val="0"/>
              <w:divBdr>
                <w:top w:val="none" w:sz="0" w:space="0" w:color="auto"/>
                <w:left w:val="none" w:sz="0" w:space="0" w:color="auto"/>
                <w:bottom w:val="none" w:sz="0" w:space="0" w:color="auto"/>
                <w:right w:val="none" w:sz="0" w:space="0" w:color="auto"/>
              </w:divBdr>
            </w:div>
            <w:div w:id="1012338172">
              <w:marLeft w:val="0"/>
              <w:marRight w:val="0"/>
              <w:marTop w:val="0"/>
              <w:marBottom w:val="0"/>
              <w:divBdr>
                <w:top w:val="none" w:sz="0" w:space="0" w:color="auto"/>
                <w:left w:val="none" w:sz="0" w:space="0" w:color="auto"/>
                <w:bottom w:val="none" w:sz="0" w:space="0" w:color="auto"/>
                <w:right w:val="none" w:sz="0" w:space="0" w:color="auto"/>
              </w:divBdr>
            </w:div>
            <w:div w:id="332612260">
              <w:marLeft w:val="0"/>
              <w:marRight w:val="0"/>
              <w:marTop w:val="0"/>
              <w:marBottom w:val="0"/>
              <w:divBdr>
                <w:top w:val="none" w:sz="0" w:space="0" w:color="auto"/>
                <w:left w:val="none" w:sz="0" w:space="0" w:color="auto"/>
                <w:bottom w:val="none" w:sz="0" w:space="0" w:color="auto"/>
                <w:right w:val="none" w:sz="0" w:space="0" w:color="auto"/>
              </w:divBdr>
            </w:div>
            <w:div w:id="937372529">
              <w:marLeft w:val="0"/>
              <w:marRight w:val="0"/>
              <w:marTop w:val="0"/>
              <w:marBottom w:val="0"/>
              <w:divBdr>
                <w:top w:val="none" w:sz="0" w:space="0" w:color="auto"/>
                <w:left w:val="none" w:sz="0" w:space="0" w:color="auto"/>
                <w:bottom w:val="none" w:sz="0" w:space="0" w:color="auto"/>
                <w:right w:val="none" w:sz="0" w:space="0" w:color="auto"/>
              </w:divBdr>
            </w:div>
            <w:div w:id="446655728">
              <w:marLeft w:val="0"/>
              <w:marRight w:val="0"/>
              <w:marTop w:val="0"/>
              <w:marBottom w:val="0"/>
              <w:divBdr>
                <w:top w:val="none" w:sz="0" w:space="0" w:color="auto"/>
                <w:left w:val="none" w:sz="0" w:space="0" w:color="auto"/>
                <w:bottom w:val="none" w:sz="0" w:space="0" w:color="auto"/>
                <w:right w:val="none" w:sz="0" w:space="0" w:color="auto"/>
              </w:divBdr>
            </w:div>
            <w:div w:id="1847943688">
              <w:marLeft w:val="0"/>
              <w:marRight w:val="0"/>
              <w:marTop w:val="0"/>
              <w:marBottom w:val="0"/>
              <w:divBdr>
                <w:top w:val="none" w:sz="0" w:space="0" w:color="auto"/>
                <w:left w:val="none" w:sz="0" w:space="0" w:color="auto"/>
                <w:bottom w:val="none" w:sz="0" w:space="0" w:color="auto"/>
                <w:right w:val="none" w:sz="0" w:space="0" w:color="auto"/>
              </w:divBdr>
            </w:div>
            <w:div w:id="1618414344">
              <w:marLeft w:val="0"/>
              <w:marRight w:val="0"/>
              <w:marTop w:val="0"/>
              <w:marBottom w:val="0"/>
              <w:divBdr>
                <w:top w:val="none" w:sz="0" w:space="0" w:color="auto"/>
                <w:left w:val="none" w:sz="0" w:space="0" w:color="auto"/>
                <w:bottom w:val="none" w:sz="0" w:space="0" w:color="auto"/>
                <w:right w:val="none" w:sz="0" w:space="0" w:color="auto"/>
              </w:divBdr>
            </w:div>
            <w:div w:id="1084302514">
              <w:marLeft w:val="0"/>
              <w:marRight w:val="0"/>
              <w:marTop w:val="0"/>
              <w:marBottom w:val="0"/>
              <w:divBdr>
                <w:top w:val="none" w:sz="0" w:space="0" w:color="auto"/>
                <w:left w:val="none" w:sz="0" w:space="0" w:color="auto"/>
                <w:bottom w:val="none" w:sz="0" w:space="0" w:color="auto"/>
                <w:right w:val="none" w:sz="0" w:space="0" w:color="auto"/>
              </w:divBdr>
            </w:div>
            <w:div w:id="1540240612">
              <w:marLeft w:val="0"/>
              <w:marRight w:val="0"/>
              <w:marTop w:val="0"/>
              <w:marBottom w:val="0"/>
              <w:divBdr>
                <w:top w:val="none" w:sz="0" w:space="0" w:color="auto"/>
                <w:left w:val="none" w:sz="0" w:space="0" w:color="auto"/>
                <w:bottom w:val="none" w:sz="0" w:space="0" w:color="auto"/>
                <w:right w:val="none" w:sz="0" w:space="0" w:color="auto"/>
              </w:divBdr>
            </w:div>
            <w:div w:id="499976787">
              <w:marLeft w:val="0"/>
              <w:marRight w:val="0"/>
              <w:marTop w:val="0"/>
              <w:marBottom w:val="0"/>
              <w:divBdr>
                <w:top w:val="none" w:sz="0" w:space="0" w:color="auto"/>
                <w:left w:val="none" w:sz="0" w:space="0" w:color="auto"/>
                <w:bottom w:val="none" w:sz="0" w:space="0" w:color="auto"/>
                <w:right w:val="none" w:sz="0" w:space="0" w:color="auto"/>
              </w:divBdr>
            </w:div>
            <w:div w:id="648825802">
              <w:marLeft w:val="0"/>
              <w:marRight w:val="0"/>
              <w:marTop w:val="0"/>
              <w:marBottom w:val="0"/>
              <w:divBdr>
                <w:top w:val="none" w:sz="0" w:space="0" w:color="auto"/>
                <w:left w:val="none" w:sz="0" w:space="0" w:color="auto"/>
                <w:bottom w:val="none" w:sz="0" w:space="0" w:color="auto"/>
                <w:right w:val="none" w:sz="0" w:space="0" w:color="auto"/>
              </w:divBdr>
            </w:div>
            <w:div w:id="820729999">
              <w:marLeft w:val="0"/>
              <w:marRight w:val="0"/>
              <w:marTop w:val="0"/>
              <w:marBottom w:val="0"/>
              <w:divBdr>
                <w:top w:val="none" w:sz="0" w:space="0" w:color="auto"/>
                <w:left w:val="none" w:sz="0" w:space="0" w:color="auto"/>
                <w:bottom w:val="none" w:sz="0" w:space="0" w:color="auto"/>
                <w:right w:val="none" w:sz="0" w:space="0" w:color="auto"/>
              </w:divBdr>
            </w:div>
            <w:div w:id="56562096">
              <w:marLeft w:val="0"/>
              <w:marRight w:val="0"/>
              <w:marTop w:val="0"/>
              <w:marBottom w:val="0"/>
              <w:divBdr>
                <w:top w:val="none" w:sz="0" w:space="0" w:color="auto"/>
                <w:left w:val="none" w:sz="0" w:space="0" w:color="auto"/>
                <w:bottom w:val="none" w:sz="0" w:space="0" w:color="auto"/>
                <w:right w:val="none" w:sz="0" w:space="0" w:color="auto"/>
              </w:divBdr>
            </w:div>
            <w:div w:id="737436670">
              <w:marLeft w:val="0"/>
              <w:marRight w:val="0"/>
              <w:marTop w:val="0"/>
              <w:marBottom w:val="0"/>
              <w:divBdr>
                <w:top w:val="none" w:sz="0" w:space="0" w:color="auto"/>
                <w:left w:val="none" w:sz="0" w:space="0" w:color="auto"/>
                <w:bottom w:val="none" w:sz="0" w:space="0" w:color="auto"/>
                <w:right w:val="none" w:sz="0" w:space="0" w:color="auto"/>
              </w:divBdr>
            </w:div>
            <w:div w:id="633363909">
              <w:marLeft w:val="0"/>
              <w:marRight w:val="0"/>
              <w:marTop w:val="0"/>
              <w:marBottom w:val="0"/>
              <w:divBdr>
                <w:top w:val="none" w:sz="0" w:space="0" w:color="auto"/>
                <w:left w:val="none" w:sz="0" w:space="0" w:color="auto"/>
                <w:bottom w:val="none" w:sz="0" w:space="0" w:color="auto"/>
                <w:right w:val="none" w:sz="0" w:space="0" w:color="auto"/>
              </w:divBdr>
            </w:div>
            <w:div w:id="27612853">
              <w:marLeft w:val="0"/>
              <w:marRight w:val="0"/>
              <w:marTop w:val="0"/>
              <w:marBottom w:val="0"/>
              <w:divBdr>
                <w:top w:val="none" w:sz="0" w:space="0" w:color="auto"/>
                <w:left w:val="none" w:sz="0" w:space="0" w:color="auto"/>
                <w:bottom w:val="none" w:sz="0" w:space="0" w:color="auto"/>
                <w:right w:val="none" w:sz="0" w:space="0" w:color="auto"/>
              </w:divBdr>
            </w:div>
            <w:div w:id="113377568">
              <w:marLeft w:val="0"/>
              <w:marRight w:val="0"/>
              <w:marTop w:val="0"/>
              <w:marBottom w:val="0"/>
              <w:divBdr>
                <w:top w:val="none" w:sz="0" w:space="0" w:color="auto"/>
                <w:left w:val="none" w:sz="0" w:space="0" w:color="auto"/>
                <w:bottom w:val="none" w:sz="0" w:space="0" w:color="auto"/>
                <w:right w:val="none" w:sz="0" w:space="0" w:color="auto"/>
              </w:divBdr>
            </w:div>
            <w:div w:id="788400916">
              <w:marLeft w:val="0"/>
              <w:marRight w:val="0"/>
              <w:marTop w:val="0"/>
              <w:marBottom w:val="0"/>
              <w:divBdr>
                <w:top w:val="none" w:sz="0" w:space="0" w:color="auto"/>
                <w:left w:val="none" w:sz="0" w:space="0" w:color="auto"/>
                <w:bottom w:val="none" w:sz="0" w:space="0" w:color="auto"/>
                <w:right w:val="none" w:sz="0" w:space="0" w:color="auto"/>
              </w:divBdr>
            </w:div>
            <w:div w:id="266741966">
              <w:marLeft w:val="0"/>
              <w:marRight w:val="0"/>
              <w:marTop w:val="0"/>
              <w:marBottom w:val="0"/>
              <w:divBdr>
                <w:top w:val="none" w:sz="0" w:space="0" w:color="auto"/>
                <w:left w:val="none" w:sz="0" w:space="0" w:color="auto"/>
                <w:bottom w:val="none" w:sz="0" w:space="0" w:color="auto"/>
                <w:right w:val="none" w:sz="0" w:space="0" w:color="auto"/>
              </w:divBdr>
            </w:div>
            <w:div w:id="1755280610">
              <w:marLeft w:val="0"/>
              <w:marRight w:val="0"/>
              <w:marTop w:val="0"/>
              <w:marBottom w:val="0"/>
              <w:divBdr>
                <w:top w:val="none" w:sz="0" w:space="0" w:color="auto"/>
                <w:left w:val="none" w:sz="0" w:space="0" w:color="auto"/>
                <w:bottom w:val="none" w:sz="0" w:space="0" w:color="auto"/>
                <w:right w:val="none" w:sz="0" w:space="0" w:color="auto"/>
              </w:divBdr>
            </w:div>
            <w:div w:id="968784856">
              <w:marLeft w:val="0"/>
              <w:marRight w:val="0"/>
              <w:marTop w:val="0"/>
              <w:marBottom w:val="0"/>
              <w:divBdr>
                <w:top w:val="none" w:sz="0" w:space="0" w:color="auto"/>
                <w:left w:val="none" w:sz="0" w:space="0" w:color="auto"/>
                <w:bottom w:val="none" w:sz="0" w:space="0" w:color="auto"/>
                <w:right w:val="none" w:sz="0" w:space="0" w:color="auto"/>
              </w:divBdr>
            </w:div>
            <w:div w:id="1094203597">
              <w:marLeft w:val="0"/>
              <w:marRight w:val="0"/>
              <w:marTop w:val="0"/>
              <w:marBottom w:val="0"/>
              <w:divBdr>
                <w:top w:val="none" w:sz="0" w:space="0" w:color="auto"/>
                <w:left w:val="none" w:sz="0" w:space="0" w:color="auto"/>
                <w:bottom w:val="none" w:sz="0" w:space="0" w:color="auto"/>
                <w:right w:val="none" w:sz="0" w:space="0" w:color="auto"/>
              </w:divBdr>
            </w:div>
            <w:div w:id="403335127">
              <w:marLeft w:val="0"/>
              <w:marRight w:val="0"/>
              <w:marTop w:val="0"/>
              <w:marBottom w:val="0"/>
              <w:divBdr>
                <w:top w:val="none" w:sz="0" w:space="0" w:color="auto"/>
                <w:left w:val="none" w:sz="0" w:space="0" w:color="auto"/>
                <w:bottom w:val="none" w:sz="0" w:space="0" w:color="auto"/>
                <w:right w:val="none" w:sz="0" w:space="0" w:color="auto"/>
              </w:divBdr>
            </w:div>
            <w:div w:id="1075394621">
              <w:marLeft w:val="0"/>
              <w:marRight w:val="0"/>
              <w:marTop w:val="0"/>
              <w:marBottom w:val="0"/>
              <w:divBdr>
                <w:top w:val="none" w:sz="0" w:space="0" w:color="auto"/>
                <w:left w:val="none" w:sz="0" w:space="0" w:color="auto"/>
                <w:bottom w:val="none" w:sz="0" w:space="0" w:color="auto"/>
                <w:right w:val="none" w:sz="0" w:space="0" w:color="auto"/>
              </w:divBdr>
            </w:div>
            <w:div w:id="591281215">
              <w:marLeft w:val="0"/>
              <w:marRight w:val="0"/>
              <w:marTop w:val="0"/>
              <w:marBottom w:val="0"/>
              <w:divBdr>
                <w:top w:val="none" w:sz="0" w:space="0" w:color="auto"/>
                <w:left w:val="none" w:sz="0" w:space="0" w:color="auto"/>
                <w:bottom w:val="none" w:sz="0" w:space="0" w:color="auto"/>
                <w:right w:val="none" w:sz="0" w:space="0" w:color="auto"/>
              </w:divBdr>
            </w:div>
            <w:div w:id="1312715363">
              <w:marLeft w:val="0"/>
              <w:marRight w:val="0"/>
              <w:marTop w:val="0"/>
              <w:marBottom w:val="0"/>
              <w:divBdr>
                <w:top w:val="none" w:sz="0" w:space="0" w:color="auto"/>
                <w:left w:val="none" w:sz="0" w:space="0" w:color="auto"/>
                <w:bottom w:val="none" w:sz="0" w:space="0" w:color="auto"/>
                <w:right w:val="none" w:sz="0" w:space="0" w:color="auto"/>
              </w:divBdr>
            </w:div>
            <w:div w:id="1811511273">
              <w:marLeft w:val="0"/>
              <w:marRight w:val="0"/>
              <w:marTop w:val="0"/>
              <w:marBottom w:val="0"/>
              <w:divBdr>
                <w:top w:val="none" w:sz="0" w:space="0" w:color="auto"/>
                <w:left w:val="none" w:sz="0" w:space="0" w:color="auto"/>
                <w:bottom w:val="none" w:sz="0" w:space="0" w:color="auto"/>
                <w:right w:val="none" w:sz="0" w:space="0" w:color="auto"/>
              </w:divBdr>
            </w:div>
            <w:div w:id="1181970286">
              <w:marLeft w:val="0"/>
              <w:marRight w:val="0"/>
              <w:marTop w:val="0"/>
              <w:marBottom w:val="0"/>
              <w:divBdr>
                <w:top w:val="none" w:sz="0" w:space="0" w:color="auto"/>
                <w:left w:val="none" w:sz="0" w:space="0" w:color="auto"/>
                <w:bottom w:val="none" w:sz="0" w:space="0" w:color="auto"/>
                <w:right w:val="none" w:sz="0" w:space="0" w:color="auto"/>
              </w:divBdr>
            </w:div>
            <w:div w:id="149370072">
              <w:marLeft w:val="0"/>
              <w:marRight w:val="0"/>
              <w:marTop w:val="0"/>
              <w:marBottom w:val="0"/>
              <w:divBdr>
                <w:top w:val="none" w:sz="0" w:space="0" w:color="auto"/>
                <w:left w:val="none" w:sz="0" w:space="0" w:color="auto"/>
                <w:bottom w:val="none" w:sz="0" w:space="0" w:color="auto"/>
                <w:right w:val="none" w:sz="0" w:space="0" w:color="auto"/>
              </w:divBdr>
            </w:div>
            <w:div w:id="1680498365">
              <w:marLeft w:val="0"/>
              <w:marRight w:val="0"/>
              <w:marTop w:val="0"/>
              <w:marBottom w:val="0"/>
              <w:divBdr>
                <w:top w:val="none" w:sz="0" w:space="0" w:color="auto"/>
                <w:left w:val="none" w:sz="0" w:space="0" w:color="auto"/>
                <w:bottom w:val="none" w:sz="0" w:space="0" w:color="auto"/>
                <w:right w:val="none" w:sz="0" w:space="0" w:color="auto"/>
              </w:divBdr>
            </w:div>
            <w:div w:id="447048250">
              <w:marLeft w:val="0"/>
              <w:marRight w:val="0"/>
              <w:marTop w:val="0"/>
              <w:marBottom w:val="0"/>
              <w:divBdr>
                <w:top w:val="none" w:sz="0" w:space="0" w:color="auto"/>
                <w:left w:val="none" w:sz="0" w:space="0" w:color="auto"/>
                <w:bottom w:val="none" w:sz="0" w:space="0" w:color="auto"/>
                <w:right w:val="none" w:sz="0" w:space="0" w:color="auto"/>
              </w:divBdr>
            </w:div>
            <w:div w:id="1478500175">
              <w:marLeft w:val="0"/>
              <w:marRight w:val="0"/>
              <w:marTop w:val="0"/>
              <w:marBottom w:val="0"/>
              <w:divBdr>
                <w:top w:val="none" w:sz="0" w:space="0" w:color="auto"/>
                <w:left w:val="none" w:sz="0" w:space="0" w:color="auto"/>
                <w:bottom w:val="none" w:sz="0" w:space="0" w:color="auto"/>
                <w:right w:val="none" w:sz="0" w:space="0" w:color="auto"/>
              </w:divBdr>
            </w:div>
            <w:div w:id="920989338">
              <w:marLeft w:val="0"/>
              <w:marRight w:val="0"/>
              <w:marTop w:val="0"/>
              <w:marBottom w:val="0"/>
              <w:divBdr>
                <w:top w:val="none" w:sz="0" w:space="0" w:color="auto"/>
                <w:left w:val="none" w:sz="0" w:space="0" w:color="auto"/>
                <w:bottom w:val="none" w:sz="0" w:space="0" w:color="auto"/>
                <w:right w:val="none" w:sz="0" w:space="0" w:color="auto"/>
              </w:divBdr>
            </w:div>
            <w:div w:id="1553225825">
              <w:marLeft w:val="0"/>
              <w:marRight w:val="0"/>
              <w:marTop w:val="0"/>
              <w:marBottom w:val="0"/>
              <w:divBdr>
                <w:top w:val="none" w:sz="0" w:space="0" w:color="auto"/>
                <w:left w:val="none" w:sz="0" w:space="0" w:color="auto"/>
                <w:bottom w:val="none" w:sz="0" w:space="0" w:color="auto"/>
                <w:right w:val="none" w:sz="0" w:space="0" w:color="auto"/>
              </w:divBdr>
            </w:div>
            <w:div w:id="897864854">
              <w:marLeft w:val="0"/>
              <w:marRight w:val="0"/>
              <w:marTop w:val="0"/>
              <w:marBottom w:val="0"/>
              <w:divBdr>
                <w:top w:val="none" w:sz="0" w:space="0" w:color="auto"/>
                <w:left w:val="none" w:sz="0" w:space="0" w:color="auto"/>
                <w:bottom w:val="none" w:sz="0" w:space="0" w:color="auto"/>
                <w:right w:val="none" w:sz="0" w:space="0" w:color="auto"/>
              </w:divBdr>
            </w:div>
            <w:div w:id="315498294">
              <w:marLeft w:val="0"/>
              <w:marRight w:val="0"/>
              <w:marTop w:val="0"/>
              <w:marBottom w:val="0"/>
              <w:divBdr>
                <w:top w:val="none" w:sz="0" w:space="0" w:color="auto"/>
                <w:left w:val="none" w:sz="0" w:space="0" w:color="auto"/>
                <w:bottom w:val="none" w:sz="0" w:space="0" w:color="auto"/>
                <w:right w:val="none" w:sz="0" w:space="0" w:color="auto"/>
              </w:divBdr>
            </w:div>
            <w:div w:id="1556117705">
              <w:marLeft w:val="0"/>
              <w:marRight w:val="0"/>
              <w:marTop w:val="0"/>
              <w:marBottom w:val="0"/>
              <w:divBdr>
                <w:top w:val="none" w:sz="0" w:space="0" w:color="auto"/>
                <w:left w:val="none" w:sz="0" w:space="0" w:color="auto"/>
                <w:bottom w:val="none" w:sz="0" w:space="0" w:color="auto"/>
                <w:right w:val="none" w:sz="0" w:space="0" w:color="auto"/>
              </w:divBdr>
            </w:div>
            <w:div w:id="1462532901">
              <w:marLeft w:val="0"/>
              <w:marRight w:val="0"/>
              <w:marTop w:val="0"/>
              <w:marBottom w:val="0"/>
              <w:divBdr>
                <w:top w:val="none" w:sz="0" w:space="0" w:color="auto"/>
                <w:left w:val="none" w:sz="0" w:space="0" w:color="auto"/>
                <w:bottom w:val="none" w:sz="0" w:space="0" w:color="auto"/>
                <w:right w:val="none" w:sz="0" w:space="0" w:color="auto"/>
              </w:divBdr>
            </w:div>
            <w:div w:id="1794051749">
              <w:marLeft w:val="0"/>
              <w:marRight w:val="0"/>
              <w:marTop w:val="0"/>
              <w:marBottom w:val="0"/>
              <w:divBdr>
                <w:top w:val="none" w:sz="0" w:space="0" w:color="auto"/>
                <w:left w:val="none" w:sz="0" w:space="0" w:color="auto"/>
                <w:bottom w:val="none" w:sz="0" w:space="0" w:color="auto"/>
                <w:right w:val="none" w:sz="0" w:space="0" w:color="auto"/>
              </w:divBdr>
            </w:div>
            <w:div w:id="1650744460">
              <w:marLeft w:val="0"/>
              <w:marRight w:val="0"/>
              <w:marTop w:val="0"/>
              <w:marBottom w:val="0"/>
              <w:divBdr>
                <w:top w:val="none" w:sz="0" w:space="0" w:color="auto"/>
                <w:left w:val="none" w:sz="0" w:space="0" w:color="auto"/>
                <w:bottom w:val="none" w:sz="0" w:space="0" w:color="auto"/>
                <w:right w:val="none" w:sz="0" w:space="0" w:color="auto"/>
              </w:divBdr>
            </w:div>
            <w:div w:id="233052845">
              <w:marLeft w:val="0"/>
              <w:marRight w:val="0"/>
              <w:marTop w:val="0"/>
              <w:marBottom w:val="0"/>
              <w:divBdr>
                <w:top w:val="none" w:sz="0" w:space="0" w:color="auto"/>
                <w:left w:val="none" w:sz="0" w:space="0" w:color="auto"/>
                <w:bottom w:val="none" w:sz="0" w:space="0" w:color="auto"/>
                <w:right w:val="none" w:sz="0" w:space="0" w:color="auto"/>
              </w:divBdr>
            </w:div>
            <w:div w:id="1713386927">
              <w:marLeft w:val="0"/>
              <w:marRight w:val="0"/>
              <w:marTop w:val="0"/>
              <w:marBottom w:val="0"/>
              <w:divBdr>
                <w:top w:val="none" w:sz="0" w:space="0" w:color="auto"/>
                <w:left w:val="none" w:sz="0" w:space="0" w:color="auto"/>
                <w:bottom w:val="none" w:sz="0" w:space="0" w:color="auto"/>
                <w:right w:val="none" w:sz="0" w:space="0" w:color="auto"/>
              </w:divBdr>
            </w:div>
            <w:div w:id="476337016">
              <w:marLeft w:val="0"/>
              <w:marRight w:val="0"/>
              <w:marTop w:val="0"/>
              <w:marBottom w:val="0"/>
              <w:divBdr>
                <w:top w:val="none" w:sz="0" w:space="0" w:color="auto"/>
                <w:left w:val="none" w:sz="0" w:space="0" w:color="auto"/>
                <w:bottom w:val="none" w:sz="0" w:space="0" w:color="auto"/>
                <w:right w:val="none" w:sz="0" w:space="0" w:color="auto"/>
              </w:divBdr>
            </w:div>
            <w:div w:id="850872508">
              <w:marLeft w:val="0"/>
              <w:marRight w:val="0"/>
              <w:marTop w:val="0"/>
              <w:marBottom w:val="0"/>
              <w:divBdr>
                <w:top w:val="none" w:sz="0" w:space="0" w:color="auto"/>
                <w:left w:val="none" w:sz="0" w:space="0" w:color="auto"/>
                <w:bottom w:val="none" w:sz="0" w:space="0" w:color="auto"/>
                <w:right w:val="none" w:sz="0" w:space="0" w:color="auto"/>
              </w:divBdr>
            </w:div>
            <w:div w:id="1806191904">
              <w:marLeft w:val="0"/>
              <w:marRight w:val="0"/>
              <w:marTop w:val="0"/>
              <w:marBottom w:val="0"/>
              <w:divBdr>
                <w:top w:val="none" w:sz="0" w:space="0" w:color="auto"/>
                <w:left w:val="none" w:sz="0" w:space="0" w:color="auto"/>
                <w:bottom w:val="none" w:sz="0" w:space="0" w:color="auto"/>
                <w:right w:val="none" w:sz="0" w:space="0" w:color="auto"/>
              </w:divBdr>
            </w:div>
            <w:div w:id="1422946633">
              <w:marLeft w:val="0"/>
              <w:marRight w:val="0"/>
              <w:marTop w:val="0"/>
              <w:marBottom w:val="0"/>
              <w:divBdr>
                <w:top w:val="none" w:sz="0" w:space="0" w:color="auto"/>
                <w:left w:val="none" w:sz="0" w:space="0" w:color="auto"/>
                <w:bottom w:val="none" w:sz="0" w:space="0" w:color="auto"/>
                <w:right w:val="none" w:sz="0" w:space="0" w:color="auto"/>
              </w:divBdr>
            </w:div>
            <w:div w:id="647708732">
              <w:marLeft w:val="0"/>
              <w:marRight w:val="0"/>
              <w:marTop w:val="0"/>
              <w:marBottom w:val="0"/>
              <w:divBdr>
                <w:top w:val="none" w:sz="0" w:space="0" w:color="auto"/>
                <w:left w:val="none" w:sz="0" w:space="0" w:color="auto"/>
                <w:bottom w:val="none" w:sz="0" w:space="0" w:color="auto"/>
                <w:right w:val="none" w:sz="0" w:space="0" w:color="auto"/>
              </w:divBdr>
            </w:div>
            <w:div w:id="1530996932">
              <w:marLeft w:val="0"/>
              <w:marRight w:val="0"/>
              <w:marTop w:val="0"/>
              <w:marBottom w:val="0"/>
              <w:divBdr>
                <w:top w:val="none" w:sz="0" w:space="0" w:color="auto"/>
                <w:left w:val="none" w:sz="0" w:space="0" w:color="auto"/>
                <w:bottom w:val="none" w:sz="0" w:space="0" w:color="auto"/>
                <w:right w:val="none" w:sz="0" w:space="0" w:color="auto"/>
              </w:divBdr>
            </w:div>
            <w:div w:id="2085957221">
              <w:marLeft w:val="0"/>
              <w:marRight w:val="0"/>
              <w:marTop w:val="0"/>
              <w:marBottom w:val="0"/>
              <w:divBdr>
                <w:top w:val="none" w:sz="0" w:space="0" w:color="auto"/>
                <w:left w:val="none" w:sz="0" w:space="0" w:color="auto"/>
                <w:bottom w:val="none" w:sz="0" w:space="0" w:color="auto"/>
                <w:right w:val="none" w:sz="0" w:space="0" w:color="auto"/>
              </w:divBdr>
            </w:div>
            <w:div w:id="1939557166">
              <w:marLeft w:val="0"/>
              <w:marRight w:val="0"/>
              <w:marTop w:val="0"/>
              <w:marBottom w:val="0"/>
              <w:divBdr>
                <w:top w:val="none" w:sz="0" w:space="0" w:color="auto"/>
                <w:left w:val="none" w:sz="0" w:space="0" w:color="auto"/>
                <w:bottom w:val="none" w:sz="0" w:space="0" w:color="auto"/>
                <w:right w:val="none" w:sz="0" w:space="0" w:color="auto"/>
              </w:divBdr>
            </w:div>
            <w:div w:id="838155554">
              <w:marLeft w:val="0"/>
              <w:marRight w:val="0"/>
              <w:marTop w:val="0"/>
              <w:marBottom w:val="0"/>
              <w:divBdr>
                <w:top w:val="none" w:sz="0" w:space="0" w:color="auto"/>
                <w:left w:val="none" w:sz="0" w:space="0" w:color="auto"/>
                <w:bottom w:val="none" w:sz="0" w:space="0" w:color="auto"/>
                <w:right w:val="none" w:sz="0" w:space="0" w:color="auto"/>
              </w:divBdr>
            </w:div>
            <w:div w:id="1274944681">
              <w:marLeft w:val="0"/>
              <w:marRight w:val="0"/>
              <w:marTop w:val="0"/>
              <w:marBottom w:val="0"/>
              <w:divBdr>
                <w:top w:val="none" w:sz="0" w:space="0" w:color="auto"/>
                <w:left w:val="none" w:sz="0" w:space="0" w:color="auto"/>
                <w:bottom w:val="none" w:sz="0" w:space="0" w:color="auto"/>
                <w:right w:val="none" w:sz="0" w:space="0" w:color="auto"/>
              </w:divBdr>
            </w:div>
            <w:div w:id="124853125">
              <w:marLeft w:val="0"/>
              <w:marRight w:val="0"/>
              <w:marTop w:val="0"/>
              <w:marBottom w:val="0"/>
              <w:divBdr>
                <w:top w:val="none" w:sz="0" w:space="0" w:color="auto"/>
                <w:left w:val="none" w:sz="0" w:space="0" w:color="auto"/>
                <w:bottom w:val="none" w:sz="0" w:space="0" w:color="auto"/>
                <w:right w:val="none" w:sz="0" w:space="0" w:color="auto"/>
              </w:divBdr>
            </w:div>
            <w:div w:id="1026517012">
              <w:marLeft w:val="0"/>
              <w:marRight w:val="0"/>
              <w:marTop w:val="0"/>
              <w:marBottom w:val="0"/>
              <w:divBdr>
                <w:top w:val="none" w:sz="0" w:space="0" w:color="auto"/>
                <w:left w:val="none" w:sz="0" w:space="0" w:color="auto"/>
                <w:bottom w:val="none" w:sz="0" w:space="0" w:color="auto"/>
                <w:right w:val="none" w:sz="0" w:space="0" w:color="auto"/>
              </w:divBdr>
            </w:div>
            <w:div w:id="1933587825">
              <w:marLeft w:val="0"/>
              <w:marRight w:val="0"/>
              <w:marTop w:val="0"/>
              <w:marBottom w:val="0"/>
              <w:divBdr>
                <w:top w:val="none" w:sz="0" w:space="0" w:color="auto"/>
                <w:left w:val="none" w:sz="0" w:space="0" w:color="auto"/>
                <w:bottom w:val="none" w:sz="0" w:space="0" w:color="auto"/>
                <w:right w:val="none" w:sz="0" w:space="0" w:color="auto"/>
              </w:divBdr>
            </w:div>
            <w:div w:id="1399860935">
              <w:marLeft w:val="0"/>
              <w:marRight w:val="0"/>
              <w:marTop w:val="0"/>
              <w:marBottom w:val="0"/>
              <w:divBdr>
                <w:top w:val="none" w:sz="0" w:space="0" w:color="auto"/>
                <w:left w:val="none" w:sz="0" w:space="0" w:color="auto"/>
                <w:bottom w:val="none" w:sz="0" w:space="0" w:color="auto"/>
                <w:right w:val="none" w:sz="0" w:space="0" w:color="auto"/>
              </w:divBdr>
            </w:div>
            <w:div w:id="411124349">
              <w:marLeft w:val="0"/>
              <w:marRight w:val="0"/>
              <w:marTop w:val="0"/>
              <w:marBottom w:val="0"/>
              <w:divBdr>
                <w:top w:val="none" w:sz="0" w:space="0" w:color="auto"/>
                <w:left w:val="none" w:sz="0" w:space="0" w:color="auto"/>
                <w:bottom w:val="none" w:sz="0" w:space="0" w:color="auto"/>
                <w:right w:val="none" w:sz="0" w:space="0" w:color="auto"/>
              </w:divBdr>
            </w:div>
            <w:div w:id="1223909952">
              <w:marLeft w:val="0"/>
              <w:marRight w:val="0"/>
              <w:marTop w:val="0"/>
              <w:marBottom w:val="0"/>
              <w:divBdr>
                <w:top w:val="none" w:sz="0" w:space="0" w:color="auto"/>
                <w:left w:val="none" w:sz="0" w:space="0" w:color="auto"/>
                <w:bottom w:val="none" w:sz="0" w:space="0" w:color="auto"/>
                <w:right w:val="none" w:sz="0" w:space="0" w:color="auto"/>
              </w:divBdr>
            </w:div>
            <w:div w:id="1164784149">
              <w:marLeft w:val="0"/>
              <w:marRight w:val="0"/>
              <w:marTop w:val="0"/>
              <w:marBottom w:val="0"/>
              <w:divBdr>
                <w:top w:val="none" w:sz="0" w:space="0" w:color="auto"/>
                <w:left w:val="none" w:sz="0" w:space="0" w:color="auto"/>
                <w:bottom w:val="none" w:sz="0" w:space="0" w:color="auto"/>
                <w:right w:val="none" w:sz="0" w:space="0" w:color="auto"/>
              </w:divBdr>
            </w:div>
            <w:div w:id="1426532621">
              <w:marLeft w:val="0"/>
              <w:marRight w:val="0"/>
              <w:marTop w:val="0"/>
              <w:marBottom w:val="0"/>
              <w:divBdr>
                <w:top w:val="none" w:sz="0" w:space="0" w:color="auto"/>
                <w:left w:val="none" w:sz="0" w:space="0" w:color="auto"/>
                <w:bottom w:val="none" w:sz="0" w:space="0" w:color="auto"/>
                <w:right w:val="none" w:sz="0" w:space="0" w:color="auto"/>
              </w:divBdr>
            </w:div>
            <w:div w:id="1503813656">
              <w:marLeft w:val="0"/>
              <w:marRight w:val="0"/>
              <w:marTop w:val="0"/>
              <w:marBottom w:val="0"/>
              <w:divBdr>
                <w:top w:val="none" w:sz="0" w:space="0" w:color="auto"/>
                <w:left w:val="none" w:sz="0" w:space="0" w:color="auto"/>
                <w:bottom w:val="none" w:sz="0" w:space="0" w:color="auto"/>
                <w:right w:val="none" w:sz="0" w:space="0" w:color="auto"/>
              </w:divBdr>
            </w:div>
            <w:div w:id="341662694">
              <w:marLeft w:val="0"/>
              <w:marRight w:val="0"/>
              <w:marTop w:val="0"/>
              <w:marBottom w:val="0"/>
              <w:divBdr>
                <w:top w:val="none" w:sz="0" w:space="0" w:color="auto"/>
                <w:left w:val="none" w:sz="0" w:space="0" w:color="auto"/>
                <w:bottom w:val="none" w:sz="0" w:space="0" w:color="auto"/>
                <w:right w:val="none" w:sz="0" w:space="0" w:color="auto"/>
              </w:divBdr>
            </w:div>
            <w:div w:id="675691442">
              <w:marLeft w:val="0"/>
              <w:marRight w:val="0"/>
              <w:marTop w:val="0"/>
              <w:marBottom w:val="0"/>
              <w:divBdr>
                <w:top w:val="none" w:sz="0" w:space="0" w:color="auto"/>
                <w:left w:val="none" w:sz="0" w:space="0" w:color="auto"/>
                <w:bottom w:val="none" w:sz="0" w:space="0" w:color="auto"/>
                <w:right w:val="none" w:sz="0" w:space="0" w:color="auto"/>
              </w:divBdr>
            </w:div>
            <w:div w:id="1152480753">
              <w:marLeft w:val="0"/>
              <w:marRight w:val="0"/>
              <w:marTop w:val="0"/>
              <w:marBottom w:val="0"/>
              <w:divBdr>
                <w:top w:val="none" w:sz="0" w:space="0" w:color="auto"/>
                <w:left w:val="none" w:sz="0" w:space="0" w:color="auto"/>
                <w:bottom w:val="none" w:sz="0" w:space="0" w:color="auto"/>
                <w:right w:val="none" w:sz="0" w:space="0" w:color="auto"/>
              </w:divBdr>
            </w:div>
            <w:div w:id="1310866590">
              <w:marLeft w:val="0"/>
              <w:marRight w:val="0"/>
              <w:marTop w:val="0"/>
              <w:marBottom w:val="0"/>
              <w:divBdr>
                <w:top w:val="none" w:sz="0" w:space="0" w:color="auto"/>
                <w:left w:val="none" w:sz="0" w:space="0" w:color="auto"/>
                <w:bottom w:val="none" w:sz="0" w:space="0" w:color="auto"/>
                <w:right w:val="none" w:sz="0" w:space="0" w:color="auto"/>
              </w:divBdr>
            </w:div>
            <w:div w:id="489490092">
              <w:marLeft w:val="0"/>
              <w:marRight w:val="0"/>
              <w:marTop w:val="0"/>
              <w:marBottom w:val="0"/>
              <w:divBdr>
                <w:top w:val="none" w:sz="0" w:space="0" w:color="auto"/>
                <w:left w:val="none" w:sz="0" w:space="0" w:color="auto"/>
                <w:bottom w:val="none" w:sz="0" w:space="0" w:color="auto"/>
                <w:right w:val="none" w:sz="0" w:space="0" w:color="auto"/>
              </w:divBdr>
            </w:div>
            <w:div w:id="249244396">
              <w:marLeft w:val="0"/>
              <w:marRight w:val="0"/>
              <w:marTop w:val="0"/>
              <w:marBottom w:val="0"/>
              <w:divBdr>
                <w:top w:val="none" w:sz="0" w:space="0" w:color="auto"/>
                <w:left w:val="none" w:sz="0" w:space="0" w:color="auto"/>
                <w:bottom w:val="none" w:sz="0" w:space="0" w:color="auto"/>
                <w:right w:val="none" w:sz="0" w:space="0" w:color="auto"/>
              </w:divBdr>
            </w:div>
            <w:div w:id="823661823">
              <w:marLeft w:val="0"/>
              <w:marRight w:val="0"/>
              <w:marTop w:val="0"/>
              <w:marBottom w:val="0"/>
              <w:divBdr>
                <w:top w:val="none" w:sz="0" w:space="0" w:color="auto"/>
                <w:left w:val="none" w:sz="0" w:space="0" w:color="auto"/>
                <w:bottom w:val="none" w:sz="0" w:space="0" w:color="auto"/>
                <w:right w:val="none" w:sz="0" w:space="0" w:color="auto"/>
              </w:divBdr>
            </w:div>
            <w:div w:id="2042970703">
              <w:marLeft w:val="0"/>
              <w:marRight w:val="0"/>
              <w:marTop w:val="0"/>
              <w:marBottom w:val="0"/>
              <w:divBdr>
                <w:top w:val="none" w:sz="0" w:space="0" w:color="auto"/>
                <w:left w:val="none" w:sz="0" w:space="0" w:color="auto"/>
                <w:bottom w:val="none" w:sz="0" w:space="0" w:color="auto"/>
                <w:right w:val="none" w:sz="0" w:space="0" w:color="auto"/>
              </w:divBdr>
            </w:div>
            <w:div w:id="2075228158">
              <w:marLeft w:val="0"/>
              <w:marRight w:val="0"/>
              <w:marTop w:val="0"/>
              <w:marBottom w:val="0"/>
              <w:divBdr>
                <w:top w:val="none" w:sz="0" w:space="0" w:color="auto"/>
                <w:left w:val="none" w:sz="0" w:space="0" w:color="auto"/>
                <w:bottom w:val="none" w:sz="0" w:space="0" w:color="auto"/>
                <w:right w:val="none" w:sz="0" w:space="0" w:color="auto"/>
              </w:divBdr>
            </w:div>
            <w:div w:id="79253680">
              <w:marLeft w:val="0"/>
              <w:marRight w:val="0"/>
              <w:marTop w:val="0"/>
              <w:marBottom w:val="0"/>
              <w:divBdr>
                <w:top w:val="none" w:sz="0" w:space="0" w:color="auto"/>
                <w:left w:val="none" w:sz="0" w:space="0" w:color="auto"/>
                <w:bottom w:val="none" w:sz="0" w:space="0" w:color="auto"/>
                <w:right w:val="none" w:sz="0" w:space="0" w:color="auto"/>
              </w:divBdr>
            </w:div>
            <w:div w:id="209002526">
              <w:marLeft w:val="0"/>
              <w:marRight w:val="0"/>
              <w:marTop w:val="0"/>
              <w:marBottom w:val="0"/>
              <w:divBdr>
                <w:top w:val="none" w:sz="0" w:space="0" w:color="auto"/>
                <w:left w:val="none" w:sz="0" w:space="0" w:color="auto"/>
                <w:bottom w:val="none" w:sz="0" w:space="0" w:color="auto"/>
                <w:right w:val="none" w:sz="0" w:space="0" w:color="auto"/>
              </w:divBdr>
            </w:div>
            <w:div w:id="842624758">
              <w:marLeft w:val="0"/>
              <w:marRight w:val="0"/>
              <w:marTop w:val="0"/>
              <w:marBottom w:val="0"/>
              <w:divBdr>
                <w:top w:val="none" w:sz="0" w:space="0" w:color="auto"/>
                <w:left w:val="none" w:sz="0" w:space="0" w:color="auto"/>
                <w:bottom w:val="none" w:sz="0" w:space="0" w:color="auto"/>
                <w:right w:val="none" w:sz="0" w:space="0" w:color="auto"/>
              </w:divBdr>
            </w:div>
            <w:div w:id="92869468">
              <w:marLeft w:val="0"/>
              <w:marRight w:val="0"/>
              <w:marTop w:val="0"/>
              <w:marBottom w:val="0"/>
              <w:divBdr>
                <w:top w:val="none" w:sz="0" w:space="0" w:color="auto"/>
                <w:left w:val="none" w:sz="0" w:space="0" w:color="auto"/>
                <w:bottom w:val="none" w:sz="0" w:space="0" w:color="auto"/>
                <w:right w:val="none" w:sz="0" w:space="0" w:color="auto"/>
              </w:divBdr>
            </w:div>
            <w:div w:id="1188447831">
              <w:marLeft w:val="0"/>
              <w:marRight w:val="0"/>
              <w:marTop w:val="0"/>
              <w:marBottom w:val="0"/>
              <w:divBdr>
                <w:top w:val="none" w:sz="0" w:space="0" w:color="auto"/>
                <w:left w:val="none" w:sz="0" w:space="0" w:color="auto"/>
                <w:bottom w:val="none" w:sz="0" w:space="0" w:color="auto"/>
                <w:right w:val="none" w:sz="0" w:space="0" w:color="auto"/>
              </w:divBdr>
            </w:div>
            <w:div w:id="335544788">
              <w:marLeft w:val="0"/>
              <w:marRight w:val="0"/>
              <w:marTop w:val="0"/>
              <w:marBottom w:val="0"/>
              <w:divBdr>
                <w:top w:val="none" w:sz="0" w:space="0" w:color="auto"/>
                <w:left w:val="none" w:sz="0" w:space="0" w:color="auto"/>
                <w:bottom w:val="none" w:sz="0" w:space="0" w:color="auto"/>
                <w:right w:val="none" w:sz="0" w:space="0" w:color="auto"/>
              </w:divBdr>
            </w:div>
            <w:div w:id="819080855">
              <w:marLeft w:val="0"/>
              <w:marRight w:val="0"/>
              <w:marTop w:val="0"/>
              <w:marBottom w:val="0"/>
              <w:divBdr>
                <w:top w:val="none" w:sz="0" w:space="0" w:color="auto"/>
                <w:left w:val="none" w:sz="0" w:space="0" w:color="auto"/>
                <w:bottom w:val="none" w:sz="0" w:space="0" w:color="auto"/>
                <w:right w:val="none" w:sz="0" w:space="0" w:color="auto"/>
              </w:divBdr>
            </w:div>
            <w:div w:id="1774127519">
              <w:marLeft w:val="0"/>
              <w:marRight w:val="0"/>
              <w:marTop w:val="0"/>
              <w:marBottom w:val="0"/>
              <w:divBdr>
                <w:top w:val="none" w:sz="0" w:space="0" w:color="auto"/>
                <w:left w:val="none" w:sz="0" w:space="0" w:color="auto"/>
                <w:bottom w:val="none" w:sz="0" w:space="0" w:color="auto"/>
                <w:right w:val="none" w:sz="0" w:space="0" w:color="auto"/>
              </w:divBdr>
            </w:div>
            <w:div w:id="752897997">
              <w:marLeft w:val="0"/>
              <w:marRight w:val="0"/>
              <w:marTop w:val="0"/>
              <w:marBottom w:val="0"/>
              <w:divBdr>
                <w:top w:val="none" w:sz="0" w:space="0" w:color="auto"/>
                <w:left w:val="none" w:sz="0" w:space="0" w:color="auto"/>
                <w:bottom w:val="none" w:sz="0" w:space="0" w:color="auto"/>
                <w:right w:val="none" w:sz="0" w:space="0" w:color="auto"/>
              </w:divBdr>
            </w:div>
            <w:div w:id="404840056">
              <w:marLeft w:val="0"/>
              <w:marRight w:val="0"/>
              <w:marTop w:val="0"/>
              <w:marBottom w:val="0"/>
              <w:divBdr>
                <w:top w:val="none" w:sz="0" w:space="0" w:color="auto"/>
                <w:left w:val="none" w:sz="0" w:space="0" w:color="auto"/>
                <w:bottom w:val="none" w:sz="0" w:space="0" w:color="auto"/>
                <w:right w:val="none" w:sz="0" w:space="0" w:color="auto"/>
              </w:divBdr>
            </w:div>
            <w:div w:id="1279875485">
              <w:marLeft w:val="0"/>
              <w:marRight w:val="0"/>
              <w:marTop w:val="0"/>
              <w:marBottom w:val="0"/>
              <w:divBdr>
                <w:top w:val="none" w:sz="0" w:space="0" w:color="auto"/>
                <w:left w:val="none" w:sz="0" w:space="0" w:color="auto"/>
                <w:bottom w:val="none" w:sz="0" w:space="0" w:color="auto"/>
                <w:right w:val="none" w:sz="0" w:space="0" w:color="auto"/>
              </w:divBdr>
            </w:div>
            <w:div w:id="2143384055">
              <w:marLeft w:val="0"/>
              <w:marRight w:val="0"/>
              <w:marTop w:val="0"/>
              <w:marBottom w:val="0"/>
              <w:divBdr>
                <w:top w:val="none" w:sz="0" w:space="0" w:color="auto"/>
                <w:left w:val="none" w:sz="0" w:space="0" w:color="auto"/>
                <w:bottom w:val="none" w:sz="0" w:space="0" w:color="auto"/>
                <w:right w:val="none" w:sz="0" w:space="0" w:color="auto"/>
              </w:divBdr>
            </w:div>
            <w:div w:id="669479691">
              <w:marLeft w:val="0"/>
              <w:marRight w:val="0"/>
              <w:marTop w:val="0"/>
              <w:marBottom w:val="0"/>
              <w:divBdr>
                <w:top w:val="none" w:sz="0" w:space="0" w:color="auto"/>
                <w:left w:val="none" w:sz="0" w:space="0" w:color="auto"/>
                <w:bottom w:val="none" w:sz="0" w:space="0" w:color="auto"/>
                <w:right w:val="none" w:sz="0" w:space="0" w:color="auto"/>
              </w:divBdr>
            </w:div>
            <w:div w:id="680861391">
              <w:marLeft w:val="0"/>
              <w:marRight w:val="0"/>
              <w:marTop w:val="0"/>
              <w:marBottom w:val="0"/>
              <w:divBdr>
                <w:top w:val="none" w:sz="0" w:space="0" w:color="auto"/>
                <w:left w:val="none" w:sz="0" w:space="0" w:color="auto"/>
                <w:bottom w:val="none" w:sz="0" w:space="0" w:color="auto"/>
                <w:right w:val="none" w:sz="0" w:space="0" w:color="auto"/>
              </w:divBdr>
            </w:div>
            <w:div w:id="195310413">
              <w:marLeft w:val="0"/>
              <w:marRight w:val="0"/>
              <w:marTop w:val="0"/>
              <w:marBottom w:val="0"/>
              <w:divBdr>
                <w:top w:val="none" w:sz="0" w:space="0" w:color="auto"/>
                <w:left w:val="none" w:sz="0" w:space="0" w:color="auto"/>
                <w:bottom w:val="none" w:sz="0" w:space="0" w:color="auto"/>
                <w:right w:val="none" w:sz="0" w:space="0" w:color="auto"/>
              </w:divBdr>
            </w:div>
            <w:div w:id="808788939">
              <w:marLeft w:val="0"/>
              <w:marRight w:val="0"/>
              <w:marTop w:val="0"/>
              <w:marBottom w:val="0"/>
              <w:divBdr>
                <w:top w:val="none" w:sz="0" w:space="0" w:color="auto"/>
                <w:left w:val="none" w:sz="0" w:space="0" w:color="auto"/>
                <w:bottom w:val="none" w:sz="0" w:space="0" w:color="auto"/>
                <w:right w:val="none" w:sz="0" w:space="0" w:color="auto"/>
              </w:divBdr>
            </w:div>
            <w:div w:id="824586417">
              <w:marLeft w:val="0"/>
              <w:marRight w:val="0"/>
              <w:marTop w:val="0"/>
              <w:marBottom w:val="0"/>
              <w:divBdr>
                <w:top w:val="none" w:sz="0" w:space="0" w:color="auto"/>
                <w:left w:val="none" w:sz="0" w:space="0" w:color="auto"/>
                <w:bottom w:val="none" w:sz="0" w:space="0" w:color="auto"/>
                <w:right w:val="none" w:sz="0" w:space="0" w:color="auto"/>
              </w:divBdr>
            </w:div>
            <w:div w:id="2106031087">
              <w:marLeft w:val="0"/>
              <w:marRight w:val="0"/>
              <w:marTop w:val="0"/>
              <w:marBottom w:val="0"/>
              <w:divBdr>
                <w:top w:val="none" w:sz="0" w:space="0" w:color="auto"/>
                <w:left w:val="none" w:sz="0" w:space="0" w:color="auto"/>
                <w:bottom w:val="none" w:sz="0" w:space="0" w:color="auto"/>
                <w:right w:val="none" w:sz="0" w:space="0" w:color="auto"/>
              </w:divBdr>
            </w:div>
            <w:div w:id="564685003">
              <w:marLeft w:val="0"/>
              <w:marRight w:val="0"/>
              <w:marTop w:val="0"/>
              <w:marBottom w:val="0"/>
              <w:divBdr>
                <w:top w:val="none" w:sz="0" w:space="0" w:color="auto"/>
                <w:left w:val="none" w:sz="0" w:space="0" w:color="auto"/>
                <w:bottom w:val="none" w:sz="0" w:space="0" w:color="auto"/>
                <w:right w:val="none" w:sz="0" w:space="0" w:color="auto"/>
              </w:divBdr>
            </w:div>
            <w:div w:id="1436902951">
              <w:marLeft w:val="0"/>
              <w:marRight w:val="0"/>
              <w:marTop w:val="0"/>
              <w:marBottom w:val="0"/>
              <w:divBdr>
                <w:top w:val="none" w:sz="0" w:space="0" w:color="auto"/>
                <w:left w:val="none" w:sz="0" w:space="0" w:color="auto"/>
                <w:bottom w:val="none" w:sz="0" w:space="0" w:color="auto"/>
                <w:right w:val="none" w:sz="0" w:space="0" w:color="auto"/>
              </w:divBdr>
            </w:div>
            <w:div w:id="278687041">
              <w:marLeft w:val="0"/>
              <w:marRight w:val="0"/>
              <w:marTop w:val="0"/>
              <w:marBottom w:val="0"/>
              <w:divBdr>
                <w:top w:val="none" w:sz="0" w:space="0" w:color="auto"/>
                <w:left w:val="none" w:sz="0" w:space="0" w:color="auto"/>
                <w:bottom w:val="none" w:sz="0" w:space="0" w:color="auto"/>
                <w:right w:val="none" w:sz="0" w:space="0" w:color="auto"/>
              </w:divBdr>
            </w:div>
            <w:div w:id="1944067188">
              <w:marLeft w:val="0"/>
              <w:marRight w:val="0"/>
              <w:marTop w:val="0"/>
              <w:marBottom w:val="0"/>
              <w:divBdr>
                <w:top w:val="none" w:sz="0" w:space="0" w:color="auto"/>
                <w:left w:val="none" w:sz="0" w:space="0" w:color="auto"/>
                <w:bottom w:val="none" w:sz="0" w:space="0" w:color="auto"/>
                <w:right w:val="none" w:sz="0" w:space="0" w:color="auto"/>
              </w:divBdr>
            </w:div>
            <w:div w:id="677730738">
              <w:marLeft w:val="0"/>
              <w:marRight w:val="0"/>
              <w:marTop w:val="0"/>
              <w:marBottom w:val="0"/>
              <w:divBdr>
                <w:top w:val="none" w:sz="0" w:space="0" w:color="auto"/>
                <w:left w:val="none" w:sz="0" w:space="0" w:color="auto"/>
                <w:bottom w:val="none" w:sz="0" w:space="0" w:color="auto"/>
                <w:right w:val="none" w:sz="0" w:space="0" w:color="auto"/>
              </w:divBdr>
            </w:div>
            <w:div w:id="686520650">
              <w:marLeft w:val="0"/>
              <w:marRight w:val="0"/>
              <w:marTop w:val="0"/>
              <w:marBottom w:val="0"/>
              <w:divBdr>
                <w:top w:val="none" w:sz="0" w:space="0" w:color="auto"/>
                <w:left w:val="none" w:sz="0" w:space="0" w:color="auto"/>
                <w:bottom w:val="none" w:sz="0" w:space="0" w:color="auto"/>
                <w:right w:val="none" w:sz="0" w:space="0" w:color="auto"/>
              </w:divBdr>
            </w:div>
            <w:div w:id="952248048">
              <w:marLeft w:val="0"/>
              <w:marRight w:val="0"/>
              <w:marTop w:val="0"/>
              <w:marBottom w:val="0"/>
              <w:divBdr>
                <w:top w:val="none" w:sz="0" w:space="0" w:color="auto"/>
                <w:left w:val="none" w:sz="0" w:space="0" w:color="auto"/>
                <w:bottom w:val="none" w:sz="0" w:space="0" w:color="auto"/>
                <w:right w:val="none" w:sz="0" w:space="0" w:color="auto"/>
              </w:divBdr>
            </w:div>
            <w:div w:id="1224214742">
              <w:marLeft w:val="0"/>
              <w:marRight w:val="0"/>
              <w:marTop w:val="0"/>
              <w:marBottom w:val="0"/>
              <w:divBdr>
                <w:top w:val="none" w:sz="0" w:space="0" w:color="auto"/>
                <w:left w:val="none" w:sz="0" w:space="0" w:color="auto"/>
                <w:bottom w:val="none" w:sz="0" w:space="0" w:color="auto"/>
                <w:right w:val="none" w:sz="0" w:space="0" w:color="auto"/>
              </w:divBdr>
            </w:div>
            <w:div w:id="2011135435">
              <w:marLeft w:val="0"/>
              <w:marRight w:val="0"/>
              <w:marTop w:val="0"/>
              <w:marBottom w:val="0"/>
              <w:divBdr>
                <w:top w:val="none" w:sz="0" w:space="0" w:color="auto"/>
                <w:left w:val="none" w:sz="0" w:space="0" w:color="auto"/>
                <w:bottom w:val="none" w:sz="0" w:space="0" w:color="auto"/>
                <w:right w:val="none" w:sz="0" w:space="0" w:color="auto"/>
              </w:divBdr>
            </w:div>
            <w:div w:id="1891574986">
              <w:marLeft w:val="0"/>
              <w:marRight w:val="0"/>
              <w:marTop w:val="0"/>
              <w:marBottom w:val="0"/>
              <w:divBdr>
                <w:top w:val="none" w:sz="0" w:space="0" w:color="auto"/>
                <w:left w:val="none" w:sz="0" w:space="0" w:color="auto"/>
                <w:bottom w:val="none" w:sz="0" w:space="0" w:color="auto"/>
                <w:right w:val="none" w:sz="0" w:space="0" w:color="auto"/>
              </w:divBdr>
            </w:div>
            <w:div w:id="1999071884">
              <w:marLeft w:val="0"/>
              <w:marRight w:val="0"/>
              <w:marTop w:val="0"/>
              <w:marBottom w:val="0"/>
              <w:divBdr>
                <w:top w:val="none" w:sz="0" w:space="0" w:color="auto"/>
                <w:left w:val="none" w:sz="0" w:space="0" w:color="auto"/>
                <w:bottom w:val="none" w:sz="0" w:space="0" w:color="auto"/>
                <w:right w:val="none" w:sz="0" w:space="0" w:color="auto"/>
              </w:divBdr>
            </w:div>
            <w:div w:id="469321063">
              <w:marLeft w:val="0"/>
              <w:marRight w:val="0"/>
              <w:marTop w:val="0"/>
              <w:marBottom w:val="0"/>
              <w:divBdr>
                <w:top w:val="none" w:sz="0" w:space="0" w:color="auto"/>
                <w:left w:val="none" w:sz="0" w:space="0" w:color="auto"/>
                <w:bottom w:val="none" w:sz="0" w:space="0" w:color="auto"/>
                <w:right w:val="none" w:sz="0" w:space="0" w:color="auto"/>
              </w:divBdr>
            </w:div>
            <w:div w:id="517230855">
              <w:marLeft w:val="0"/>
              <w:marRight w:val="0"/>
              <w:marTop w:val="0"/>
              <w:marBottom w:val="0"/>
              <w:divBdr>
                <w:top w:val="none" w:sz="0" w:space="0" w:color="auto"/>
                <w:left w:val="none" w:sz="0" w:space="0" w:color="auto"/>
                <w:bottom w:val="none" w:sz="0" w:space="0" w:color="auto"/>
                <w:right w:val="none" w:sz="0" w:space="0" w:color="auto"/>
              </w:divBdr>
            </w:div>
            <w:div w:id="676080494">
              <w:marLeft w:val="0"/>
              <w:marRight w:val="0"/>
              <w:marTop w:val="0"/>
              <w:marBottom w:val="0"/>
              <w:divBdr>
                <w:top w:val="none" w:sz="0" w:space="0" w:color="auto"/>
                <w:left w:val="none" w:sz="0" w:space="0" w:color="auto"/>
                <w:bottom w:val="none" w:sz="0" w:space="0" w:color="auto"/>
                <w:right w:val="none" w:sz="0" w:space="0" w:color="auto"/>
              </w:divBdr>
            </w:div>
            <w:div w:id="608972565">
              <w:marLeft w:val="0"/>
              <w:marRight w:val="0"/>
              <w:marTop w:val="0"/>
              <w:marBottom w:val="0"/>
              <w:divBdr>
                <w:top w:val="none" w:sz="0" w:space="0" w:color="auto"/>
                <w:left w:val="none" w:sz="0" w:space="0" w:color="auto"/>
                <w:bottom w:val="none" w:sz="0" w:space="0" w:color="auto"/>
                <w:right w:val="none" w:sz="0" w:space="0" w:color="auto"/>
              </w:divBdr>
            </w:div>
            <w:div w:id="1386414086">
              <w:marLeft w:val="0"/>
              <w:marRight w:val="0"/>
              <w:marTop w:val="0"/>
              <w:marBottom w:val="0"/>
              <w:divBdr>
                <w:top w:val="none" w:sz="0" w:space="0" w:color="auto"/>
                <w:left w:val="none" w:sz="0" w:space="0" w:color="auto"/>
                <w:bottom w:val="none" w:sz="0" w:space="0" w:color="auto"/>
                <w:right w:val="none" w:sz="0" w:space="0" w:color="auto"/>
              </w:divBdr>
            </w:div>
            <w:div w:id="1778713137">
              <w:marLeft w:val="0"/>
              <w:marRight w:val="0"/>
              <w:marTop w:val="0"/>
              <w:marBottom w:val="0"/>
              <w:divBdr>
                <w:top w:val="none" w:sz="0" w:space="0" w:color="auto"/>
                <w:left w:val="none" w:sz="0" w:space="0" w:color="auto"/>
                <w:bottom w:val="none" w:sz="0" w:space="0" w:color="auto"/>
                <w:right w:val="none" w:sz="0" w:space="0" w:color="auto"/>
              </w:divBdr>
            </w:div>
            <w:div w:id="461464285">
              <w:marLeft w:val="0"/>
              <w:marRight w:val="0"/>
              <w:marTop w:val="0"/>
              <w:marBottom w:val="0"/>
              <w:divBdr>
                <w:top w:val="none" w:sz="0" w:space="0" w:color="auto"/>
                <w:left w:val="none" w:sz="0" w:space="0" w:color="auto"/>
                <w:bottom w:val="none" w:sz="0" w:space="0" w:color="auto"/>
                <w:right w:val="none" w:sz="0" w:space="0" w:color="auto"/>
              </w:divBdr>
            </w:div>
            <w:div w:id="1729954842">
              <w:marLeft w:val="0"/>
              <w:marRight w:val="0"/>
              <w:marTop w:val="0"/>
              <w:marBottom w:val="0"/>
              <w:divBdr>
                <w:top w:val="none" w:sz="0" w:space="0" w:color="auto"/>
                <w:left w:val="none" w:sz="0" w:space="0" w:color="auto"/>
                <w:bottom w:val="none" w:sz="0" w:space="0" w:color="auto"/>
                <w:right w:val="none" w:sz="0" w:space="0" w:color="auto"/>
              </w:divBdr>
            </w:div>
            <w:div w:id="1929119194">
              <w:marLeft w:val="0"/>
              <w:marRight w:val="0"/>
              <w:marTop w:val="0"/>
              <w:marBottom w:val="0"/>
              <w:divBdr>
                <w:top w:val="none" w:sz="0" w:space="0" w:color="auto"/>
                <w:left w:val="none" w:sz="0" w:space="0" w:color="auto"/>
                <w:bottom w:val="none" w:sz="0" w:space="0" w:color="auto"/>
                <w:right w:val="none" w:sz="0" w:space="0" w:color="auto"/>
              </w:divBdr>
            </w:div>
            <w:div w:id="2098017165">
              <w:marLeft w:val="0"/>
              <w:marRight w:val="0"/>
              <w:marTop w:val="0"/>
              <w:marBottom w:val="0"/>
              <w:divBdr>
                <w:top w:val="none" w:sz="0" w:space="0" w:color="auto"/>
                <w:left w:val="none" w:sz="0" w:space="0" w:color="auto"/>
                <w:bottom w:val="none" w:sz="0" w:space="0" w:color="auto"/>
                <w:right w:val="none" w:sz="0" w:space="0" w:color="auto"/>
              </w:divBdr>
            </w:div>
            <w:div w:id="744492389">
              <w:marLeft w:val="0"/>
              <w:marRight w:val="0"/>
              <w:marTop w:val="0"/>
              <w:marBottom w:val="0"/>
              <w:divBdr>
                <w:top w:val="none" w:sz="0" w:space="0" w:color="auto"/>
                <w:left w:val="none" w:sz="0" w:space="0" w:color="auto"/>
                <w:bottom w:val="none" w:sz="0" w:space="0" w:color="auto"/>
                <w:right w:val="none" w:sz="0" w:space="0" w:color="auto"/>
              </w:divBdr>
            </w:div>
            <w:div w:id="2005933510">
              <w:marLeft w:val="0"/>
              <w:marRight w:val="0"/>
              <w:marTop w:val="0"/>
              <w:marBottom w:val="0"/>
              <w:divBdr>
                <w:top w:val="none" w:sz="0" w:space="0" w:color="auto"/>
                <w:left w:val="none" w:sz="0" w:space="0" w:color="auto"/>
                <w:bottom w:val="none" w:sz="0" w:space="0" w:color="auto"/>
                <w:right w:val="none" w:sz="0" w:space="0" w:color="auto"/>
              </w:divBdr>
            </w:div>
            <w:div w:id="1400253112">
              <w:marLeft w:val="0"/>
              <w:marRight w:val="0"/>
              <w:marTop w:val="0"/>
              <w:marBottom w:val="0"/>
              <w:divBdr>
                <w:top w:val="none" w:sz="0" w:space="0" w:color="auto"/>
                <w:left w:val="none" w:sz="0" w:space="0" w:color="auto"/>
                <w:bottom w:val="none" w:sz="0" w:space="0" w:color="auto"/>
                <w:right w:val="none" w:sz="0" w:space="0" w:color="auto"/>
              </w:divBdr>
            </w:div>
            <w:div w:id="1974094974">
              <w:marLeft w:val="0"/>
              <w:marRight w:val="0"/>
              <w:marTop w:val="0"/>
              <w:marBottom w:val="0"/>
              <w:divBdr>
                <w:top w:val="none" w:sz="0" w:space="0" w:color="auto"/>
                <w:left w:val="none" w:sz="0" w:space="0" w:color="auto"/>
                <w:bottom w:val="none" w:sz="0" w:space="0" w:color="auto"/>
                <w:right w:val="none" w:sz="0" w:space="0" w:color="auto"/>
              </w:divBdr>
            </w:div>
            <w:div w:id="163936035">
              <w:marLeft w:val="0"/>
              <w:marRight w:val="0"/>
              <w:marTop w:val="0"/>
              <w:marBottom w:val="0"/>
              <w:divBdr>
                <w:top w:val="none" w:sz="0" w:space="0" w:color="auto"/>
                <w:left w:val="none" w:sz="0" w:space="0" w:color="auto"/>
                <w:bottom w:val="none" w:sz="0" w:space="0" w:color="auto"/>
                <w:right w:val="none" w:sz="0" w:space="0" w:color="auto"/>
              </w:divBdr>
            </w:div>
            <w:div w:id="548229783">
              <w:marLeft w:val="0"/>
              <w:marRight w:val="0"/>
              <w:marTop w:val="0"/>
              <w:marBottom w:val="0"/>
              <w:divBdr>
                <w:top w:val="none" w:sz="0" w:space="0" w:color="auto"/>
                <w:left w:val="none" w:sz="0" w:space="0" w:color="auto"/>
                <w:bottom w:val="none" w:sz="0" w:space="0" w:color="auto"/>
                <w:right w:val="none" w:sz="0" w:space="0" w:color="auto"/>
              </w:divBdr>
            </w:div>
            <w:div w:id="345400585">
              <w:marLeft w:val="0"/>
              <w:marRight w:val="0"/>
              <w:marTop w:val="0"/>
              <w:marBottom w:val="0"/>
              <w:divBdr>
                <w:top w:val="none" w:sz="0" w:space="0" w:color="auto"/>
                <w:left w:val="none" w:sz="0" w:space="0" w:color="auto"/>
                <w:bottom w:val="none" w:sz="0" w:space="0" w:color="auto"/>
                <w:right w:val="none" w:sz="0" w:space="0" w:color="auto"/>
              </w:divBdr>
            </w:div>
            <w:div w:id="742219425">
              <w:marLeft w:val="0"/>
              <w:marRight w:val="0"/>
              <w:marTop w:val="0"/>
              <w:marBottom w:val="0"/>
              <w:divBdr>
                <w:top w:val="none" w:sz="0" w:space="0" w:color="auto"/>
                <w:left w:val="none" w:sz="0" w:space="0" w:color="auto"/>
                <w:bottom w:val="none" w:sz="0" w:space="0" w:color="auto"/>
                <w:right w:val="none" w:sz="0" w:space="0" w:color="auto"/>
              </w:divBdr>
            </w:div>
            <w:div w:id="1898085454">
              <w:marLeft w:val="0"/>
              <w:marRight w:val="0"/>
              <w:marTop w:val="0"/>
              <w:marBottom w:val="0"/>
              <w:divBdr>
                <w:top w:val="none" w:sz="0" w:space="0" w:color="auto"/>
                <w:left w:val="none" w:sz="0" w:space="0" w:color="auto"/>
                <w:bottom w:val="none" w:sz="0" w:space="0" w:color="auto"/>
                <w:right w:val="none" w:sz="0" w:space="0" w:color="auto"/>
              </w:divBdr>
            </w:div>
            <w:div w:id="1864707949">
              <w:marLeft w:val="0"/>
              <w:marRight w:val="0"/>
              <w:marTop w:val="0"/>
              <w:marBottom w:val="0"/>
              <w:divBdr>
                <w:top w:val="none" w:sz="0" w:space="0" w:color="auto"/>
                <w:left w:val="none" w:sz="0" w:space="0" w:color="auto"/>
                <w:bottom w:val="none" w:sz="0" w:space="0" w:color="auto"/>
                <w:right w:val="none" w:sz="0" w:space="0" w:color="auto"/>
              </w:divBdr>
            </w:div>
            <w:div w:id="179049969">
              <w:marLeft w:val="0"/>
              <w:marRight w:val="0"/>
              <w:marTop w:val="0"/>
              <w:marBottom w:val="0"/>
              <w:divBdr>
                <w:top w:val="none" w:sz="0" w:space="0" w:color="auto"/>
                <w:left w:val="none" w:sz="0" w:space="0" w:color="auto"/>
                <w:bottom w:val="none" w:sz="0" w:space="0" w:color="auto"/>
                <w:right w:val="none" w:sz="0" w:space="0" w:color="auto"/>
              </w:divBdr>
            </w:div>
            <w:div w:id="1467966040">
              <w:marLeft w:val="0"/>
              <w:marRight w:val="0"/>
              <w:marTop w:val="0"/>
              <w:marBottom w:val="0"/>
              <w:divBdr>
                <w:top w:val="none" w:sz="0" w:space="0" w:color="auto"/>
                <w:left w:val="none" w:sz="0" w:space="0" w:color="auto"/>
                <w:bottom w:val="none" w:sz="0" w:space="0" w:color="auto"/>
                <w:right w:val="none" w:sz="0" w:space="0" w:color="auto"/>
              </w:divBdr>
            </w:div>
            <w:div w:id="2047176509">
              <w:marLeft w:val="0"/>
              <w:marRight w:val="0"/>
              <w:marTop w:val="0"/>
              <w:marBottom w:val="0"/>
              <w:divBdr>
                <w:top w:val="none" w:sz="0" w:space="0" w:color="auto"/>
                <w:left w:val="none" w:sz="0" w:space="0" w:color="auto"/>
                <w:bottom w:val="none" w:sz="0" w:space="0" w:color="auto"/>
                <w:right w:val="none" w:sz="0" w:space="0" w:color="auto"/>
              </w:divBdr>
            </w:div>
            <w:div w:id="740519952">
              <w:marLeft w:val="0"/>
              <w:marRight w:val="0"/>
              <w:marTop w:val="0"/>
              <w:marBottom w:val="0"/>
              <w:divBdr>
                <w:top w:val="none" w:sz="0" w:space="0" w:color="auto"/>
                <w:left w:val="none" w:sz="0" w:space="0" w:color="auto"/>
                <w:bottom w:val="none" w:sz="0" w:space="0" w:color="auto"/>
                <w:right w:val="none" w:sz="0" w:space="0" w:color="auto"/>
              </w:divBdr>
            </w:div>
            <w:div w:id="1140926783">
              <w:marLeft w:val="0"/>
              <w:marRight w:val="0"/>
              <w:marTop w:val="0"/>
              <w:marBottom w:val="0"/>
              <w:divBdr>
                <w:top w:val="none" w:sz="0" w:space="0" w:color="auto"/>
                <w:left w:val="none" w:sz="0" w:space="0" w:color="auto"/>
                <w:bottom w:val="none" w:sz="0" w:space="0" w:color="auto"/>
                <w:right w:val="none" w:sz="0" w:space="0" w:color="auto"/>
              </w:divBdr>
            </w:div>
            <w:div w:id="1591894042">
              <w:marLeft w:val="0"/>
              <w:marRight w:val="0"/>
              <w:marTop w:val="0"/>
              <w:marBottom w:val="0"/>
              <w:divBdr>
                <w:top w:val="none" w:sz="0" w:space="0" w:color="auto"/>
                <w:left w:val="none" w:sz="0" w:space="0" w:color="auto"/>
                <w:bottom w:val="none" w:sz="0" w:space="0" w:color="auto"/>
                <w:right w:val="none" w:sz="0" w:space="0" w:color="auto"/>
              </w:divBdr>
            </w:div>
            <w:div w:id="1854489417">
              <w:marLeft w:val="0"/>
              <w:marRight w:val="0"/>
              <w:marTop w:val="0"/>
              <w:marBottom w:val="0"/>
              <w:divBdr>
                <w:top w:val="none" w:sz="0" w:space="0" w:color="auto"/>
                <w:left w:val="none" w:sz="0" w:space="0" w:color="auto"/>
                <w:bottom w:val="none" w:sz="0" w:space="0" w:color="auto"/>
                <w:right w:val="none" w:sz="0" w:space="0" w:color="auto"/>
              </w:divBdr>
            </w:div>
            <w:div w:id="1879008879">
              <w:marLeft w:val="0"/>
              <w:marRight w:val="0"/>
              <w:marTop w:val="0"/>
              <w:marBottom w:val="0"/>
              <w:divBdr>
                <w:top w:val="none" w:sz="0" w:space="0" w:color="auto"/>
                <w:left w:val="none" w:sz="0" w:space="0" w:color="auto"/>
                <w:bottom w:val="none" w:sz="0" w:space="0" w:color="auto"/>
                <w:right w:val="none" w:sz="0" w:space="0" w:color="auto"/>
              </w:divBdr>
            </w:div>
            <w:div w:id="1206017482">
              <w:marLeft w:val="0"/>
              <w:marRight w:val="0"/>
              <w:marTop w:val="0"/>
              <w:marBottom w:val="0"/>
              <w:divBdr>
                <w:top w:val="none" w:sz="0" w:space="0" w:color="auto"/>
                <w:left w:val="none" w:sz="0" w:space="0" w:color="auto"/>
                <w:bottom w:val="none" w:sz="0" w:space="0" w:color="auto"/>
                <w:right w:val="none" w:sz="0" w:space="0" w:color="auto"/>
              </w:divBdr>
            </w:div>
            <w:div w:id="1016419544">
              <w:marLeft w:val="0"/>
              <w:marRight w:val="0"/>
              <w:marTop w:val="0"/>
              <w:marBottom w:val="0"/>
              <w:divBdr>
                <w:top w:val="none" w:sz="0" w:space="0" w:color="auto"/>
                <w:left w:val="none" w:sz="0" w:space="0" w:color="auto"/>
                <w:bottom w:val="none" w:sz="0" w:space="0" w:color="auto"/>
                <w:right w:val="none" w:sz="0" w:space="0" w:color="auto"/>
              </w:divBdr>
            </w:div>
            <w:div w:id="202404286">
              <w:marLeft w:val="0"/>
              <w:marRight w:val="0"/>
              <w:marTop w:val="0"/>
              <w:marBottom w:val="0"/>
              <w:divBdr>
                <w:top w:val="none" w:sz="0" w:space="0" w:color="auto"/>
                <w:left w:val="none" w:sz="0" w:space="0" w:color="auto"/>
                <w:bottom w:val="none" w:sz="0" w:space="0" w:color="auto"/>
                <w:right w:val="none" w:sz="0" w:space="0" w:color="auto"/>
              </w:divBdr>
            </w:div>
            <w:div w:id="743377909">
              <w:marLeft w:val="0"/>
              <w:marRight w:val="0"/>
              <w:marTop w:val="0"/>
              <w:marBottom w:val="0"/>
              <w:divBdr>
                <w:top w:val="none" w:sz="0" w:space="0" w:color="auto"/>
                <w:left w:val="none" w:sz="0" w:space="0" w:color="auto"/>
                <w:bottom w:val="none" w:sz="0" w:space="0" w:color="auto"/>
                <w:right w:val="none" w:sz="0" w:space="0" w:color="auto"/>
              </w:divBdr>
            </w:div>
            <w:div w:id="1064837438">
              <w:marLeft w:val="0"/>
              <w:marRight w:val="0"/>
              <w:marTop w:val="0"/>
              <w:marBottom w:val="0"/>
              <w:divBdr>
                <w:top w:val="none" w:sz="0" w:space="0" w:color="auto"/>
                <w:left w:val="none" w:sz="0" w:space="0" w:color="auto"/>
                <w:bottom w:val="none" w:sz="0" w:space="0" w:color="auto"/>
                <w:right w:val="none" w:sz="0" w:space="0" w:color="auto"/>
              </w:divBdr>
            </w:div>
            <w:div w:id="1420328675">
              <w:marLeft w:val="0"/>
              <w:marRight w:val="0"/>
              <w:marTop w:val="0"/>
              <w:marBottom w:val="0"/>
              <w:divBdr>
                <w:top w:val="none" w:sz="0" w:space="0" w:color="auto"/>
                <w:left w:val="none" w:sz="0" w:space="0" w:color="auto"/>
                <w:bottom w:val="none" w:sz="0" w:space="0" w:color="auto"/>
                <w:right w:val="none" w:sz="0" w:space="0" w:color="auto"/>
              </w:divBdr>
            </w:div>
            <w:div w:id="1814713081">
              <w:marLeft w:val="0"/>
              <w:marRight w:val="0"/>
              <w:marTop w:val="0"/>
              <w:marBottom w:val="0"/>
              <w:divBdr>
                <w:top w:val="none" w:sz="0" w:space="0" w:color="auto"/>
                <w:left w:val="none" w:sz="0" w:space="0" w:color="auto"/>
                <w:bottom w:val="none" w:sz="0" w:space="0" w:color="auto"/>
                <w:right w:val="none" w:sz="0" w:space="0" w:color="auto"/>
              </w:divBdr>
            </w:div>
            <w:div w:id="675305332">
              <w:marLeft w:val="0"/>
              <w:marRight w:val="0"/>
              <w:marTop w:val="0"/>
              <w:marBottom w:val="0"/>
              <w:divBdr>
                <w:top w:val="none" w:sz="0" w:space="0" w:color="auto"/>
                <w:left w:val="none" w:sz="0" w:space="0" w:color="auto"/>
                <w:bottom w:val="none" w:sz="0" w:space="0" w:color="auto"/>
                <w:right w:val="none" w:sz="0" w:space="0" w:color="auto"/>
              </w:divBdr>
            </w:div>
            <w:div w:id="296035748">
              <w:marLeft w:val="0"/>
              <w:marRight w:val="0"/>
              <w:marTop w:val="0"/>
              <w:marBottom w:val="0"/>
              <w:divBdr>
                <w:top w:val="none" w:sz="0" w:space="0" w:color="auto"/>
                <w:left w:val="none" w:sz="0" w:space="0" w:color="auto"/>
                <w:bottom w:val="none" w:sz="0" w:space="0" w:color="auto"/>
                <w:right w:val="none" w:sz="0" w:space="0" w:color="auto"/>
              </w:divBdr>
            </w:div>
            <w:div w:id="548078037">
              <w:marLeft w:val="0"/>
              <w:marRight w:val="0"/>
              <w:marTop w:val="0"/>
              <w:marBottom w:val="0"/>
              <w:divBdr>
                <w:top w:val="none" w:sz="0" w:space="0" w:color="auto"/>
                <w:left w:val="none" w:sz="0" w:space="0" w:color="auto"/>
                <w:bottom w:val="none" w:sz="0" w:space="0" w:color="auto"/>
                <w:right w:val="none" w:sz="0" w:space="0" w:color="auto"/>
              </w:divBdr>
            </w:div>
            <w:div w:id="1512840642">
              <w:marLeft w:val="0"/>
              <w:marRight w:val="0"/>
              <w:marTop w:val="0"/>
              <w:marBottom w:val="0"/>
              <w:divBdr>
                <w:top w:val="none" w:sz="0" w:space="0" w:color="auto"/>
                <w:left w:val="none" w:sz="0" w:space="0" w:color="auto"/>
                <w:bottom w:val="none" w:sz="0" w:space="0" w:color="auto"/>
                <w:right w:val="none" w:sz="0" w:space="0" w:color="auto"/>
              </w:divBdr>
            </w:div>
            <w:div w:id="541406383">
              <w:marLeft w:val="0"/>
              <w:marRight w:val="0"/>
              <w:marTop w:val="0"/>
              <w:marBottom w:val="0"/>
              <w:divBdr>
                <w:top w:val="none" w:sz="0" w:space="0" w:color="auto"/>
                <w:left w:val="none" w:sz="0" w:space="0" w:color="auto"/>
                <w:bottom w:val="none" w:sz="0" w:space="0" w:color="auto"/>
                <w:right w:val="none" w:sz="0" w:space="0" w:color="auto"/>
              </w:divBdr>
            </w:div>
            <w:div w:id="888223565">
              <w:marLeft w:val="0"/>
              <w:marRight w:val="0"/>
              <w:marTop w:val="0"/>
              <w:marBottom w:val="0"/>
              <w:divBdr>
                <w:top w:val="none" w:sz="0" w:space="0" w:color="auto"/>
                <w:left w:val="none" w:sz="0" w:space="0" w:color="auto"/>
                <w:bottom w:val="none" w:sz="0" w:space="0" w:color="auto"/>
                <w:right w:val="none" w:sz="0" w:space="0" w:color="auto"/>
              </w:divBdr>
            </w:div>
            <w:div w:id="473062528">
              <w:marLeft w:val="0"/>
              <w:marRight w:val="0"/>
              <w:marTop w:val="0"/>
              <w:marBottom w:val="0"/>
              <w:divBdr>
                <w:top w:val="none" w:sz="0" w:space="0" w:color="auto"/>
                <w:left w:val="none" w:sz="0" w:space="0" w:color="auto"/>
                <w:bottom w:val="none" w:sz="0" w:space="0" w:color="auto"/>
                <w:right w:val="none" w:sz="0" w:space="0" w:color="auto"/>
              </w:divBdr>
            </w:div>
            <w:div w:id="1326713091">
              <w:marLeft w:val="0"/>
              <w:marRight w:val="0"/>
              <w:marTop w:val="0"/>
              <w:marBottom w:val="0"/>
              <w:divBdr>
                <w:top w:val="none" w:sz="0" w:space="0" w:color="auto"/>
                <w:left w:val="none" w:sz="0" w:space="0" w:color="auto"/>
                <w:bottom w:val="none" w:sz="0" w:space="0" w:color="auto"/>
                <w:right w:val="none" w:sz="0" w:space="0" w:color="auto"/>
              </w:divBdr>
            </w:div>
            <w:div w:id="1345093598">
              <w:marLeft w:val="0"/>
              <w:marRight w:val="0"/>
              <w:marTop w:val="0"/>
              <w:marBottom w:val="0"/>
              <w:divBdr>
                <w:top w:val="none" w:sz="0" w:space="0" w:color="auto"/>
                <w:left w:val="none" w:sz="0" w:space="0" w:color="auto"/>
                <w:bottom w:val="none" w:sz="0" w:space="0" w:color="auto"/>
                <w:right w:val="none" w:sz="0" w:space="0" w:color="auto"/>
              </w:divBdr>
            </w:div>
            <w:div w:id="532691967">
              <w:marLeft w:val="0"/>
              <w:marRight w:val="0"/>
              <w:marTop w:val="0"/>
              <w:marBottom w:val="0"/>
              <w:divBdr>
                <w:top w:val="none" w:sz="0" w:space="0" w:color="auto"/>
                <w:left w:val="none" w:sz="0" w:space="0" w:color="auto"/>
                <w:bottom w:val="none" w:sz="0" w:space="0" w:color="auto"/>
                <w:right w:val="none" w:sz="0" w:space="0" w:color="auto"/>
              </w:divBdr>
            </w:div>
            <w:div w:id="1195970598">
              <w:marLeft w:val="0"/>
              <w:marRight w:val="0"/>
              <w:marTop w:val="0"/>
              <w:marBottom w:val="0"/>
              <w:divBdr>
                <w:top w:val="none" w:sz="0" w:space="0" w:color="auto"/>
                <w:left w:val="none" w:sz="0" w:space="0" w:color="auto"/>
                <w:bottom w:val="none" w:sz="0" w:space="0" w:color="auto"/>
                <w:right w:val="none" w:sz="0" w:space="0" w:color="auto"/>
              </w:divBdr>
            </w:div>
            <w:div w:id="124584355">
              <w:marLeft w:val="0"/>
              <w:marRight w:val="0"/>
              <w:marTop w:val="0"/>
              <w:marBottom w:val="0"/>
              <w:divBdr>
                <w:top w:val="none" w:sz="0" w:space="0" w:color="auto"/>
                <w:left w:val="none" w:sz="0" w:space="0" w:color="auto"/>
                <w:bottom w:val="none" w:sz="0" w:space="0" w:color="auto"/>
                <w:right w:val="none" w:sz="0" w:space="0" w:color="auto"/>
              </w:divBdr>
            </w:div>
            <w:div w:id="1395661031">
              <w:marLeft w:val="0"/>
              <w:marRight w:val="0"/>
              <w:marTop w:val="0"/>
              <w:marBottom w:val="0"/>
              <w:divBdr>
                <w:top w:val="none" w:sz="0" w:space="0" w:color="auto"/>
                <w:left w:val="none" w:sz="0" w:space="0" w:color="auto"/>
                <w:bottom w:val="none" w:sz="0" w:space="0" w:color="auto"/>
                <w:right w:val="none" w:sz="0" w:space="0" w:color="auto"/>
              </w:divBdr>
            </w:div>
            <w:div w:id="1870100654">
              <w:marLeft w:val="0"/>
              <w:marRight w:val="0"/>
              <w:marTop w:val="0"/>
              <w:marBottom w:val="0"/>
              <w:divBdr>
                <w:top w:val="none" w:sz="0" w:space="0" w:color="auto"/>
                <w:left w:val="none" w:sz="0" w:space="0" w:color="auto"/>
                <w:bottom w:val="none" w:sz="0" w:space="0" w:color="auto"/>
                <w:right w:val="none" w:sz="0" w:space="0" w:color="auto"/>
              </w:divBdr>
            </w:div>
            <w:div w:id="1480339566">
              <w:marLeft w:val="0"/>
              <w:marRight w:val="0"/>
              <w:marTop w:val="0"/>
              <w:marBottom w:val="0"/>
              <w:divBdr>
                <w:top w:val="none" w:sz="0" w:space="0" w:color="auto"/>
                <w:left w:val="none" w:sz="0" w:space="0" w:color="auto"/>
                <w:bottom w:val="none" w:sz="0" w:space="0" w:color="auto"/>
                <w:right w:val="none" w:sz="0" w:space="0" w:color="auto"/>
              </w:divBdr>
            </w:div>
            <w:div w:id="1871138649">
              <w:marLeft w:val="0"/>
              <w:marRight w:val="0"/>
              <w:marTop w:val="0"/>
              <w:marBottom w:val="0"/>
              <w:divBdr>
                <w:top w:val="none" w:sz="0" w:space="0" w:color="auto"/>
                <w:left w:val="none" w:sz="0" w:space="0" w:color="auto"/>
                <w:bottom w:val="none" w:sz="0" w:space="0" w:color="auto"/>
                <w:right w:val="none" w:sz="0" w:space="0" w:color="auto"/>
              </w:divBdr>
            </w:div>
            <w:div w:id="739517323">
              <w:marLeft w:val="0"/>
              <w:marRight w:val="0"/>
              <w:marTop w:val="0"/>
              <w:marBottom w:val="0"/>
              <w:divBdr>
                <w:top w:val="none" w:sz="0" w:space="0" w:color="auto"/>
                <w:left w:val="none" w:sz="0" w:space="0" w:color="auto"/>
                <w:bottom w:val="none" w:sz="0" w:space="0" w:color="auto"/>
                <w:right w:val="none" w:sz="0" w:space="0" w:color="auto"/>
              </w:divBdr>
            </w:div>
            <w:div w:id="683365848">
              <w:marLeft w:val="0"/>
              <w:marRight w:val="0"/>
              <w:marTop w:val="0"/>
              <w:marBottom w:val="0"/>
              <w:divBdr>
                <w:top w:val="none" w:sz="0" w:space="0" w:color="auto"/>
                <w:left w:val="none" w:sz="0" w:space="0" w:color="auto"/>
                <w:bottom w:val="none" w:sz="0" w:space="0" w:color="auto"/>
                <w:right w:val="none" w:sz="0" w:space="0" w:color="auto"/>
              </w:divBdr>
            </w:div>
            <w:div w:id="1366252767">
              <w:marLeft w:val="0"/>
              <w:marRight w:val="0"/>
              <w:marTop w:val="0"/>
              <w:marBottom w:val="0"/>
              <w:divBdr>
                <w:top w:val="none" w:sz="0" w:space="0" w:color="auto"/>
                <w:left w:val="none" w:sz="0" w:space="0" w:color="auto"/>
                <w:bottom w:val="none" w:sz="0" w:space="0" w:color="auto"/>
                <w:right w:val="none" w:sz="0" w:space="0" w:color="auto"/>
              </w:divBdr>
            </w:div>
            <w:div w:id="1756632251">
              <w:marLeft w:val="0"/>
              <w:marRight w:val="0"/>
              <w:marTop w:val="0"/>
              <w:marBottom w:val="0"/>
              <w:divBdr>
                <w:top w:val="none" w:sz="0" w:space="0" w:color="auto"/>
                <w:left w:val="none" w:sz="0" w:space="0" w:color="auto"/>
                <w:bottom w:val="none" w:sz="0" w:space="0" w:color="auto"/>
                <w:right w:val="none" w:sz="0" w:space="0" w:color="auto"/>
              </w:divBdr>
            </w:div>
            <w:div w:id="1736121436">
              <w:marLeft w:val="0"/>
              <w:marRight w:val="0"/>
              <w:marTop w:val="0"/>
              <w:marBottom w:val="0"/>
              <w:divBdr>
                <w:top w:val="none" w:sz="0" w:space="0" w:color="auto"/>
                <w:left w:val="none" w:sz="0" w:space="0" w:color="auto"/>
                <w:bottom w:val="none" w:sz="0" w:space="0" w:color="auto"/>
                <w:right w:val="none" w:sz="0" w:space="0" w:color="auto"/>
              </w:divBdr>
            </w:div>
            <w:div w:id="385182436">
              <w:marLeft w:val="0"/>
              <w:marRight w:val="0"/>
              <w:marTop w:val="0"/>
              <w:marBottom w:val="0"/>
              <w:divBdr>
                <w:top w:val="none" w:sz="0" w:space="0" w:color="auto"/>
                <w:left w:val="none" w:sz="0" w:space="0" w:color="auto"/>
                <w:bottom w:val="none" w:sz="0" w:space="0" w:color="auto"/>
                <w:right w:val="none" w:sz="0" w:space="0" w:color="auto"/>
              </w:divBdr>
            </w:div>
            <w:div w:id="1368872816">
              <w:marLeft w:val="0"/>
              <w:marRight w:val="0"/>
              <w:marTop w:val="0"/>
              <w:marBottom w:val="0"/>
              <w:divBdr>
                <w:top w:val="none" w:sz="0" w:space="0" w:color="auto"/>
                <w:left w:val="none" w:sz="0" w:space="0" w:color="auto"/>
                <w:bottom w:val="none" w:sz="0" w:space="0" w:color="auto"/>
                <w:right w:val="none" w:sz="0" w:space="0" w:color="auto"/>
              </w:divBdr>
            </w:div>
            <w:div w:id="265357262">
              <w:marLeft w:val="0"/>
              <w:marRight w:val="0"/>
              <w:marTop w:val="0"/>
              <w:marBottom w:val="0"/>
              <w:divBdr>
                <w:top w:val="none" w:sz="0" w:space="0" w:color="auto"/>
                <w:left w:val="none" w:sz="0" w:space="0" w:color="auto"/>
                <w:bottom w:val="none" w:sz="0" w:space="0" w:color="auto"/>
                <w:right w:val="none" w:sz="0" w:space="0" w:color="auto"/>
              </w:divBdr>
            </w:div>
            <w:div w:id="2000645238">
              <w:marLeft w:val="0"/>
              <w:marRight w:val="0"/>
              <w:marTop w:val="0"/>
              <w:marBottom w:val="0"/>
              <w:divBdr>
                <w:top w:val="none" w:sz="0" w:space="0" w:color="auto"/>
                <w:left w:val="none" w:sz="0" w:space="0" w:color="auto"/>
                <w:bottom w:val="none" w:sz="0" w:space="0" w:color="auto"/>
                <w:right w:val="none" w:sz="0" w:space="0" w:color="auto"/>
              </w:divBdr>
            </w:div>
            <w:div w:id="565998183">
              <w:marLeft w:val="0"/>
              <w:marRight w:val="0"/>
              <w:marTop w:val="0"/>
              <w:marBottom w:val="0"/>
              <w:divBdr>
                <w:top w:val="none" w:sz="0" w:space="0" w:color="auto"/>
                <w:left w:val="none" w:sz="0" w:space="0" w:color="auto"/>
                <w:bottom w:val="none" w:sz="0" w:space="0" w:color="auto"/>
                <w:right w:val="none" w:sz="0" w:space="0" w:color="auto"/>
              </w:divBdr>
            </w:div>
            <w:div w:id="1940134078">
              <w:marLeft w:val="0"/>
              <w:marRight w:val="0"/>
              <w:marTop w:val="0"/>
              <w:marBottom w:val="0"/>
              <w:divBdr>
                <w:top w:val="none" w:sz="0" w:space="0" w:color="auto"/>
                <w:left w:val="none" w:sz="0" w:space="0" w:color="auto"/>
                <w:bottom w:val="none" w:sz="0" w:space="0" w:color="auto"/>
                <w:right w:val="none" w:sz="0" w:space="0" w:color="auto"/>
              </w:divBdr>
            </w:div>
            <w:div w:id="838085424">
              <w:marLeft w:val="0"/>
              <w:marRight w:val="0"/>
              <w:marTop w:val="0"/>
              <w:marBottom w:val="0"/>
              <w:divBdr>
                <w:top w:val="none" w:sz="0" w:space="0" w:color="auto"/>
                <w:left w:val="none" w:sz="0" w:space="0" w:color="auto"/>
                <w:bottom w:val="none" w:sz="0" w:space="0" w:color="auto"/>
                <w:right w:val="none" w:sz="0" w:space="0" w:color="auto"/>
              </w:divBdr>
            </w:div>
            <w:div w:id="1849441238">
              <w:marLeft w:val="0"/>
              <w:marRight w:val="0"/>
              <w:marTop w:val="0"/>
              <w:marBottom w:val="0"/>
              <w:divBdr>
                <w:top w:val="none" w:sz="0" w:space="0" w:color="auto"/>
                <w:left w:val="none" w:sz="0" w:space="0" w:color="auto"/>
                <w:bottom w:val="none" w:sz="0" w:space="0" w:color="auto"/>
                <w:right w:val="none" w:sz="0" w:space="0" w:color="auto"/>
              </w:divBdr>
            </w:div>
            <w:div w:id="443157704">
              <w:marLeft w:val="0"/>
              <w:marRight w:val="0"/>
              <w:marTop w:val="0"/>
              <w:marBottom w:val="0"/>
              <w:divBdr>
                <w:top w:val="none" w:sz="0" w:space="0" w:color="auto"/>
                <w:left w:val="none" w:sz="0" w:space="0" w:color="auto"/>
                <w:bottom w:val="none" w:sz="0" w:space="0" w:color="auto"/>
                <w:right w:val="none" w:sz="0" w:space="0" w:color="auto"/>
              </w:divBdr>
            </w:div>
            <w:div w:id="1921985071">
              <w:marLeft w:val="0"/>
              <w:marRight w:val="0"/>
              <w:marTop w:val="0"/>
              <w:marBottom w:val="0"/>
              <w:divBdr>
                <w:top w:val="none" w:sz="0" w:space="0" w:color="auto"/>
                <w:left w:val="none" w:sz="0" w:space="0" w:color="auto"/>
                <w:bottom w:val="none" w:sz="0" w:space="0" w:color="auto"/>
                <w:right w:val="none" w:sz="0" w:space="0" w:color="auto"/>
              </w:divBdr>
            </w:div>
            <w:div w:id="1363019666">
              <w:marLeft w:val="0"/>
              <w:marRight w:val="0"/>
              <w:marTop w:val="0"/>
              <w:marBottom w:val="0"/>
              <w:divBdr>
                <w:top w:val="none" w:sz="0" w:space="0" w:color="auto"/>
                <w:left w:val="none" w:sz="0" w:space="0" w:color="auto"/>
                <w:bottom w:val="none" w:sz="0" w:space="0" w:color="auto"/>
                <w:right w:val="none" w:sz="0" w:space="0" w:color="auto"/>
              </w:divBdr>
            </w:div>
            <w:div w:id="1693068793">
              <w:marLeft w:val="0"/>
              <w:marRight w:val="0"/>
              <w:marTop w:val="0"/>
              <w:marBottom w:val="0"/>
              <w:divBdr>
                <w:top w:val="none" w:sz="0" w:space="0" w:color="auto"/>
                <w:left w:val="none" w:sz="0" w:space="0" w:color="auto"/>
                <w:bottom w:val="none" w:sz="0" w:space="0" w:color="auto"/>
                <w:right w:val="none" w:sz="0" w:space="0" w:color="auto"/>
              </w:divBdr>
            </w:div>
            <w:div w:id="1168784466">
              <w:marLeft w:val="0"/>
              <w:marRight w:val="0"/>
              <w:marTop w:val="0"/>
              <w:marBottom w:val="0"/>
              <w:divBdr>
                <w:top w:val="none" w:sz="0" w:space="0" w:color="auto"/>
                <w:left w:val="none" w:sz="0" w:space="0" w:color="auto"/>
                <w:bottom w:val="none" w:sz="0" w:space="0" w:color="auto"/>
                <w:right w:val="none" w:sz="0" w:space="0" w:color="auto"/>
              </w:divBdr>
            </w:div>
            <w:div w:id="951588868">
              <w:marLeft w:val="0"/>
              <w:marRight w:val="0"/>
              <w:marTop w:val="0"/>
              <w:marBottom w:val="0"/>
              <w:divBdr>
                <w:top w:val="none" w:sz="0" w:space="0" w:color="auto"/>
                <w:left w:val="none" w:sz="0" w:space="0" w:color="auto"/>
                <w:bottom w:val="none" w:sz="0" w:space="0" w:color="auto"/>
                <w:right w:val="none" w:sz="0" w:space="0" w:color="auto"/>
              </w:divBdr>
            </w:div>
            <w:div w:id="1636983502">
              <w:marLeft w:val="0"/>
              <w:marRight w:val="0"/>
              <w:marTop w:val="0"/>
              <w:marBottom w:val="0"/>
              <w:divBdr>
                <w:top w:val="none" w:sz="0" w:space="0" w:color="auto"/>
                <w:left w:val="none" w:sz="0" w:space="0" w:color="auto"/>
                <w:bottom w:val="none" w:sz="0" w:space="0" w:color="auto"/>
                <w:right w:val="none" w:sz="0" w:space="0" w:color="auto"/>
              </w:divBdr>
            </w:div>
            <w:div w:id="202985570">
              <w:marLeft w:val="0"/>
              <w:marRight w:val="0"/>
              <w:marTop w:val="0"/>
              <w:marBottom w:val="0"/>
              <w:divBdr>
                <w:top w:val="none" w:sz="0" w:space="0" w:color="auto"/>
                <w:left w:val="none" w:sz="0" w:space="0" w:color="auto"/>
                <w:bottom w:val="none" w:sz="0" w:space="0" w:color="auto"/>
                <w:right w:val="none" w:sz="0" w:space="0" w:color="auto"/>
              </w:divBdr>
            </w:div>
            <w:div w:id="1402757303">
              <w:marLeft w:val="0"/>
              <w:marRight w:val="0"/>
              <w:marTop w:val="0"/>
              <w:marBottom w:val="0"/>
              <w:divBdr>
                <w:top w:val="none" w:sz="0" w:space="0" w:color="auto"/>
                <w:left w:val="none" w:sz="0" w:space="0" w:color="auto"/>
                <w:bottom w:val="none" w:sz="0" w:space="0" w:color="auto"/>
                <w:right w:val="none" w:sz="0" w:space="0" w:color="auto"/>
              </w:divBdr>
            </w:div>
            <w:div w:id="1925650438">
              <w:marLeft w:val="0"/>
              <w:marRight w:val="0"/>
              <w:marTop w:val="0"/>
              <w:marBottom w:val="0"/>
              <w:divBdr>
                <w:top w:val="none" w:sz="0" w:space="0" w:color="auto"/>
                <w:left w:val="none" w:sz="0" w:space="0" w:color="auto"/>
                <w:bottom w:val="none" w:sz="0" w:space="0" w:color="auto"/>
                <w:right w:val="none" w:sz="0" w:space="0" w:color="auto"/>
              </w:divBdr>
            </w:div>
            <w:div w:id="839390702">
              <w:marLeft w:val="0"/>
              <w:marRight w:val="0"/>
              <w:marTop w:val="0"/>
              <w:marBottom w:val="0"/>
              <w:divBdr>
                <w:top w:val="none" w:sz="0" w:space="0" w:color="auto"/>
                <w:left w:val="none" w:sz="0" w:space="0" w:color="auto"/>
                <w:bottom w:val="none" w:sz="0" w:space="0" w:color="auto"/>
                <w:right w:val="none" w:sz="0" w:space="0" w:color="auto"/>
              </w:divBdr>
            </w:div>
            <w:div w:id="1252468573">
              <w:marLeft w:val="0"/>
              <w:marRight w:val="0"/>
              <w:marTop w:val="0"/>
              <w:marBottom w:val="0"/>
              <w:divBdr>
                <w:top w:val="none" w:sz="0" w:space="0" w:color="auto"/>
                <w:left w:val="none" w:sz="0" w:space="0" w:color="auto"/>
                <w:bottom w:val="none" w:sz="0" w:space="0" w:color="auto"/>
                <w:right w:val="none" w:sz="0" w:space="0" w:color="auto"/>
              </w:divBdr>
            </w:div>
            <w:div w:id="618611226">
              <w:marLeft w:val="0"/>
              <w:marRight w:val="0"/>
              <w:marTop w:val="0"/>
              <w:marBottom w:val="0"/>
              <w:divBdr>
                <w:top w:val="none" w:sz="0" w:space="0" w:color="auto"/>
                <w:left w:val="none" w:sz="0" w:space="0" w:color="auto"/>
                <w:bottom w:val="none" w:sz="0" w:space="0" w:color="auto"/>
                <w:right w:val="none" w:sz="0" w:space="0" w:color="auto"/>
              </w:divBdr>
            </w:div>
            <w:div w:id="106586780">
              <w:marLeft w:val="0"/>
              <w:marRight w:val="0"/>
              <w:marTop w:val="0"/>
              <w:marBottom w:val="0"/>
              <w:divBdr>
                <w:top w:val="none" w:sz="0" w:space="0" w:color="auto"/>
                <w:left w:val="none" w:sz="0" w:space="0" w:color="auto"/>
                <w:bottom w:val="none" w:sz="0" w:space="0" w:color="auto"/>
                <w:right w:val="none" w:sz="0" w:space="0" w:color="auto"/>
              </w:divBdr>
            </w:div>
            <w:div w:id="472871294">
              <w:marLeft w:val="0"/>
              <w:marRight w:val="0"/>
              <w:marTop w:val="0"/>
              <w:marBottom w:val="0"/>
              <w:divBdr>
                <w:top w:val="none" w:sz="0" w:space="0" w:color="auto"/>
                <w:left w:val="none" w:sz="0" w:space="0" w:color="auto"/>
                <w:bottom w:val="none" w:sz="0" w:space="0" w:color="auto"/>
                <w:right w:val="none" w:sz="0" w:space="0" w:color="auto"/>
              </w:divBdr>
            </w:div>
            <w:div w:id="425659161">
              <w:marLeft w:val="0"/>
              <w:marRight w:val="0"/>
              <w:marTop w:val="0"/>
              <w:marBottom w:val="0"/>
              <w:divBdr>
                <w:top w:val="none" w:sz="0" w:space="0" w:color="auto"/>
                <w:left w:val="none" w:sz="0" w:space="0" w:color="auto"/>
                <w:bottom w:val="none" w:sz="0" w:space="0" w:color="auto"/>
                <w:right w:val="none" w:sz="0" w:space="0" w:color="auto"/>
              </w:divBdr>
            </w:div>
            <w:div w:id="1191643274">
              <w:marLeft w:val="0"/>
              <w:marRight w:val="0"/>
              <w:marTop w:val="0"/>
              <w:marBottom w:val="0"/>
              <w:divBdr>
                <w:top w:val="none" w:sz="0" w:space="0" w:color="auto"/>
                <w:left w:val="none" w:sz="0" w:space="0" w:color="auto"/>
                <w:bottom w:val="none" w:sz="0" w:space="0" w:color="auto"/>
                <w:right w:val="none" w:sz="0" w:space="0" w:color="auto"/>
              </w:divBdr>
            </w:div>
            <w:div w:id="496192560">
              <w:marLeft w:val="0"/>
              <w:marRight w:val="0"/>
              <w:marTop w:val="0"/>
              <w:marBottom w:val="0"/>
              <w:divBdr>
                <w:top w:val="none" w:sz="0" w:space="0" w:color="auto"/>
                <w:left w:val="none" w:sz="0" w:space="0" w:color="auto"/>
                <w:bottom w:val="none" w:sz="0" w:space="0" w:color="auto"/>
                <w:right w:val="none" w:sz="0" w:space="0" w:color="auto"/>
              </w:divBdr>
            </w:div>
            <w:div w:id="1921326193">
              <w:marLeft w:val="0"/>
              <w:marRight w:val="0"/>
              <w:marTop w:val="0"/>
              <w:marBottom w:val="0"/>
              <w:divBdr>
                <w:top w:val="none" w:sz="0" w:space="0" w:color="auto"/>
                <w:left w:val="none" w:sz="0" w:space="0" w:color="auto"/>
                <w:bottom w:val="none" w:sz="0" w:space="0" w:color="auto"/>
                <w:right w:val="none" w:sz="0" w:space="0" w:color="auto"/>
              </w:divBdr>
            </w:div>
            <w:div w:id="768620638">
              <w:marLeft w:val="0"/>
              <w:marRight w:val="0"/>
              <w:marTop w:val="0"/>
              <w:marBottom w:val="0"/>
              <w:divBdr>
                <w:top w:val="none" w:sz="0" w:space="0" w:color="auto"/>
                <w:left w:val="none" w:sz="0" w:space="0" w:color="auto"/>
                <w:bottom w:val="none" w:sz="0" w:space="0" w:color="auto"/>
                <w:right w:val="none" w:sz="0" w:space="0" w:color="auto"/>
              </w:divBdr>
            </w:div>
            <w:div w:id="193734678">
              <w:marLeft w:val="0"/>
              <w:marRight w:val="0"/>
              <w:marTop w:val="0"/>
              <w:marBottom w:val="0"/>
              <w:divBdr>
                <w:top w:val="none" w:sz="0" w:space="0" w:color="auto"/>
                <w:left w:val="none" w:sz="0" w:space="0" w:color="auto"/>
                <w:bottom w:val="none" w:sz="0" w:space="0" w:color="auto"/>
                <w:right w:val="none" w:sz="0" w:space="0" w:color="auto"/>
              </w:divBdr>
            </w:div>
            <w:div w:id="1976794793">
              <w:marLeft w:val="0"/>
              <w:marRight w:val="0"/>
              <w:marTop w:val="0"/>
              <w:marBottom w:val="0"/>
              <w:divBdr>
                <w:top w:val="none" w:sz="0" w:space="0" w:color="auto"/>
                <w:left w:val="none" w:sz="0" w:space="0" w:color="auto"/>
                <w:bottom w:val="none" w:sz="0" w:space="0" w:color="auto"/>
                <w:right w:val="none" w:sz="0" w:space="0" w:color="auto"/>
              </w:divBdr>
            </w:div>
            <w:div w:id="1348023522">
              <w:marLeft w:val="0"/>
              <w:marRight w:val="0"/>
              <w:marTop w:val="0"/>
              <w:marBottom w:val="0"/>
              <w:divBdr>
                <w:top w:val="none" w:sz="0" w:space="0" w:color="auto"/>
                <w:left w:val="none" w:sz="0" w:space="0" w:color="auto"/>
                <w:bottom w:val="none" w:sz="0" w:space="0" w:color="auto"/>
                <w:right w:val="none" w:sz="0" w:space="0" w:color="auto"/>
              </w:divBdr>
            </w:div>
            <w:div w:id="1248466573">
              <w:marLeft w:val="0"/>
              <w:marRight w:val="0"/>
              <w:marTop w:val="0"/>
              <w:marBottom w:val="0"/>
              <w:divBdr>
                <w:top w:val="none" w:sz="0" w:space="0" w:color="auto"/>
                <w:left w:val="none" w:sz="0" w:space="0" w:color="auto"/>
                <w:bottom w:val="none" w:sz="0" w:space="0" w:color="auto"/>
                <w:right w:val="none" w:sz="0" w:space="0" w:color="auto"/>
              </w:divBdr>
            </w:div>
            <w:div w:id="889683247">
              <w:marLeft w:val="0"/>
              <w:marRight w:val="0"/>
              <w:marTop w:val="0"/>
              <w:marBottom w:val="0"/>
              <w:divBdr>
                <w:top w:val="none" w:sz="0" w:space="0" w:color="auto"/>
                <w:left w:val="none" w:sz="0" w:space="0" w:color="auto"/>
                <w:bottom w:val="none" w:sz="0" w:space="0" w:color="auto"/>
                <w:right w:val="none" w:sz="0" w:space="0" w:color="auto"/>
              </w:divBdr>
            </w:div>
            <w:div w:id="622616791">
              <w:marLeft w:val="0"/>
              <w:marRight w:val="0"/>
              <w:marTop w:val="0"/>
              <w:marBottom w:val="0"/>
              <w:divBdr>
                <w:top w:val="none" w:sz="0" w:space="0" w:color="auto"/>
                <w:left w:val="none" w:sz="0" w:space="0" w:color="auto"/>
                <w:bottom w:val="none" w:sz="0" w:space="0" w:color="auto"/>
                <w:right w:val="none" w:sz="0" w:space="0" w:color="auto"/>
              </w:divBdr>
            </w:div>
            <w:div w:id="716275479">
              <w:marLeft w:val="0"/>
              <w:marRight w:val="0"/>
              <w:marTop w:val="0"/>
              <w:marBottom w:val="0"/>
              <w:divBdr>
                <w:top w:val="none" w:sz="0" w:space="0" w:color="auto"/>
                <w:left w:val="none" w:sz="0" w:space="0" w:color="auto"/>
                <w:bottom w:val="none" w:sz="0" w:space="0" w:color="auto"/>
                <w:right w:val="none" w:sz="0" w:space="0" w:color="auto"/>
              </w:divBdr>
            </w:div>
            <w:div w:id="1276523996">
              <w:marLeft w:val="0"/>
              <w:marRight w:val="0"/>
              <w:marTop w:val="0"/>
              <w:marBottom w:val="0"/>
              <w:divBdr>
                <w:top w:val="none" w:sz="0" w:space="0" w:color="auto"/>
                <w:left w:val="none" w:sz="0" w:space="0" w:color="auto"/>
                <w:bottom w:val="none" w:sz="0" w:space="0" w:color="auto"/>
                <w:right w:val="none" w:sz="0" w:space="0" w:color="auto"/>
              </w:divBdr>
            </w:div>
            <w:div w:id="1279264601">
              <w:marLeft w:val="0"/>
              <w:marRight w:val="0"/>
              <w:marTop w:val="0"/>
              <w:marBottom w:val="0"/>
              <w:divBdr>
                <w:top w:val="none" w:sz="0" w:space="0" w:color="auto"/>
                <w:left w:val="none" w:sz="0" w:space="0" w:color="auto"/>
                <w:bottom w:val="none" w:sz="0" w:space="0" w:color="auto"/>
                <w:right w:val="none" w:sz="0" w:space="0" w:color="auto"/>
              </w:divBdr>
            </w:div>
            <w:div w:id="2063626241">
              <w:marLeft w:val="0"/>
              <w:marRight w:val="0"/>
              <w:marTop w:val="0"/>
              <w:marBottom w:val="0"/>
              <w:divBdr>
                <w:top w:val="none" w:sz="0" w:space="0" w:color="auto"/>
                <w:left w:val="none" w:sz="0" w:space="0" w:color="auto"/>
                <w:bottom w:val="none" w:sz="0" w:space="0" w:color="auto"/>
                <w:right w:val="none" w:sz="0" w:space="0" w:color="auto"/>
              </w:divBdr>
            </w:div>
            <w:div w:id="2084570486">
              <w:marLeft w:val="0"/>
              <w:marRight w:val="0"/>
              <w:marTop w:val="0"/>
              <w:marBottom w:val="0"/>
              <w:divBdr>
                <w:top w:val="none" w:sz="0" w:space="0" w:color="auto"/>
                <w:left w:val="none" w:sz="0" w:space="0" w:color="auto"/>
                <w:bottom w:val="none" w:sz="0" w:space="0" w:color="auto"/>
                <w:right w:val="none" w:sz="0" w:space="0" w:color="auto"/>
              </w:divBdr>
            </w:div>
            <w:div w:id="130249414">
              <w:marLeft w:val="0"/>
              <w:marRight w:val="0"/>
              <w:marTop w:val="0"/>
              <w:marBottom w:val="0"/>
              <w:divBdr>
                <w:top w:val="none" w:sz="0" w:space="0" w:color="auto"/>
                <w:left w:val="none" w:sz="0" w:space="0" w:color="auto"/>
                <w:bottom w:val="none" w:sz="0" w:space="0" w:color="auto"/>
                <w:right w:val="none" w:sz="0" w:space="0" w:color="auto"/>
              </w:divBdr>
            </w:div>
            <w:div w:id="821313304">
              <w:marLeft w:val="0"/>
              <w:marRight w:val="0"/>
              <w:marTop w:val="0"/>
              <w:marBottom w:val="0"/>
              <w:divBdr>
                <w:top w:val="none" w:sz="0" w:space="0" w:color="auto"/>
                <w:left w:val="none" w:sz="0" w:space="0" w:color="auto"/>
                <w:bottom w:val="none" w:sz="0" w:space="0" w:color="auto"/>
                <w:right w:val="none" w:sz="0" w:space="0" w:color="auto"/>
              </w:divBdr>
            </w:div>
            <w:div w:id="287007757">
              <w:marLeft w:val="0"/>
              <w:marRight w:val="0"/>
              <w:marTop w:val="0"/>
              <w:marBottom w:val="0"/>
              <w:divBdr>
                <w:top w:val="none" w:sz="0" w:space="0" w:color="auto"/>
                <w:left w:val="none" w:sz="0" w:space="0" w:color="auto"/>
                <w:bottom w:val="none" w:sz="0" w:space="0" w:color="auto"/>
                <w:right w:val="none" w:sz="0" w:space="0" w:color="auto"/>
              </w:divBdr>
            </w:div>
            <w:div w:id="1931546803">
              <w:marLeft w:val="0"/>
              <w:marRight w:val="0"/>
              <w:marTop w:val="0"/>
              <w:marBottom w:val="0"/>
              <w:divBdr>
                <w:top w:val="none" w:sz="0" w:space="0" w:color="auto"/>
                <w:left w:val="none" w:sz="0" w:space="0" w:color="auto"/>
                <w:bottom w:val="none" w:sz="0" w:space="0" w:color="auto"/>
                <w:right w:val="none" w:sz="0" w:space="0" w:color="auto"/>
              </w:divBdr>
            </w:div>
            <w:div w:id="984578849">
              <w:marLeft w:val="0"/>
              <w:marRight w:val="0"/>
              <w:marTop w:val="0"/>
              <w:marBottom w:val="0"/>
              <w:divBdr>
                <w:top w:val="none" w:sz="0" w:space="0" w:color="auto"/>
                <w:left w:val="none" w:sz="0" w:space="0" w:color="auto"/>
                <w:bottom w:val="none" w:sz="0" w:space="0" w:color="auto"/>
                <w:right w:val="none" w:sz="0" w:space="0" w:color="auto"/>
              </w:divBdr>
            </w:div>
            <w:div w:id="1541552701">
              <w:marLeft w:val="0"/>
              <w:marRight w:val="0"/>
              <w:marTop w:val="0"/>
              <w:marBottom w:val="0"/>
              <w:divBdr>
                <w:top w:val="none" w:sz="0" w:space="0" w:color="auto"/>
                <w:left w:val="none" w:sz="0" w:space="0" w:color="auto"/>
                <w:bottom w:val="none" w:sz="0" w:space="0" w:color="auto"/>
                <w:right w:val="none" w:sz="0" w:space="0" w:color="auto"/>
              </w:divBdr>
            </w:div>
            <w:div w:id="1392001497">
              <w:marLeft w:val="0"/>
              <w:marRight w:val="0"/>
              <w:marTop w:val="0"/>
              <w:marBottom w:val="0"/>
              <w:divBdr>
                <w:top w:val="none" w:sz="0" w:space="0" w:color="auto"/>
                <w:left w:val="none" w:sz="0" w:space="0" w:color="auto"/>
                <w:bottom w:val="none" w:sz="0" w:space="0" w:color="auto"/>
                <w:right w:val="none" w:sz="0" w:space="0" w:color="auto"/>
              </w:divBdr>
            </w:div>
            <w:div w:id="866214791">
              <w:marLeft w:val="0"/>
              <w:marRight w:val="0"/>
              <w:marTop w:val="0"/>
              <w:marBottom w:val="0"/>
              <w:divBdr>
                <w:top w:val="none" w:sz="0" w:space="0" w:color="auto"/>
                <w:left w:val="none" w:sz="0" w:space="0" w:color="auto"/>
                <w:bottom w:val="none" w:sz="0" w:space="0" w:color="auto"/>
                <w:right w:val="none" w:sz="0" w:space="0" w:color="auto"/>
              </w:divBdr>
            </w:div>
            <w:div w:id="1220434412">
              <w:marLeft w:val="0"/>
              <w:marRight w:val="0"/>
              <w:marTop w:val="0"/>
              <w:marBottom w:val="0"/>
              <w:divBdr>
                <w:top w:val="none" w:sz="0" w:space="0" w:color="auto"/>
                <w:left w:val="none" w:sz="0" w:space="0" w:color="auto"/>
                <w:bottom w:val="none" w:sz="0" w:space="0" w:color="auto"/>
                <w:right w:val="none" w:sz="0" w:space="0" w:color="auto"/>
              </w:divBdr>
            </w:div>
            <w:div w:id="1725711275">
              <w:marLeft w:val="0"/>
              <w:marRight w:val="0"/>
              <w:marTop w:val="0"/>
              <w:marBottom w:val="0"/>
              <w:divBdr>
                <w:top w:val="none" w:sz="0" w:space="0" w:color="auto"/>
                <w:left w:val="none" w:sz="0" w:space="0" w:color="auto"/>
                <w:bottom w:val="none" w:sz="0" w:space="0" w:color="auto"/>
                <w:right w:val="none" w:sz="0" w:space="0" w:color="auto"/>
              </w:divBdr>
            </w:div>
            <w:div w:id="474102060">
              <w:marLeft w:val="0"/>
              <w:marRight w:val="0"/>
              <w:marTop w:val="0"/>
              <w:marBottom w:val="0"/>
              <w:divBdr>
                <w:top w:val="none" w:sz="0" w:space="0" w:color="auto"/>
                <w:left w:val="none" w:sz="0" w:space="0" w:color="auto"/>
                <w:bottom w:val="none" w:sz="0" w:space="0" w:color="auto"/>
                <w:right w:val="none" w:sz="0" w:space="0" w:color="auto"/>
              </w:divBdr>
            </w:div>
            <w:div w:id="1476138649">
              <w:marLeft w:val="0"/>
              <w:marRight w:val="0"/>
              <w:marTop w:val="0"/>
              <w:marBottom w:val="0"/>
              <w:divBdr>
                <w:top w:val="none" w:sz="0" w:space="0" w:color="auto"/>
                <w:left w:val="none" w:sz="0" w:space="0" w:color="auto"/>
                <w:bottom w:val="none" w:sz="0" w:space="0" w:color="auto"/>
                <w:right w:val="none" w:sz="0" w:space="0" w:color="auto"/>
              </w:divBdr>
            </w:div>
            <w:div w:id="1806922955">
              <w:marLeft w:val="0"/>
              <w:marRight w:val="0"/>
              <w:marTop w:val="0"/>
              <w:marBottom w:val="0"/>
              <w:divBdr>
                <w:top w:val="none" w:sz="0" w:space="0" w:color="auto"/>
                <w:left w:val="none" w:sz="0" w:space="0" w:color="auto"/>
                <w:bottom w:val="none" w:sz="0" w:space="0" w:color="auto"/>
                <w:right w:val="none" w:sz="0" w:space="0" w:color="auto"/>
              </w:divBdr>
            </w:div>
            <w:div w:id="839466665">
              <w:marLeft w:val="0"/>
              <w:marRight w:val="0"/>
              <w:marTop w:val="0"/>
              <w:marBottom w:val="0"/>
              <w:divBdr>
                <w:top w:val="none" w:sz="0" w:space="0" w:color="auto"/>
                <w:left w:val="none" w:sz="0" w:space="0" w:color="auto"/>
                <w:bottom w:val="none" w:sz="0" w:space="0" w:color="auto"/>
                <w:right w:val="none" w:sz="0" w:space="0" w:color="auto"/>
              </w:divBdr>
            </w:div>
            <w:div w:id="2042899698">
              <w:marLeft w:val="0"/>
              <w:marRight w:val="0"/>
              <w:marTop w:val="0"/>
              <w:marBottom w:val="0"/>
              <w:divBdr>
                <w:top w:val="none" w:sz="0" w:space="0" w:color="auto"/>
                <w:left w:val="none" w:sz="0" w:space="0" w:color="auto"/>
                <w:bottom w:val="none" w:sz="0" w:space="0" w:color="auto"/>
                <w:right w:val="none" w:sz="0" w:space="0" w:color="auto"/>
              </w:divBdr>
            </w:div>
            <w:div w:id="1144279863">
              <w:marLeft w:val="0"/>
              <w:marRight w:val="0"/>
              <w:marTop w:val="0"/>
              <w:marBottom w:val="0"/>
              <w:divBdr>
                <w:top w:val="none" w:sz="0" w:space="0" w:color="auto"/>
                <w:left w:val="none" w:sz="0" w:space="0" w:color="auto"/>
                <w:bottom w:val="none" w:sz="0" w:space="0" w:color="auto"/>
                <w:right w:val="none" w:sz="0" w:space="0" w:color="auto"/>
              </w:divBdr>
            </w:div>
            <w:div w:id="264852194">
              <w:marLeft w:val="0"/>
              <w:marRight w:val="0"/>
              <w:marTop w:val="0"/>
              <w:marBottom w:val="0"/>
              <w:divBdr>
                <w:top w:val="none" w:sz="0" w:space="0" w:color="auto"/>
                <w:left w:val="none" w:sz="0" w:space="0" w:color="auto"/>
                <w:bottom w:val="none" w:sz="0" w:space="0" w:color="auto"/>
                <w:right w:val="none" w:sz="0" w:space="0" w:color="auto"/>
              </w:divBdr>
            </w:div>
            <w:div w:id="948047410">
              <w:marLeft w:val="0"/>
              <w:marRight w:val="0"/>
              <w:marTop w:val="0"/>
              <w:marBottom w:val="0"/>
              <w:divBdr>
                <w:top w:val="none" w:sz="0" w:space="0" w:color="auto"/>
                <w:left w:val="none" w:sz="0" w:space="0" w:color="auto"/>
                <w:bottom w:val="none" w:sz="0" w:space="0" w:color="auto"/>
                <w:right w:val="none" w:sz="0" w:space="0" w:color="auto"/>
              </w:divBdr>
            </w:div>
            <w:div w:id="801190248">
              <w:marLeft w:val="0"/>
              <w:marRight w:val="0"/>
              <w:marTop w:val="0"/>
              <w:marBottom w:val="0"/>
              <w:divBdr>
                <w:top w:val="none" w:sz="0" w:space="0" w:color="auto"/>
                <w:left w:val="none" w:sz="0" w:space="0" w:color="auto"/>
                <w:bottom w:val="none" w:sz="0" w:space="0" w:color="auto"/>
                <w:right w:val="none" w:sz="0" w:space="0" w:color="auto"/>
              </w:divBdr>
            </w:div>
            <w:div w:id="1872840279">
              <w:marLeft w:val="0"/>
              <w:marRight w:val="0"/>
              <w:marTop w:val="0"/>
              <w:marBottom w:val="0"/>
              <w:divBdr>
                <w:top w:val="none" w:sz="0" w:space="0" w:color="auto"/>
                <w:left w:val="none" w:sz="0" w:space="0" w:color="auto"/>
                <w:bottom w:val="none" w:sz="0" w:space="0" w:color="auto"/>
                <w:right w:val="none" w:sz="0" w:space="0" w:color="auto"/>
              </w:divBdr>
            </w:div>
            <w:div w:id="198012293">
              <w:marLeft w:val="0"/>
              <w:marRight w:val="0"/>
              <w:marTop w:val="0"/>
              <w:marBottom w:val="0"/>
              <w:divBdr>
                <w:top w:val="none" w:sz="0" w:space="0" w:color="auto"/>
                <w:left w:val="none" w:sz="0" w:space="0" w:color="auto"/>
                <w:bottom w:val="none" w:sz="0" w:space="0" w:color="auto"/>
                <w:right w:val="none" w:sz="0" w:space="0" w:color="auto"/>
              </w:divBdr>
            </w:div>
            <w:div w:id="589504046">
              <w:marLeft w:val="0"/>
              <w:marRight w:val="0"/>
              <w:marTop w:val="0"/>
              <w:marBottom w:val="0"/>
              <w:divBdr>
                <w:top w:val="none" w:sz="0" w:space="0" w:color="auto"/>
                <w:left w:val="none" w:sz="0" w:space="0" w:color="auto"/>
                <w:bottom w:val="none" w:sz="0" w:space="0" w:color="auto"/>
                <w:right w:val="none" w:sz="0" w:space="0" w:color="auto"/>
              </w:divBdr>
            </w:div>
            <w:div w:id="1217274367">
              <w:marLeft w:val="0"/>
              <w:marRight w:val="0"/>
              <w:marTop w:val="0"/>
              <w:marBottom w:val="0"/>
              <w:divBdr>
                <w:top w:val="none" w:sz="0" w:space="0" w:color="auto"/>
                <w:left w:val="none" w:sz="0" w:space="0" w:color="auto"/>
                <w:bottom w:val="none" w:sz="0" w:space="0" w:color="auto"/>
                <w:right w:val="none" w:sz="0" w:space="0" w:color="auto"/>
              </w:divBdr>
            </w:div>
            <w:div w:id="1451319330">
              <w:marLeft w:val="0"/>
              <w:marRight w:val="0"/>
              <w:marTop w:val="0"/>
              <w:marBottom w:val="0"/>
              <w:divBdr>
                <w:top w:val="none" w:sz="0" w:space="0" w:color="auto"/>
                <w:left w:val="none" w:sz="0" w:space="0" w:color="auto"/>
                <w:bottom w:val="none" w:sz="0" w:space="0" w:color="auto"/>
                <w:right w:val="none" w:sz="0" w:space="0" w:color="auto"/>
              </w:divBdr>
            </w:div>
            <w:div w:id="172232560">
              <w:marLeft w:val="0"/>
              <w:marRight w:val="0"/>
              <w:marTop w:val="0"/>
              <w:marBottom w:val="0"/>
              <w:divBdr>
                <w:top w:val="none" w:sz="0" w:space="0" w:color="auto"/>
                <w:left w:val="none" w:sz="0" w:space="0" w:color="auto"/>
                <w:bottom w:val="none" w:sz="0" w:space="0" w:color="auto"/>
                <w:right w:val="none" w:sz="0" w:space="0" w:color="auto"/>
              </w:divBdr>
            </w:div>
            <w:div w:id="1503739785">
              <w:marLeft w:val="0"/>
              <w:marRight w:val="0"/>
              <w:marTop w:val="0"/>
              <w:marBottom w:val="0"/>
              <w:divBdr>
                <w:top w:val="none" w:sz="0" w:space="0" w:color="auto"/>
                <w:left w:val="none" w:sz="0" w:space="0" w:color="auto"/>
                <w:bottom w:val="none" w:sz="0" w:space="0" w:color="auto"/>
                <w:right w:val="none" w:sz="0" w:space="0" w:color="auto"/>
              </w:divBdr>
            </w:div>
            <w:div w:id="24908097">
              <w:marLeft w:val="0"/>
              <w:marRight w:val="0"/>
              <w:marTop w:val="0"/>
              <w:marBottom w:val="0"/>
              <w:divBdr>
                <w:top w:val="none" w:sz="0" w:space="0" w:color="auto"/>
                <w:left w:val="none" w:sz="0" w:space="0" w:color="auto"/>
                <w:bottom w:val="none" w:sz="0" w:space="0" w:color="auto"/>
                <w:right w:val="none" w:sz="0" w:space="0" w:color="auto"/>
              </w:divBdr>
            </w:div>
            <w:div w:id="2020885778">
              <w:marLeft w:val="0"/>
              <w:marRight w:val="0"/>
              <w:marTop w:val="0"/>
              <w:marBottom w:val="0"/>
              <w:divBdr>
                <w:top w:val="none" w:sz="0" w:space="0" w:color="auto"/>
                <w:left w:val="none" w:sz="0" w:space="0" w:color="auto"/>
                <w:bottom w:val="none" w:sz="0" w:space="0" w:color="auto"/>
                <w:right w:val="none" w:sz="0" w:space="0" w:color="auto"/>
              </w:divBdr>
            </w:div>
            <w:div w:id="1551451556">
              <w:marLeft w:val="0"/>
              <w:marRight w:val="0"/>
              <w:marTop w:val="0"/>
              <w:marBottom w:val="0"/>
              <w:divBdr>
                <w:top w:val="none" w:sz="0" w:space="0" w:color="auto"/>
                <w:left w:val="none" w:sz="0" w:space="0" w:color="auto"/>
                <w:bottom w:val="none" w:sz="0" w:space="0" w:color="auto"/>
                <w:right w:val="none" w:sz="0" w:space="0" w:color="auto"/>
              </w:divBdr>
            </w:div>
            <w:div w:id="1108738290">
              <w:marLeft w:val="0"/>
              <w:marRight w:val="0"/>
              <w:marTop w:val="0"/>
              <w:marBottom w:val="0"/>
              <w:divBdr>
                <w:top w:val="none" w:sz="0" w:space="0" w:color="auto"/>
                <w:left w:val="none" w:sz="0" w:space="0" w:color="auto"/>
                <w:bottom w:val="none" w:sz="0" w:space="0" w:color="auto"/>
                <w:right w:val="none" w:sz="0" w:space="0" w:color="auto"/>
              </w:divBdr>
            </w:div>
            <w:div w:id="1288507438">
              <w:marLeft w:val="0"/>
              <w:marRight w:val="0"/>
              <w:marTop w:val="0"/>
              <w:marBottom w:val="0"/>
              <w:divBdr>
                <w:top w:val="none" w:sz="0" w:space="0" w:color="auto"/>
                <w:left w:val="none" w:sz="0" w:space="0" w:color="auto"/>
                <w:bottom w:val="none" w:sz="0" w:space="0" w:color="auto"/>
                <w:right w:val="none" w:sz="0" w:space="0" w:color="auto"/>
              </w:divBdr>
            </w:div>
            <w:div w:id="1191337264">
              <w:marLeft w:val="0"/>
              <w:marRight w:val="0"/>
              <w:marTop w:val="0"/>
              <w:marBottom w:val="0"/>
              <w:divBdr>
                <w:top w:val="none" w:sz="0" w:space="0" w:color="auto"/>
                <w:left w:val="none" w:sz="0" w:space="0" w:color="auto"/>
                <w:bottom w:val="none" w:sz="0" w:space="0" w:color="auto"/>
                <w:right w:val="none" w:sz="0" w:space="0" w:color="auto"/>
              </w:divBdr>
            </w:div>
            <w:div w:id="383218811">
              <w:marLeft w:val="0"/>
              <w:marRight w:val="0"/>
              <w:marTop w:val="0"/>
              <w:marBottom w:val="0"/>
              <w:divBdr>
                <w:top w:val="none" w:sz="0" w:space="0" w:color="auto"/>
                <w:left w:val="none" w:sz="0" w:space="0" w:color="auto"/>
                <w:bottom w:val="none" w:sz="0" w:space="0" w:color="auto"/>
                <w:right w:val="none" w:sz="0" w:space="0" w:color="auto"/>
              </w:divBdr>
            </w:div>
            <w:div w:id="737824324">
              <w:marLeft w:val="0"/>
              <w:marRight w:val="0"/>
              <w:marTop w:val="0"/>
              <w:marBottom w:val="0"/>
              <w:divBdr>
                <w:top w:val="none" w:sz="0" w:space="0" w:color="auto"/>
                <w:left w:val="none" w:sz="0" w:space="0" w:color="auto"/>
                <w:bottom w:val="none" w:sz="0" w:space="0" w:color="auto"/>
                <w:right w:val="none" w:sz="0" w:space="0" w:color="auto"/>
              </w:divBdr>
            </w:div>
            <w:div w:id="478305904">
              <w:marLeft w:val="0"/>
              <w:marRight w:val="0"/>
              <w:marTop w:val="0"/>
              <w:marBottom w:val="0"/>
              <w:divBdr>
                <w:top w:val="none" w:sz="0" w:space="0" w:color="auto"/>
                <w:left w:val="none" w:sz="0" w:space="0" w:color="auto"/>
                <w:bottom w:val="none" w:sz="0" w:space="0" w:color="auto"/>
                <w:right w:val="none" w:sz="0" w:space="0" w:color="auto"/>
              </w:divBdr>
            </w:div>
            <w:div w:id="152186153">
              <w:marLeft w:val="0"/>
              <w:marRight w:val="0"/>
              <w:marTop w:val="0"/>
              <w:marBottom w:val="0"/>
              <w:divBdr>
                <w:top w:val="none" w:sz="0" w:space="0" w:color="auto"/>
                <w:left w:val="none" w:sz="0" w:space="0" w:color="auto"/>
                <w:bottom w:val="none" w:sz="0" w:space="0" w:color="auto"/>
                <w:right w:val="none" w:sz="0" w:space="0" w:color="auto"/>
              </w:divBdr>
            </w:div>
            <w:div w:id="378364070">
              <w:marLeft w:val="0"/>
              <w:marRight w:val="0"/>
              <w:marTop w:val="0"/>
              <w:marBottom w:val="0"/>
              <w:divBdr>
                <w:top w:val="none" w:sz="0" w:space="0" w:color="auto"/>
                <w:left w:val="none" w:sz="0" w:space="0" w:color="auto"/>
                <w:bottom w:val="none" w:sz="0" w:space="0" w:color="auto"/>
                <w:right w:val="none" w:sz="0" w:space="0" w:color="auto"/>
              </w:divBdr>
            </w:div>
            <w:div w:id="1562524150">
              <w:marLeft w:val="0"/>
              <w:marRight w:val="0"/>
              <w:marTop w:val="0"/>
              <w:marBottom w:val="0"/>
              <w:divBdr>
                <w:top w:val="none" w:sz="0" w:space="0" w:color="auto"/>
                <w:left w:val="none" w:sz="0" w:space="0" w:color="auto"/>
                <w:bottom w:val="none" w:sz="0" w:space="0" w:color="auto"/>
                <w:right w:val="none" w:sz="0" w:space="0" w:color="auto"/>
              </w:divBdr>
            </w:div>
            <w:div w:id="1013188847">
              <w:marLeft w:val="0"/>
              <w:marRight w:val="0"/>
              <w:marTop w:val="0"/>
              <w:marBottom w:val="0"/>
              <w:divBdr>
                <w:top w:val="none" w:sz="0" w:space="0" w:color="auto"/>
                <w:left w:val="none" w:sz="0" w:space="0" w:color="auto"/>
                <w:bottom w:val="none" w:sz="0" w:space="0" w:color="auto"/>
                <w:right w:val="none" w:sz="0" w:space="0" w:color="auto"/>
              </w:divBdr>
            </w:div>
            <w:div w:id="1283728487">
              <w:marLeft w:val="0"/>
              <w:marRight w:val="0"/>
              <w:marTop w:val="0"/>
              <w:marBottom w:val="0"/>
              <w:divBdr>
                <w:top w:val="none" w:sz="0" w:space="0" w:color="auto"/>
                <w:left w:val="none" w:sz="0" w:space="0" w:color="auto"/>
                <w:bottom w:val="none" w:sz="0" w:space="0" w:color="auto"/>
                <w:right w:val="none" w:sz="0" w:space="0" w:color="auto"/>
              </w:divBdr>
            </w:div>
            <w:div w:id="562981618">
              <w:marLeft w:val="0"/>
              <w:marRight w:val="0"/>
              <w:marTop w:val="0"/>
              <w:marBottom w:val="0"/>
              <w:divBdr>
                <w:top w:val="none" w:sz="0" w:space="0" w:color="auto"/>
                <w:left w:val="none" w:sz="0" w:space="0" w:color="auto"/>
                <w:bottom w:val="none" w:sz="0" w:space="0" w:color="auto"/>
                <w:right w:val="none" w:sz="0" w:space="0" w:color="auto"/>
              </w:divBdr>
            </w:div>
            <w:div w:id="2072540355">
              <w:marLeft w:val="0"/>
              <w:marRight w:val="0"/>
              <w:marTop w:val="0"/>
              <w:marBottom w:val="0"/>
              <w:divBdr>
                <w:top w:val="none" w:sz="0" w:space="0" w:color="auto"/>
                <w:left w:val="none" w:sz="0" w:space="0" w:color="auto"/>
                <w:bottom w:val="none" w:sz="0" w:space="0" w:color="auto"/>
                <w:right w:val="none" w:sz="0" w:space="0" w:color="auto"/>
              </w:divBdr>
            </w:div>
            <w:div w:id="311638836">
              <w:marLeft w:val="0"/>
              <w:marRight w:val="0"/>
              <w:marTop w:val="0"/>
              <w:marBottom w:val="0"/>
              <w:divBdr>
                <w:top w:val="none" w:sz="0" w:space="0" w:color="auto"/>
                <w:left w:val="none" w:sz="0" w:space="0" w:color="auto"/>
                <w:bottom w:val="none" w:sz="0" w:space="0" w:color="auto"/>
                <w:right w:val="none" w:sz="0" w:space="0" w:color="auto"/>
              </w:divBdr>
            </w:div>
            <w:div w:id="1538004235">
              <w:marLeft w:val="0"/>
              <w:marRight w:val="0"/>
              <w:marTop w:val="0"/>
              <w:marBottom w:val="0"/>
              <w:divBdr>
                <w:top w:val="none" w:sz="0" w:space="0" w:color="auto"/>
                <w:left w:val="none" w:sz="0" w:space="0" w:color="auto"/>
                <w:bottom w:val="none" w:sz="0" w:space="0" w:color="auto"/>
                <w:right w:val="none" w:sz="0" w:space="0" w:color="auto"/>
              </w:divBdr>
            </w:div>
            <w:div w:id="1455363077">
              <w:marLeft w:val="0"/>
              <w:marRight w:val="0"/>
              <w:marTop w:val="0"/>
              <w:marBottom w:val="0"/>
              <w:divBdr>
                <w:top w:val="none" w:sz="0" w:space="0" w:color="auto"/>
                <w:left w:val="none" w:sz="0" w:space="0" w:color="auto"/>
                <w:bottom w:val="none" w:sz="0" w:space="0" w:color="auto"/>
                <w:right w:val="none" w:sz="0" w:space="0" w:color="auto"/>
              </w:divBdr>
            </w:div>
            <w:div w:id="550922849">
              <w:marLeft w:val="0"/>
              <w:marRight w:val="0"/>
              <w:marTop w:val="0"/>
              <w:marBottom w:val="0"/>
              <w:divBdr>
                <w:top w:val="none" w:sz="0" w:space="0" w:color="auto"/>
                <w:left w:val="none" w:sz="0" w:space="0" w:color="auto"/>
                <w:bottom w:val="none" w:sz="0" w:space="0" w:color="auto"/>
                <w:right w:val="none" w:sz="0" w:space="0" w:color="auto"/>
              </w:divBdr>
            </w:div>
            <w:div w:id="967398763">
              <w:marLeft w:val="0"/>
              <w:marRight w:val="0"/>
              <w:marTop w:val="0"/>
              <w:marBottom w:val="0"/>
              <w:divBdr>
                <w:top w:val="none" w:sz="0" w:space="0" w:color="auto"/>
                <w:left w:val="none" w:sz="0" w:space="0" w:color="auto"/>
                <w:bottom w:val="none" w:sz="0" w:space="0" w:color="auto"/>
                <w:right w:val="none" w:sz="0" w:space="0" w:color="auto"/>
              </w:divBdr>
            </w:div>
            <w:div w:id="101077492">
              <w:marLeft w:val="0"/>
              <w:marRight w:val="0"/>
              <w:marTop w:val="0"/>
              <w:marBottom w:val="0"/>
              <w:divBdr>
                <w:top w:val="none" w:sz="0" w:space="0" w:color="auto"/>
                <w:left w:val="none" w:sz="0" w:space="0" w:color="auto"/>
                <w:bottom w:val="none" w:sz="0" w:space="0" w:color="auto"/>
                <w:right w:val="none" w:sz="0" w:space="0" w:color="auto"/>
              </w:divBdr>
            </w:div>
            <w:div w:id="378826868">
              <w:marLeft w:val="0"/>
              <w:marRight w:val="0"/>
              <w:marTop w:val="0"/>
              <w:marBottom w:val="0"/>
              <w:divBdr>
                <w:top w:val="none" w:sz="0" w:space="0" w:color="auto"/>
                <w:left w:val="none" w:sz="0" w:space="0" w:color="auto"/>
                <w:bottom w:val="none" w:sz="0" w:space="0" w:color="auto"/>
                <w:right w:val="none" w:sz="0" w:space="0" w:color="auto"/>
              </w:divBdr>
            </w:div>
            <w:div w:id="1323197505">
              <w:marLeft w:val="0"/>
              <w:marRight w:val="0"/>
              <w:marTop w:val="0"/>
              <w:marBottom w:val="0"/>
              <w:divBdr>
                <w:top w:val="none" w:sz="0" w:space="0" w:color="auto"/>
                <w:left w:val="none" w:sz="0" w:space="0" w:color="auto"/>
                <w:bottom w:val="none" w:sz="0" w:space="0" w:color="auto"/>
                <w:right w:val="none" w:sz="0" w:space="0" w:color="auto"/>
              </w:divBdr>
            </w:div>
            <w:div w:id="645278290">
              <w:marLeft w:val="0"/>
              <w:marRight w:val="0"/>
              <w:marTop w:val="0"/>
              <w:marBottom w:val="0"/>
              <w:divBdr>
                <w:top w:val="none" w:sz="0" w:space="0" w:color="auto"/>
                <w:left w:val="none" w:sz="0" w:space="0" w:color="auto"/>
                <w:bottom w:val="none" w:sz="0" w:space="0" w:color="auto"/>
                <w:right w:val="none" w:sz="0" w:space="0" w:color="auto"/>
              </w:divBdr>
            </w:div>
            <w:div w:id="838541311">
              <w:marLeft w:val="0"/>
              <w:marRight w:val="0"/>
              <w:marTop w:val="0"/>
              <w:marBottom w:val="0"/>
              <w:divBdr>
                <w:top w:val="none" w:sz="0" w:space="0" w:color="auto"/>
                <w:left w:val="none" w:sz="0" w:space="0" w:color="auto"/>
                <w:bottom w:val="none" w:sz="0" w:space="0" w:color="auto"/>
                <w:right w:val="none" w:sz="0" w:space="0" w:color="auto"/>
              </w:divBdr>
            </w:div>
            <w:div w:id="504829382">
              <w:marLeft w:val="0"/>
              <w:marRight w:val="0"/>
              <w:marTop w:val="0"/>
              <w:marBottom w:val="0"/>
              <w:divBdr>
                <w:top w:val="none" w:sz="0" w:space="0" w:color="auto"/>
                <w:left w:val="none" w:sz="0" w:space="0" w:color="auto"/>
                <w:bottom w:val="none" w:sz="0" w:space="0" w:color="auto"/>
                <w:right w:val="none" w:sz="0" w:space="0" w:color="auto"/>
              </w:divBdr>
            </w:div>
            <w:div w:id="1564870986">
              <w:marLeft w:val="0"/>
              <w:marRight w:val="0"/>
              <w:marTop w:val="0"/>
              <w:marBottom w:val="0"/>
              <w:divBdr>
                <w:top w:val="none" w:sz="0" w:space="0" w:color="auto"/>
                <w:left w:val="none" w:sz="0" w:space="0" w:color="auto"/>
                <w:bottom w:val="none" w:sz="0" w:space="0" w:color="auto"/>
                <w:right w:val="none" w:sz="0" w:space="0" w:color="auto"/>
              </w:divBdr>
            </w:div>
            <w:div w:id="1770082877">
              <w:marLeft w:val="0"/>
              <w:marRight w:val="0"/>
              <w:marTop w:val="0"/>
              <w:marBottom w:val="0"/>
              <w:divBdr>
                <w:top w:val="none" w:sz="0" w:space="0" w:color="auto"/>
                <w:left w:val="none" w:sz="0" w:space="0" w:color="auto"/>
                <w:bottom w:val="none" w:sz="0" w:space="0" w:color="auto"/>
                <w:right w:val="none" w:sz="0" w:space="0" w:color="auto"/>
              </w:divBdr>
            </w:div>
            <w:div w:id="444547745">
              <w:marLeft w:val="0"/>
              <w:marRight w:val="0"/>
              <w:marTop w:val="0"/>
              <w:marBottom w:val="0"/>
              <w:divBdr>
                <w:top w:val="none" w:sz="0" w:space="0" w:color="auto"/>
                <w:left w:val="none" w:sz="0" w:space="0" w:color="auto"/>
                <w:bottom w:val="none" w:sz="0" w:space="0" w:color="auto"/>
                <w:right w:val="none" w:sz="0" w:space="0" w:color="auto"/>
              </w:divBdr>
            </w:div>
            <w:div w:id="1164737947">
              <w:marLeft w:val="0"/>
              <w:marRight w:val="0"/>
              <w:marTop w:val="0"/>
              <w:marBottom w:val="0"/>
              <w:divBdr>
                <w:top w:val="none" w:sz="0" w:space="0" w:color="auto"/>
                <w:left w:val="none" w:sz="0" w:space="0" w:color="auto"/>
                <w:bottom w:val="none" w:sz="0" w:space="0" w:color="auto"/>
                <w:right w:val="none" w:sz="0" w:space="0" w:color="auto"/>
              </w:divBdr>
            </w:div>
            <w:div w:id="1237202450">
              <w:marLeft w:val="0"/>
              <w:marRight w:val="0"/>
              <w:marTop w:val="0"/>
              <w:marBottom w:val="0"/>
              <w:divBdr>
                <w:top w:val="none" w:sz="0" w:space="0" w:color="auto"/>
                <w:left w:val="none" w:sz="0" w:space="0" w:color="auto"/>
                <w:bottom w:val="none" w:sz="0" w:space="0" w:color="auto"/>
                <w:right w:val="none" w:sz="0" w:space="0" w:color="auto"/>
              </w:divBdr>
            </w:div>
            <w:div w:id="1568804010">
              <w:marLeft w:val="0"/>
              <w:marRight w:val="0"/>
              <w:marTop w:val="0"/>
              <w:marBottom w:val="0"/>
              <w:divBdr>
                <w:top w:val="none" w:sz="0" w:space="0" w:color="auto"/>
                <w:left w:val="none" w:sz="0" w:space="0" w:color="auto"/>
                <w:bottom w:val="none" w:sz="0" w:space="0" w:color="auto"/>
                <w:right w:val="none" w:sz="0" w:space="0" w:color="auto"/>
              </w:divBdr>
            </w:div>
            <w:div w:id="1512256457">
              <w:marLeft w:val="0"/>
              <w:marRight w:val="0"/>
              <w:marTop w:val="0"/>
              <w:marBottom w:val="0"/>
              <w:divBdr>
                <w:top w:val="none" w:sz="0" w:space="0" w:color="auto"/>
                <w:left w:val="none" w:sz="0" w:space="0" w:color="auto"/>
                <w:bottom w:val="none" w:sz="0" w:space="0" w:color="auto"/>
                <w:right w:val="none" w:sz="0" w:space="0" w:color="auto"/>
              </w:divBdr>
            </w:div>
            <w:div w:id="1004279328">
              <w:marLeft w:val="0"/>
              <w:marRight w:val="0"/>
              <w:marTop w:val="0"/>
              <w:marBottom w:val="0"/>
              <w:divBdr>
                <w:top w:val="none" w:sz="0" w:space="0" w:color="auto"/>
                <w:left w:val="none" w:sz="0" w:space="0" w:color="auto"/>
                <w:bottom w:val="none" w:sz="0" w:space="0" w:color="auto"/>
                <w:right w:val="none" w:sz="0" w:space="0" w:color="auto"/>
              </w:divBdr>
            </w:div>
            <w:div w:id="1244333936">
              <w:marLeft w:val="0"/>
              <w:marRight w:val="0"/>
              <w:marTop w:val="0"/>
              <w:marBottom w:val="0"/>
              <w:divBdr>
                <w:top w:val="none" w:sz="0" w:space="0" w:color="auto"/>
                <w:left w:val="none" w:sz="0" w:space="0" w:color="auto"/>
                <w:bottom w:val="none" w:sz="0" w:space="0" w:color="auto"/>
                <w:right w:val="none" w:sz="0" w:space="0" w:color="auto"/>
              </w:divBdr>
            </w:div>
            <w:div w:id="1843550405">
              <w:marLeft w:val="0"/>
              <w:marRight w:val="0"/>
              <w:marTop w:val="0"/>
              <w:marBottom w:val="0"/>
              <w:divBdr>
                <w:top w:val="none" w:sz="0" w:space="0" w:color="auto"/>
                <w:left w:val="none" w:sz="0" w:space="0" w:color="auto"/>
                <w:bottom w:val="none" w:sz="0" w:space="0" w:color="auto"/>
                <w:right w:val="none" w:sz="0" w:space="0" w:color="auto"/>
              </w:divBdr>
            </w:div>
            <w:div w:id="447550923">
              <w:marLeft w:val="0"/>
              <w:marRight w:val="0"/>
              <w:marTop w:val="0"/>
              <w:marBottom w:val="0"/>
              <w:divBdr>
                <w:top w:val="none" w:sz="0" w:space="0" w:color="auto"/>
                <w:left w:val="none" w:sz="0" w:space="0" w:color="auto"/>
                <w:bottom w:val="none" w:sz="0" w:space="0" w:color="auto"/>
                <w:right w:val="none" w:sz="0" w:space="0" w:color="auto"/>
              </w:divBdr>
            </w:div>
            <w:div w:id="672999259">
              <w:marLeft w:val="0"/>
              <w:marRight w:val="0"/>
              <w:marTop w:val="0"/>
              <w:marBottom w:val="0"/>
              <w:divBdr>
                <w:top w:val="none" w:sz="0" w:space="0" w:color="auto"/>
                <w:left w:val="none" w:sz="0" w:space="0" w:color="auto"/>
                <w:bottom w:val="none" w:sz="0" w:space="0" w:color="auto"/>
                <w:right w:val="none" w:sz="0" w:space="0" w:color="auto"/>
              </w:divBdr>
            </w:div>
            <w:div w:id="1659118240">
              <w:marLeft w:val="0"/>
              <w:marRight w:val="0"/>
              <w:marTop w:val="0"/>
              <w:marBottom w:val="0"/>
              <w:divBdr>
                <w:top w:val="none" w:sz="0" w:space="0" w:color="auto"/>
                <w:left w:val="none" w:sz="0" w:space="0" w:color="auto"/>
                <w:bottom w:val="none" w:sz="0" w:space="0" w:color="auto"/>
                <w:right w:val="none" w:sz="0" w:space="0" w:color="auto"/>
              </w:divBdr>
            </w:div>
            <w:div w:id="1958102200">
              <w:marLeft w:val="0"/>
              <w:marRight w:val="0"/>
              <w:marTop w:val="0"/>
              <w:marBottom w:val="0"/>
              <w:divBdr>
                <w:top w:val="none" w:sz="0" w:space="0" w:color="auto"/>
                <w:left w:val="none" w:sz="0" w:space="0" w:color="auto"/>
                <w:bottom w:val="none" w:sz="0" w:space="0" w:color="auto"/>
                <w:right w:val="none" w:sz="0" w:space="0" w:color="auto"/>
              </w:divBdr>
            </w:div>
            <w:div w:id="1975869441">
              <w:marLeft w:val="0"/>
              <w:marRight w:val="0"/>
              <w:marTop w:val="0"/>
              <w:marBottom w:val="0"/>
              <w:divBdr>
                <w:top w:val="none" w:sz="0" w:space="0" w:color="auto"/>
                <w:left w:val="none" w:sz="0" w:space="0" w:color="auto"/>
                <w:bottom w:val="none" w:sz="0" w:space="0" w:color="auto"/>
                <w:right w:val="none" w:sz="0" w:space="0" w:color="auto"/>
              </w:divBdr>
            </w:div>
            <w:div w:id="523205391">
              <w:marLeft w:val="0"/>
              <w:marRight w:val="0"/>
              <w:marTop w:val="0"/>
              <w:marBottom w:val="0"/>
              <w:divBdr>
                <w:top w:val="none" w:sz="0" w:space="0" w:color="auto"/>
                <w:left w:val="none" w:sz="0" w:space="0" w:color="auto"/>
                <w:bottom w:val="none" w:sz="0" w:space="0" w:color="auto"/>
                <w:right w:val="none" w:sz="0" w:space="0" w:color="auto"/>
              </w:divBdr>
            </w:div>
            <w:div w:id="705914124">
              <w:marLeft w:val="0"/>
              <w:marRight w:val="0"/>
              <w:marTop w:val="0"/>
              <w:marBottom w:val="0"/>
              <w:divBdr>
                <w:top w:val="none" w:sz="0" w:space="0" w:color="auto"/>
                <w:left w:val="none" w:sz="0" w:space="0" w:color="auto"/>
                <w:bottom w:val="none" w:sz="0" w:space="0" w:color="auto"/>
                <w:right w:val="none" w:sz="0" w:space="0" w:color="auto"/>
              </w:divBdr>
            </w:div>
            <w:div w:id="840312927">
              <w:marLeft w:val="0"/>
              <w:marRight w:val="0"/>
              <w:marTop w:val="0"/>
              <w:marBottom w:val="0"/>
              <w:divBdr>
                <w:top w:val="none" w:sz="0" w:space="0" w:color="auto"/>
                <w:left w:val="none" w:sz="0" w:space="0" w:color="auto"/>
                <w:bottom w:val="none" w:sz="0" w:space="0" w:color="auto"/>
                <w:right w:val="none" w:sz="0" w:space="0" w:color="auto"/>
              </w:divBdr>
            </w:div>
            <w:div w:id="1584609047">
              <w:marLeft w:val="0"/>
              <w:marRight w:val="0"/>
              <w:marTop w:val="0"/>
              <w:marBottom w:val="0"/>
              <w:divBdr>
                <w:top w:val="none" w:sz="0" w:space="0" w:color="auto"/>
                <w:left w:val="none" w:sz="0" w:space="0" w:color="auto"/>
                <w:bottom w:val="none" w:sz="0" w:space="0" w:color="auto"/>
                <w:right w:val="none" w:sz="0" w:space="0" w:color="auto"/>
              </w:divBdr>
            </w:div>
            <w:div w:id="157309416">
              <w:marLeft w:val="0"/>
              <w:marRight w:val="0"/>
              <w:marTop w:val="0"/>
              <w:marBottom w:val="0"/>
              <w:divBdr>
                <w:top w:val="none" w:sz="0" w:space="0" w:color="auto"/>
                <w:left w:val="none" w:sz="0" w:space="0" w:color="auto"/>
                <w:bottom w:val="none" w:sz="0" w:space="0" w:color="auto"/>
                <w:right w:val="none" w:sz="0" w:space="0" w:color="auto"/>
              </w:divBdr>
            </w:div>
            <w:div w:id="1139955640">
              <w:marLeft w:val="0"/>
              <w:marRight w:val="0"/>
              <w:marTop w:val="0"/>
              <w:marBottom w:val="0"/>
              <w:divBdr>
                <w:top w:val="none" w:sz="0" w:space="0" w:color="auto"/>
                <w:left w:val="none" w:sz="0" w:space="0" w:color="auto"/>
                <w:bottom w:val="none" w:sz="0" w:space="0" w:color="auto"/>
                <w:right w:val="none" w:sz="0" w:space="0" w:color="auto"/>
              </w:divBdr>
            </w:div>
            <w:div w:id="1168865671">
              <w:marLeft w:val="0"/>
              <w:marRight w:val="0"/>
              <w:marTop w:val="0"/>
              <w:marBottom w:val="0"/>
              <w:divBdr>
                <w:top w:val="none" w:sz="0" w:space="0" w:color="auto"/>
                <w:left w:val="none" w:sz="0" w:space="0" w:color="auto"/>
                <w:bottom w:val="none" w:sz="0" w:space="0" w:color="auto"/>
                <w:right w:val="none" w:sz="0" w:space="0" w:color="auto"/>
              </w:divBdr>
            </w:div>
            <w:div w:id="1658418150">
              <w:marLeft w:val="0"/>
              <w:marRight w:val="0"/>
              <w:marTop w:val="0"/>
              <w:marBottom w:val="0"/>
              <w:divBdr>
                <w:top w:val="none" w:sz="0" w:space="0" w:color="auto"/>
                <w:left w:val="none" w:sz="0" w:space="0" w:color="auto"/>
                <w:bottom w:val="none" w:sz="0" w:space="0" w:color="auto"/>
                <w:right w:val="none" w:sz="0" w:space="0" w:color="auto"/>
              </w:divBdr>
            </w:div>
            <w:div w:id="1728993701">
              <w:marLeft w:val="0"/>
              <w:marRight w:val="0"/>
              <w:marTop w:val="0"/>
              <w:marBottom w:val="0"/>
              <w:divBdr>
                <w:top w:val="none" w:sz="0" w:space="0" w:color="auto"/>
                <w:left w:val="none" w:sz="0" w:space="0" w:color="auto"/>
                <w:bottom w:val="none" w:sz="0" w:space="0" w:color="auto"/>
                <w:right w:val="none" w:sz="0" w:space="0" w:color="auto"/>
              </w:divBdr>
            </w:div>
            <w:div w:id="707223871">
              <w:marLeft w:val="0"/>
              <w:marRight w:val="0"/>
              <w:marTop w:val="0"/>
              <w:marBottom w:val="0"/>
              <w:divBdr>
                <w:top w:val="none" w:sz="0" w:space="0" w:color="auto"/>
                <w:left w:val="none" w:sz="0" w:space="0" w:color="auto"/>
                <w:bottom w:val="none" w:sz="0" w:space="0" w:color="auto"/>
                <w:right w:val="none" w:sz="0" w:space="0" w:color="auto"/>
              </w:divBdr>
            </w:div>
            <w:div w:id="1218010645">
              <w:marLeft w:val="0"/>
              <w:marRight w:val="0"/>
              <w:marTop w:val="0"/>
              <w:marBottom w:val="0"/>
              <w:divBdr>
                <w:top w:val="none" w:sz="0" w:space="0" w:color="auto"/>
                <w:left w:val="none" w:sz="0" w:space="0" w:color="auto"/>
                <w:bottom w:val="none" w:sz="0" w:space="0" w:color="auto"/>
                <w:right w:val="none" w:sz="0" w:space="0" w:color="auto"/>
              </w:divBdr>
            </w:div>
            <w:div w:id="2111702685">
              <w:marLeft w:val="0"/>
              <w:marRight w:val="0"/>
              <w:marTop w:val="0"/>
              <w:marBottom w:val="0"/>
              <w:divBdr>
                <w:top w:val="none" w:sz="0" w:space="0" w:color="auto"/>
                <w:left w:val="none" w:sz="0" w:space="0" w:color="auto"/>
                <w:bottom w:val="none" w:sz="0" w:space="0" w:color="auto"/>
                <w:right w:val="none" w:sz="0" w:space="0" w:color="auto"/>
              </w:divBdr>
            </w:div>
            <w:div w:id="1307591231">
              <w:marLeft w:val="0"/>
              <w:marRight w:val="0"/>
              <w:marTop w:val="0"/>
              <w:marBottom w:val="0"/>
              <w:divBdr>
                <w:top w:val="none" w:sz="0" w:space="0" w:color="auto"/>
                <w:left w:val="none" w:sz="0" w:space="0" w:color="auto"/>
                <w:bottom w:val="none" w:sz="0" w:space="0" w:color="auto"/>
                <w:right w:val="none" w:sz="0" w:space="0" w:color="auto"/>
              </w:divBdr>
            </w:div>
            <w:div w:id="2044596410">
              <w:marLeft w:val="0"/>
              <w:marRight w:val="0"/>
              <w:marTop w:val="0"/>
              <w:marBottom w:val="0"/>
              <w:divBdr>
                <w:top w:val="none" w:sz="0" w:space="0" w:color="auto"/>
                <w:left w:val="none" w:sz="0" w:space="0" w:color="auto"/>
                <w:bottom w:val="none" w:sz="0" w:space="0" w:color="auto"/>
                <w:right w:val="none" w:sz="0" w:space="0" w:color="auto"/>
              </w:divBdr>
            </w:div>
            <w:div w:id="761342645">
              <w:marLeft w:val="0"/>
              <w:marRight w:val="0"/>
              <w:marTop w:val="0"/>
              <w:marBottom w:val="0"/>
              <w:divBdr>
                <w:top w:val="none" w:sz="0" w:space="0" w:color="auto"/>
                <w:left w:val="none" w:sz="0" w:space="0" w:color="auto"/>
                <w:bottom w:val="none" w:sz="0" w:space="0" w:color="auto"/>
                <w:right w:val="none" w:sz="0" w:space="0" w:color="auto"/>
              </w:divBdr>
            </w:div>
            <w:div w:id="2010407079">
              <w:marLeft w:val="0"/>
              <w:marRight w:val="0"/>
              <w:marTop w:val="0"/>
              <w:marBottom w:val="0"/>
              <w:divBdr>
                <w:top w:val="none" w:sz="0" w:space="0" w:color="auto"/>
                <w:left w:val="none" w:sz="0" w:space="0" w:color="auto"/>
                <w:bottom w:val="none" w:sz="0" w:space="0" w:color="auto"/>
                <w:right w:val="none" w:sz="0" w:space="0" w:color="auto"/>
              </w:divBdr>
            </w:div>
            <w:div w:id="447237299">
              <w:marLeft w:val="0"/>
              <w:marRight w:val="0"/>
              <w:marTop w:val="0"/>
              <w:marBottom w:val="0"/>
              <w:divBdr>
                <w:top w:val="none" w:sz="0" w:space="0" w:color="auto"/>
                <w:left w:val="none" w:sz="0" w:space="0" w:color="auto"/>
                <w:bottom w:val="none" w:sz="0" w:space="0" w:color="auto"/>
                <w:right w:val="none" w:sz="0" w:space="0" w:color="auto"/>
              </w:divBdr>
            </w:div>
            <w:div w:id="182742018">
              <w:marLeft w:val="0"/>
              <w:marRight w:val="0"/>
              <w:marTop w:val="0"/>
              <w:marBottom w:val="0"/>
              <w:divBdr>
                <w:top w:val="none" w:sz="0" w:space="0" w:color="auto"/>
                <w:left w:val="none" w:sz="0" w:space="0" w:color="auto"/>
                <w:bottom w:val="none" w:sz="0" w:space="0" w:color="auto"/>
                <w:right w:val="none" w:sz="0" w:space="0" w:color="auto"/>
              </w:divBdr>
            </w:div>
            <w:div w:id="709653298">
              <w:marLeft w:val="0"/>
              <w:marRight w:val="0"/>
              <w:marTop w:val="0"/>
              <w:marBottom w:val="0"/>
              <w:divBdr>
                <w:top w:val="none" w:sz="0" w:space="0" w:color="auto"/>
                <w:left w:val="none" w:sz="0" w:space="0" w:color="auto"/>
                <w:bottom w:val="none" w:sz="0" w:space="0" w:color="auto"/>
                <w:right w:val="none" w:sz="0" w:space="0" w:color="auto"/>
              </w:divBdr>
            </w:div>
            <w:div w:id="1712876995">
              <w:marLeft w:val="0"/>
              <w:marRight w:val="0"/>
              <w:marTop w:val="0"/>
              <w:marBottom w:val="0"/>
              <w:divBdr>
                <w:top w:val="none" w:sz="0" w:space="0" w:color="auto"/>
                <w:left w:val="none" w:sz="0" w:space="0" w:color="auto"/>
                <w:bottom w:val="none" w:sz="0" w:space="0" w:color="auto"/>
                <w:right w:val="none" w:sz="0" w:space="0" w:color="auto"/>
              </w:divBdr>
            </w:div>
            <w:div w:id="88820255">
              <w:marLeft w:val="0"/>
              <w:marRight w:val="0"/>
              <w:marTop w:val="0"/>
              <w:marBottom w:val="0"/>
              <w:divBdr>
                <w:top w:val="none" w:sz="0" w:space="0" w:color="auto"/>
                <w:left w:val="none" w:sz="0" w:space="0" w:color="auto"/>
                <w:bottom w:val="none" w:sz="0" w:space="0" w:color="auto"/>
                <w:right w:val="none" w:sz="0" w:space="0" w:color="auto"/>
              </w:divBdr>
            </w:div>
            <w:div w:id="555631159">
              <w:marLeft w:val="0"/>
              <w:marRight w:val="0"/>
              <w:marTop w:val="0"/>
              <w:marBottom w:val="0"/>
              <w:divBdr>
                <w:top w:val="none" w:sz="0" w:space="0" w:color="auto"/>
                <w:left w:val="none" w:sz="0" w:space="0" w:color="auto"/>
                <w:bottom w:val="none" w:sz="0" w:space="0" w:color="auto"/>
                <w:right w:val="none" w:sz="0" w:space="0" w:color="auto"/>
              </w:divBdr>
            </w:div>
            <w:div w:id="1679890792">
              <w:marLeft w:val="0"/>
              <w:marRight w:val="0"/>
              <w:marTop w:val="0"/>
              <w:marBottom w:val="0"/>
              <w:divBdr>
                <w:top w:val="none" w:sz="0" w:space="0" w:color="auto"/>
                <w:left w:val="none" w:sz="0" w:space="0" w:color="auto"/>
                <w:bottom w:val="none" w:sz="0" w:space="0" w:color="auto"/>
                <w:right w:val="none" w:sz="0" w:space="0" w:color="auto"/>
              </w:divBdr>
            </w:div>
            <w:div w:id="1023752563">
              <w:marLeft w:val="0"/>
              <w:marRight w:val="0"/>
              <w:marTop w:val="0"/>
              <w:marBottom w:val="0"/>
              <w:divBdr>
                <w:top w:val="none" w:sz="0" w:space="0" w:color="auto"/>
                <w:left w:val="none" w:sz="0" w:space="0" w:color="auto"/>
                <w:bottom w:val="none" w:sz="0" w:space="0" w:color="auto"/>
                <w:right w:val="none" w:sz="0" w:space="0" w:color="auto"/>
              </w:divBdr>
            </w:div>
            <w:div w:id="309486636">
              <w:marLeft w:val="0"/>
              <w:marRight w:val="0"/>
              <w:marTop w:val="0"/>
              <w:marBottom w:val="0"/>
              <w:divBdr>
                <w:top w:val="none" w:sz="0" w:space="0" w:color="auto"/>
                <w:left w:val="none" w:sz="0" w:space="0" w:color="auto"/>
                <w:bottom w:val="none" w:sz="0" w:space="0" w:color="auto"/>
                <w:right w:val="none" w:sz="0" w:space="0" w:color="auto"/>
              </w:divBdr>
            </w:div>
            <w:div w:id="616987275">
              <w:marLeft w:val="0"/>
              <w:marRight w:val="0"/>
              <w:marTop w:val="0"/>
              <w:marBottom w:val="0"/>
              <w:divBdr>
                <w:top w:val="none" w:sz="0" w:space="0" w:color="auto"/>
                <w:left w:val="none" w:sz="0" w:space="0" w:color="auto"/>
                <w:bottom w:val="none" w:sz="0" w:space="0" w:color="auto"/>
                <w:right w:val="none" w:sz="0" w:space="0" w:color="auto"/>
              </w:divBdr>
            </w:div>
            <w:div w:id="1624456382">
              <w:marLeft w:val="0"/>
              <w:marRight w:val="0"/>
              <w:marTop w:val="0"/>
              <w:marBottom w:val="0"/>
              <w:divBdr>
                <w:top w:val="none" w:sz="0" w:space="0" w:color="auto"/>
                <w:left w:val="none" w:sz="0" w:space="0" w:color="auto"/>
                <w:bottom w:val="none" w:sz="0" w:space="0" w:color="auto"/>
                <w:right w:val="none" w:sz="0" w:space="0" w:color="auto"/>
              </w:divBdr>
            </w:div>
            <w:div w:id="1847938669">
              <w:marLeft w:val="0"/>
              <w:marRight w:val="0"/>
              <w:marTop w:val="0"/>
              <w:marBottom w:val="0"/>
              <w:divBdr>
                <w:top w:val="none" w:sz="0" w:space="0" w:color="auto"/>
                <w:left w:val="none" w:sz="0" w:space="0" w:color="auto"/>
                <w:bottom w:val="none" w:sz="0" w:space="0" w:color="auto"/>
                <w:right w:val="none" w:sz="0" w:space="0" w:color="auto"/>
              </w:divBdr>
            </w:div>
            <w:div w:id="1478768767">
              <w:marLeft w:val="0"/>
              <w:marRight w:val="0"/>
              <w:marTop w:val="0"/>
              <w:marBottom w:val="0"/>
              <w:divBdr>
                <w:top w:val="none" w:sz="0" w:space="0" w:color="auto"/>
                <w:left w:val="none" w:sz="0" w:space="0" w:color="auto"/>
                <w:bottom w:val="none" w:sz="0" w:space="0" w:color="auto"/>
                <w:right w:val="none" w:sz="0" w:space="0" w:color="auto"/>
              </w:divBdr>
            </w:div>
            <w:div w:id="1719159250">
              <w:marLeft w:val="0"/>
              <w:marRight w:val="0"/>
              <w:marTop w:val="0"/>
              <w:marBottom w:val="0"/>
              <w:divBdr>
                <w:top w:val="none" w:sz="0" w:space="0" w:color="auto"/>
                <w:left w:val="none" w:sz="0" w:space="0" w:color="auto"/>
                <w:bottom w:val="none" w:sz="0" w:space="0" w:color="auto"/>
                <w:right w:val="none" w:sz="0" w:space="0" w:color="auto"/>
              </w:divBdr>
            </w:div>
            <w:div w:id="485240262">
              <w:marLeft w:val="0"/>
              <w:marRight w:val="0"/>
              <w:marTop w:val="0"/>
              <w:marBottom w:val="0"/>
              <w:divBdr>
                <w:top w:val="none" w:sz="0" w:space="0" w:color="auto"/>
                <w:left w:val="none" w:sz="0" w:space="0" w:color="auto"/>
                <w:bottom w:val="none" w:sz="0" w:space="0" w:color="auto"/>
                <w:right w:val="none" w:sz="0" w:space="0" w:color="auto"/>
              </w:divBdr>
            </w:div>
            <w:div w:id="450252027">
              <w:marLeft w:val="0"/>
              <w:marRight w:val="0"/>
              <w:marTop w:val="0"/>
              <w:marBottom w:val="0"/>
              <w:divBdr>
                <w:top w:val="none" w:sz="0" w:space="0" w:color="auto"/>
                <w:left w:val="none" w:sz="0" w:space="0" w:color="auto"/>
                <w:bottom w:val="none" w:sz="0" w:space="0" w:color="auto"/>
                <w:right w:val="none" w:sz="0" w:space="0" w:color="auto"/>
              </w:divBdr>
            </w:div>
            <w:div w:id="1201279604">
              <w:marLeft w:val="0"/>
              <w:marRight w:val="0"/>
              <w:marTop w:val="0"/>
              <w:marBottom w:val="0"/>
              <w:divBdr>
                <w:top w:val="none" w:sz="0" w:space="0" w:color="auto"/>
                <w:left w:val="none" w:sz="0" w:space="0" w:color="auto"/>
                <w:bottom w:val="none" w:sz="0" w:space="0" w:color="auto"/>
                <w:right w:val="none" w:sz="0" w:space="0" w:color="auto"/>
              </w:divBdr>
            </w:div>
            <w:div w:id="205216298">
              <w:marLeft w:val="0"/>
              <w:marRight w:val="0"/>
              <w:marTop w:val="0"/>
              <w:marBottom w:val="0"/>
              <w:divBdr>
                <w:top w:val="none" w:sz="0" w:space="0" w:color="auto"/>
                <w:left w:val="none" w:sz="0" w:space="0" w:color="auto"/>
                <w:bottom w:val="none" w:sz="0" w:space="0" w:color="auto"/>
                <w:right w:val="none" w:sz="0" w:space="0" w:color="auto"/>
              </w:divBdr>
            </w:div>
            <w:div w:id="442192740">
              <w:marLeft w:val="0"/>
              <w:marRight w:val="0"/>
              <w:marTop w:val="0"/>
              <w:marBottom w:val="0"/>
              <w:divBdr>
                <w:top w:val="none" w:sz="0" w:space="0" w:color="auto"/>
                <w:left w:val="none" w:sz="0" w:space="0" w:color="auto"/>
                <w:bottom w:val="none" w:sz="0" w:space="0" w:color="auto"/>
                <w:right w:val="none" w:sz="0" w:space="0" w:color="auto"/>
              </w:divBdr>
            </w:div>
            <w:div w:id="952588915">
              <w:marLeft w:val="0"/>
              <w:marRight w:val="0"/>
              <w:marTop w:val="0"/>
              <w:marBottom w:val="0"/>
              <w:divBdr>
                <w:top w:val="none" w:sz="0" w:space="0" w:color="auto"/>
                <w:left w:val="none" w:sz="0" w:space="0" w:color="auto"/>
                <w:bottom w:val="none" w:sz="0" w:space="0" w:color="auto"/>
                <w:right w:val="none" w:sz="0" w:space="0" w:color="auto"/>
              </w:divBdr>
            </w:div>
            <w:div w:id="2128616931">
              <w:marLeft w:val="0"/>
              <w:marRight w:val="0"/>
              <w:marTop w:val="0"/>
              <w:marBottom w:val="0"/>
              <w:divBdr>
                <w:top w:val="none" w:sz="0" w:space="0" w:color="auto"/>
                <w:left w:val="none" w:sz="0" w:space="0" w:color="auto"/>
                <w:bottom w:val="none" w:sz="0" w:space="0" w:color="auto"/>
                <w:right w:val="none" w:sz="0" w:space="0" w:color="auto"/>
              </w:divBdr>
            </w:div>
            <w:div w:id="192965094">
              <w:marLeft w:val="0"/>
              <w:marRight w:val="0"/>
              <w:marTop w:val="0"/>
              <w:marBottom w:val="0"/>
              <w:divBdr>
                <w:top w:val="none" w:sz="0" w:space="0" w:color="auto"/>
                <w:left w:val="none" w:sz="0" w:space="0" w:color="auto"/>
                <w:bottom w:val="none" w:sz="0" w:space="0" w:color="auto"/>
                <w:right w:val="none" w:sz="0" w:space="0" w:color="auto"/>
              </w:divBdr>
            </w:div>
            <w:div w:id="1129594323">
              <w:marLeft w:val="0"/>
              <w:marRight w:val="0"/>
              <w:marTop w:val="0"/>
              <w:marBottom w:val="0"/>
              <w:divBdr>
                <w:top w:val="none" w:sz="0" w:space="0" w:color="auto"/>
                <w:left w:val="none" w:sz="0" w:space="0" w:color="auto"/>
                <w:bottom w:val="none" w:sz="0" w:space="0" w:color="auto"/>
                <w:right w:val="none" w:sz="0" w:space="0" w:color="auto"/>
              </w:divBdr>
            </w:div>
            <w:div w:id="1498115625">
              <w:marLeft w:val="0"/>
              <w:marRight w:val="0"/>
              <w:marTop w:val="0"/>
              <w:marBottom w:val="0"/>
              <w:divBdr>
                <w:top w:val="none" w:sz="0" w:space="0" w:color="auto"/>
                <w:left w:val="none" w:sz="0" w:space="0" w:color="auto"/>
                <w:bottom w:val="none" w:sz="0" w:space="0" w:color="auto"/>
                <w:right w:val="none" w:sz="0" w:space="0" w:color="auto"/>
              </w:divBdr>
            </w:div>
            <w:div w:id="1302269685">
              <w:marLeft w:val="0"/>
              <w:marRight w:val="0"/>
              <w:marTop w:val="0"/>
              <w:marBottom w:val="0"/>
              <w:divBdr>
                <w:top w:val="none" w:sz="0" w:space="0" w:color="auto"/>
                <w:left w:val="none" w:sz="0" w:space="0" w:color="auto"/>
                <w:bottom w:val="none" w:sz="0" w:space="0" w:color="auto"/>
                <w:right w:val="none" w:sz="0" w:space="0" w:color="auto"/>
              </w:divBdr>
            </w:div>
            <w:div w:id="1323848662">
              <w:marLeft w:val="0"/>
              <w:marRight w:val="0"/>
              <w:marTop w:val="0"/>
              <w:marBottom w:val="0"/>
              <w:divBdr>
                <w:top w:val="none" w:sz="0" w:space="0" w:color="auto"/>
                <w:left w:val="none" w:sz="0" w:space="0" w:color="auto"/>
                <w:bottom w:val="none" w:sz="0" w:space="0" w:color="auto"/>
                <w:right w:val="none" w:sz="0" w:space="0" w:color="auto"/>
              </w:divBdr>
            </w:div>
            <w:div w:id="1452939931">
              <w:marLeft w:val="0"/>
              <w:marRight w:val="0"/>
              <w:marTop w:val="0"/>
              <w:marBottom w:val="0"/>
              <w:divBdr>
                <w:top w:val="none" w:sz="0" w:space="0" w:color="auto"/>
                <w:left w:val="none" w:sz="0" w:space="0" w:color="auto"/>
                <w:bottom w:val="none" w:sz="0" w:space="0" w:color="auto"/>
                <w:right w:val="none" w:sz="0" w:space="0" w:color="auto"/>
              </w:divBdr>
            </w:div>
            <w:div w:id="1322779026">
              <w:marLeft w:val="0"/>
              <w:marRight w:val="0"/>
              <w:marTop w:val="0"/>
              <w:marBottom w:val="0"/>
              <w:divBdr>
                <w:top w:val="none" w:sz="0" w:space="0" w:color="auto"/>
                <w:left w:val="none" w:sz="0" w:space="0" w:color="auto"/>
                <w:bottom w:val="none" w:sz="0" w:space="0" w:color="auto"/>
                <w:right w:val="none" w:sz="0" w:space="0" w:color="auto"/>
              </w:divBdr>
            </w:div>
            <w:div w:id="1320234280">
              <w:marLeft w:val="0"/>
              <w:marRight w:val="0"/>
              <w:marTop w:val="0"/>
              <w:marBottom w:val="0"/>
              <w:divBdr>
                <w:top w:val="none" w:sz="0" w:space="0" w:color="auto"/>
                <w:left w:val="none" w:sz="0" w:space="0" w:color="auto"/>
                <w:bottom w:val="none" w:sz="0" w:space="0" w:color="auto"/>
                <w:right w:val="none" w:sz="0" w:space="0" w:color="auto"/>
              </w:divBdr>
            </w:div>
            <w:div w:id="1868712801">
              <w:marLeft w:val="0"/>
              <w:marRight w:val="0"/>
              <w:marTop w:val="0"/>
              <w:marBottom w:val="0"/>
              <w:divBdr>
                <w:top w:val="none" w:sz="0" w:space="0" w:color="auto"/>
                <w:left w:val="none" w:sz="0" w:space="0" w:color="auto"/>
                <w:bottom w:val="none" w:sz="0" w:space="0" w:color="auto"/>
                <w:right w:val="none" w:sz="0" w:space="0" w:color="auto"/>
              </w:divBdr>
            </w:div>
            <w:div w:id="1598639745">
              <w:marLeft w:val="0"/>
              <w:marRight w:val="0"/>
              <w:marTop w:val="0"/>
              <w:marBottom w:val="0"/>
              <w:divBdr>
                <w:top w:val="none" w:sz="0" w:space="0" w:color="auto"/>
                <w:left w:val="none" w:sz="0" w:space="0" w:color="auto"/>
                <w:bottom w:val="none" w:sz="0" w:space="0" w:color="auto"/>
                <w:right w:val="none" w:sz="0" w:space="0" w:color="auto"/>
              </w:divBdr>
            </w:div>
            <w:div w:id="1418550185">
              <w:marLeft w:val="0"/>
              <w:marRight w:val="0"/>
              <w:marTop w:val="0"/>
              <w:marBottom w:val="0"/>
              <w:divBdr>
                <w:top w:val="none" w:sz="0" w:space="0" w:color="auto"/>
                <w:left w:val="none" w:sz="0" w:space="0" w:color="auto"/>
                <w:bottom w:val="none" w:sz="0" w:space="0" w:color="auto"/>
                <w:right w:val="none" w:sz="0" w:space="0" w:color="auto"/>
              </w:divBdr>
            </w:div>
            <w:div w:id="167066709">
              <w:marLeft w:val="0"/>
              <w:marRight w:val="0"/>
              <w:marTop w:val="0"/>
              <w:marBottom w:val="0"/>
              <w:divBdr>
                <w:top w:val="none" w:sz="0" w:space="0" w:color="auto"/>
                <w:left w:val="none" w:sz="0" w:space="0" w:color="auto"/>
                <w:bottom w:val="none" w:sz="0" w:space="0" w:color="auto"/>
                <w:right w:val="none" w:sz="0" w:space="0" w:color="auto"/>
              </w:divBdr>
            </w:div>
            <w:div w:id="327831282">
              <w:marLeft w:val="0"/>
              <w:marRight w:val="0"/>
              <w:marTop w:val="0"/>
              <w:marBottom w:val="0"/>
              <w:divBdr>
                <w:top w:val="none" w:sz="0" w:space="0" w:color="auto"/>
                <w:left w:val="none" w:sz="0" w:space="0" w:color="auto"/>
                <w:bottom w:val="none" w:sz="0" w:space="0" w:color="auto"/>
                <w:right w:val="none" w:sz="0" w:space="0" w:color="auto"/>
              </w:divBdr>
            </w:div>
            <w:div w:id="1052776957">
              <w:marLeft w:val="0"/>
              <w:marRight w:val="0"/>
              <w:marTop w:val="0"/>
              <w:marBottom w:val="0"/>
              <w:divBdr>
                <w:top w:val="none" w:sz="0" w:space="0" w:color="auto"/>
                <w:left w:val="none" w:sz="0" w:space="0" w:color="auto"/>
                <w:bottom w:val="none" w:sz="0" w:space="0" w:color="auto"/>
                <w:right w:val="none" w:sz="0" w:space="0" w:color="auto"/>
              </w:divBdr>
            </w:div>
            <w:div w:id="5588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4567">
      <w:bodyDiv w:val="1"/>
      <w:marLeft w:val="0"/>
      <w:marRight w:val="0"/>
      <w:marTop w:val="0"/>
      <w:marBottom w:val="0"/>
      <w:divBdr>
        <w:top w:val="none" w:sz="0" w:space="0" w:color="auto"/>
        <w:left w:val="none" w:sz="0" w:space="0" w:color="auto"/>
        <w:bottom w:val="none" w:sz="0" w:space="0" w:color="auto"/>
        <w:right w:val="none" w:sz="0" w:space="0" w:color="auto"/>
      </w:divBdr>
      <w:divsChild>
        <w:div w:id="308480327">
          <w:marLeft w:val="0"/>
          <w:marRight w:val="0"/>
          <w:marTop w:val="0"/>
          <w:marBottom w:val="0"/>
          <w:divBdr>
            <w:top w:val="none" w:sz="0" w:space="0" w:color="auto"/>
            <w:left w:val="none" w:sz="0" w:space="0" w:color="auto"/>
            <w:bottom w:val="none" w:sz="0" w:space="0" w:color="auto"/>
            <w:right w:val="none" w:sz="0" w:space="0" w:color="auto"/>
          </w:divBdr>
          <w:divsChild>
            <w:div w:id="1050879261">
              <w:marLeft w:val="0"/>
              <w:marRight w:val="0"/>
              <w:marTop w:val="0"/>
              <w:marBottom w:val="0"/>
              <w:divBdr>
                <w:top w:val="none" w:sz="0" w:space="0" w:color="auto"/>
                <w:left w:val="none" w:sz="0" w:space="0" w:color="auto"/>
                <w:bottom w:val="none" w:sz="0" w:space="0" w:color="auto"/>
                <w:right w:val="none" w:sz="0" w:space="0" w:color="auto"/>
              </w:divBdr>
            </w:div>
            <w:div w:id="893658395">
              <w:marLeft w:val="0"/>
              <w:marRight w:val="0"/>
              <w:marTop w:val="0"/>
              <w:marBottom w:val="0"/>
              <w:divBdr>
                <w:top w:val="none" w:sz="0" w:space="0" w:color="auto"/>
                <w:left w:val="none" w:sz="0" w:space="0" w:color="auto"/>
                <w:bottom w:val="none" w:sz="0" w:space="0" w:color="auto"/>
                <w:right w:val="none" w:sz="0" w:space="0" w:color="auto"/>
              </w:divBdr>
              <w:divsChild>
                <w:div w:id="392391272">
                  <w:marLeft w:val="0"/>
                  <w:marRight w:val="0"/>
                  <w:marTop w:val="0"/>
                  <w:marBottom w:val="0"/>
                  <w:divBdr>
                    <w:top w:val="none" w:sz="0" w:space="0" w:color="auto"/>
                    <w:left w:val="none" w:sz="0" w:space="0" w:color="auto"/>
                    <w:bottom w:val="none" w:sz="0" w:space="0" w:color="auto"/>
                    <w:right w:val="none" w:sz="0" w:space="0" w:color="auto"/>
                  </w:divBdr>
                  <w:divsChild>
                    <w:div w:id="1546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161">
              <w:marLeft w:val="0"/>
              <w:marRight w:val="0"/>
              <w:marTop w:val="0"/>
              <w:marBottom w:val="0"/>
              <w:divBdr>
                <w:top w:val="none" w:sz="0" w:space="0" w:color="auto"/>
                <w:left w:val="none" w:sz="0" w:space="0" w:color="auto"/>
                <w:bottom w:val="none" w:sz="0" w:space="0" w:color="auto"/>
                <w:right w:val="none" w:sz="0" w:space="0" w:color="auto"/>
              </w:divBdr>
            </w:div>
          </w:divsChild>
        </w:div>
        <w:div w:id="363794540">
          <w:marLeft w:val="0"/>
          <w:marRight w:val="0"/>
          <w:marTop w:val="0"/>
          <w:marBottom w:val="0"/>
          <w:divBdr>
            <w:top w:val="none" w:sz="0" w:space="0" w:color="auto"/>
            <w:left w:val="none" w:sz="0" w:space="0" w:color="auto"/>
            <w:bottom w:val="none" w:sz="0" w:space="0" w:color="auto"/>
            <w:right w:val="none" w:sz="0" w:space="0" w:color="auto"/>
          </w:divBdr>
          <w:divsChild>
            <w:div w:id="2125541050">
              <w:marLeft w:val="0"/>
              <w:marRight w:val="0"/>
              <w:marTop w:val="0"/>
              <w:marBottom w:val="0"/>
              <w:divBdr>
                <w:top w:val="none" w:sz="0" w:space="0" w:color="auto"/>
                <w:left w:val="none" w:sz="0" w:space="0" w:color="auto"/>
                <w:bottom w:val="none" w:sz="0" w:space="0" w:color="auto"/>
                <w:right w:val="none" w:sz="0" w:space="0" w:color="auto"/>
              </w:divBdr>
            </w:div>
            <w:div w:id="484664438">
              <w:marLeft w:val="0"/>
              <w:marRight w:val="0"/>
              <w:marTop w:val="0"/>
              <w:marBottom w:val="0"/>
              <w:divBdr>
                <w:top w:val="none" w:sz="0" w:space="0" w:color="auto"/>
                <w:left w:val="none" w:sz="0" w:space="0" w:color="auto"/>
                <w:bottom w:val="none" w:sz="0" w:space="0" w:color="auto"/>
                <w:right w:val="none" w:sz="0" w:space="0" w:color="auto"/>
              </w:divBdr>
              <w:divsChild>
                <w:div w:id="651296832">
                  <w:marLeft w:val="0"/>
                  <w:marRight w:val="0"/>
                  <w:marTop w:val="0"/>
                  <w:marBottom w:val="0"/>
                  <w:divBdr>
                    <w:top w:val="none" w:sz="0" w:space="0" w:color="auto"/>
                    <w:left w:val="none" w:sz="0" w:space="0" w:color="auto"/>
                    <w:bottom w:val="none" w:sz="0" w:space="0" w:color="auto"/>
                    <w:right w:val="none" w:sz="0" w:space="0" w:color="auto"/>
                  </w:divBdr>
                  <w:divsChild>
                    <w:div w:id="648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509">
      <w:bodyDiv w:val="1"/>
      <w:marLeft w:val="0"/>
      <w:marRight w:val="0"/>
      <w:marTop w:val="0"/>
      <w:marBottom w:val="0"/>
      <w:divBdr>
        <w:top w:val="none" w:sz="0" w:space="0" w:color="auto"/>
        <w:left w:val="none" w:sz="0" w:space="0" w:color="auto"/>
        <w:bottom w:val="none" w:sz="0" w:space="0" w:color="auto"/>
        <w:right w:val="none" w:sz="0" w:space="0" w:color="auto"/>
      </w:divBdr>
      <w:divsChild>
        <w:div w:id="1233781354">
          <w:marLeft w:val="0"/>
          <w:marRight w:val="0"/>
          <w:marTop w:val="0"/>
          <w:marBottom w:val="0"/>
          <w:divBdr>
            <w:top w:val="none" w:sz="0" w:space="0" w:color="auto"/>
            <w:left w:val="none" w:sz="0" w:space="0" w:color="auto"/>
            <w:bottom w:val="none" w:sz="0" w:space="0" w:color="auto"/>
            <w:right w:val="none" w:sz="0" w:space="0" w:color="auto"/>
          </w:divBdr>
          <w:divsChild>
            <w:div w:id="1059867665">
              <w:marLeft w:val="0"/>
              <w:marRight w:val="0"/>
              <w:marTop w:val="0"/>
              <w:marBottom w:val="0"/>
              <w:divBdr>
                <w:top w:val="none" w:sz="0" w:space="0" w:color="auto"/>
                <w:left w:val="none" w:sz="0" w:space="0" w:color="auto"/>
                <w:bottom w:val="none" w:sz="0" w:space="0" w:color="auto"/>
                <w:right w:val="none" w:sz="0" w:space="0" w:color="auto"/>
              </w:divBdr>
              <w:divsChild>
                <w:div w:id="2092660082">
                  <w:marLeft w:val="0"/>
                  <w:marRight w:val="0"/>
                  <w:marTop w:val="0"/>
                  <w:marBottom w:val="0"/>
                  <w:divBdr>
                    <w:top w:val="none" w:sz="0" w:space="0" w:color="auto"/>
                    <w:left w:val="none" w:sz="0" w:space="0" w:color="auto"/>
                    <w:bottom w:val="none" w:sz="0" w:space="0" w:color="auto"/>
                    <w:right w:val="none" w:sz="0" w:space="0" w:color="auto"/>
                  </w:divBdr>
                  <w:divsChild>
                    <w:div w:id="1937908061">
                      <w:marLeft w:val="0"/>
                      <w:marRight w:val="0"/>
                      <w:marTop w:val="0"/>
                      <w:marBottom w:val="0"/>
                      <w:divBdr>
                        <w:top w:val="none" w:sz="0" w:space="0" w:color="auto"/>
                        <w:left w:val="none" w:sz="0" w:space="0" w:color="auto"/>
                        <w:bottom w:val="none" w:sz="0" w:space="0" w:color="auto"/>
                        <w:right w:val="none" w:sz="0" w:space="0" w:color="auto"/>
                      </w:divBdr>
                      <w:divsChild>
                        <w:div w:id="896548918">
                          <w:marLeft w:val="0"/>
                          <w:marRight w:val="0"/>
                          <w:marTop w:val="0"/>
                          <w:marBottom w:val="0"/>
                          <w:divBdr>
                            <w:top w:val="none" w:sz="0" w:space="0" w:color="auto"/>
                            <w:left w:val="none" w:sz="0" w:space="0" w:color="auto"/>
                            <w:bottom w:val="none" w:sz="0" w:space="0" w:color="auto"/>
                            <w:right w:val="none" w:sz="0" w:space="0" w:color="auto"/>
                          </w:divBdr>
                          <w:divsChild>
                            <w:div w:id="1484740866">
                              <w:marLeft w:val="0"/>
                              <w:marRight w:val="0"/>
                              <w:marTop w:val="0"/>
                              <w:marBottom w:val="0"/>
                              <w:divBdr>
                                <w:top w:val="none" w:sz="0" w:space="0" w:color="auto"/>
                                <w:left w:val="none" w:sz="0" w:space="0" w:color="auto"/>
                                <w:bottom w:val="none" w:sz="0" w:space="0" w:color="auto"/>
                                <w:right w:val="none" w:sz="0" w:space="0" w:color="auto"/>
                              </w:divBdr>
                              <w:divsChild>
                                <w:div w:id="1847666660">
                                  <w:marLeft w:val="0"/>
                                  <w:marRight w:val="0"/>
                                  <w:marTop w:val="0"/>
                                  <w:marBottom w:val="0"/>
                                  <w:divBdr>
                                    <w:top w:val="none" w:sz="0" w:space="0" w:color="auto"/>
                                    <w:left w:val="none" w:sz="0" w:space="0" w:color="auto"/>
                                    <w:bottom w:val="none" w:sz="0" w:space="0" w:color="auto"/>
                                    <w:right w:val="none" w:sz="0" w:space="0" w:color="auto"/>
                                  </w:divBdr>
                                  <w:divsChild>
                                    <w:div w:id="1264068136">
                                      <w:marLeft w:val="0"/>
                                      <w:marRight w:val="0"/>
                                      <w:marTop w:val="0"/>
                                      <w:marBottom w:val="0"/>
                                      <w:divBdr>
                                        <w:top w:val="none" w:sz="0" w:space="0" w:color="auto"/>
                                        <w:left w:val="none" w:sz="0" w:space="0" w:color="auto"/>
                                        <w:bottom w:val="none" w:sz="0" w:space="0" w:color="auto"/>
                                        <w:right w:val="none" w:sz="0" w:space="0" w:color="auto"/>
                                      </w:divBdr>
                                    </w:div>
                                    <w:div w:id="1620837073">
                                      <w:marLeft w:val="0"/>
                                      <w:marRight w:val="0"/>
                                      <w:marTop w:val="0"/>
                                      <w:marBottom w:val="0"/>
                                      <w:divBdr>
                                        <w:top w:val="none" w:sz="0" w:space="0" w:color="auto"/>
                                        <w:left w:val="none" w:sz="0" w:space="0" w:color="auto"/>
                                        <w:bottom w:val="none" w:sz="0" w:space="0" w:color="auto"/>
                                        <w:right w:val="none" w:sz="0" w:space="0" w:color="auto"/>
                                      </w:divBdr>
                                      <w:divsChild>
                                        <w:div w:id="1442720747">
                                          <w:marLeft w:val="0"/>
                                          <w:marRight w:val="0"/>
                                          <w:marTop w:val="0"/>
                                          <w:marBottom w:val="0"/>
                                          <w:divBdr>
                                            <w:top w:val="none" w:sz="0" w:space="0" w:color="auto"/>
                                            <w:left w:val="none" w:sz="0" w:space="0" w:color="auto"/>
                                            <w:bottom w:val="none" w:sz="0" w:space="0" w:color="auto"/>
                                            <w:right w:val="none" w:sz="0" w:space="0" w:color="auto"/>
                                          </w:divBdr>
                                          <w:divsChild>
                                            <w:div w:id="17706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293">
                                      <w:marLeft w:val="0"/>
                                      <w:marRight w:val="0"/>
                                      <w:marTop w:val="0"/>
                                      <w:marBottom w:val="0"/>
                                      <w:divBdr>
                                        <w:top w:val="none" w:sz="0" w:space="0" w:color="auto"/>
                                        <w:left w:val="none" w:sz="0" w:space="0" w:color="auto"/>
                                        <w:bottom w:val="none" w:sz="0" w:space="0" w:color="auto"/>
                                        <w:right w:val="none" w:sz="0" w:space="0" w:color="auto"/>
                                      </w:divBdr>
                                    </w:div>
                                  </w:divsChild>
                                </w:div>
                                <w:div w:id="1909882877">
                                  <w:marLeft w:val="0"/>
                                  <w:marRight w:val="0"/>
                                  <w:marTop w:val="0"/>
                                  <w:marBottom w:val="0"/>
                                  <w:divBdr>
                                    <w:top w:val="none" w:sz="0" w:space="0" w:color="auto"/>
                                    <w:left w:val="none" w:sz="0" w:space="0" w:color="auto"/>
                                    <w:bottom w:val="none" w:sz="0" w:space="0" w:color="auto"/>
                                    <w:right w:val="none" w:sz="0" w:space="0" w:color="auto"/>
                                  </w:divBdr>
                                  <w:divsChild>
                                    <w:div w:id="1547837389">
                                      <w:marLeft w:val="0"/>
                                      <w:marRight w:val="0"/>
                                      <w:marTop w:val="0"/>
                                      <w:marBottom w:val="0"/>
                                      <w:divBdr>
                                        <w:top w:val="none" w:sz="0" w:space="0" w:color="auto"/>
                                        <w:left w:val="none" w:sz="0" w:space="0" w:color="auto"/>
                                        <w:bottom w:val="none" w:sz="0" w:space="0" w:color="auto"/>
                                        <w:right w:val="none" w:sz="0" w:space="0" w:color="auto"/>
                                      </w:divBdr>
                                    </w:div>
                                    <w:div w:id="771127343">
                                      <w:marLeft w:val="0"/>
                                      <w:marRight w:val="0"/>
                                      <w:marTop w:val="0"/>
                                      <w:marBottom w:val="0"/>
                                      <w:divBdr>
                                        <w:top w:val="none" w:sz="0" w:space="0" w:color="auto"/>
                                        <w:left w:val="none" w:sz="0" w:space="0" w:color="auto"/>
                                        <w:bottom w:val="none" w:sz="0" w:space="0" w:color="auto"/>
                                        <w:right w:val="none" w:sz="0" w:space="0" w:color="auto"/>
                                      </w:divBdr>
                                      <w:divsChild>
                                        <w:div w:id="1763332206">
                                          <w:marLeft w:val="0"/>
                                          <w:marRight w:val="0"/>
                                          <w:marTop w:val="0"/>
                                          <w:marBottom w:val="0"/>
                                          <w:divBdr>
                                            <w:top w:val="none" w:sz="0" w:space="0" w:color="auto"/>
                                            <w:left w:val="none" w:sz="0" w:space="0" w:color="auto"/>
                                            <w:bottom w:val="none" w:sz="0" w:space="0" w:color="auto"/>
                                            <w:right w:val="none" w:sz="0" w:space="0" w:color="auto"/>
                                          </w:divBdr>
                                          <w:divsChild>
                                            <w:div w:id="2284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3672">
                                      <w:marLeft w:val="0"/>
                                      <w:marRight w:val="0"/>
                                      <w:marTop w:val="0"/>
                                      <w:marBottom w:val="0"/>
                                      <w:divBdr>
                                        <w:top w:val="none" w:sz="0" w:space="0" w:color="auto"/>
                                        <w:left w:val="none" w:sz="0" w:space="0" w:color="auto"/>
                                        <w:bottom w:val="none" w:sz="0" w:space="0" w:color="auto"/>
                                        <w:right w:val="none" w:sz="0" w:space="0" w:color="auto"/>
                                      </w:divBdr>
                                    </w:div>
                                  </w:divsChild>
                                </w:div>
                                <w:div w:id="2142651066">
                                  <w:marLeft w:val="0"/>
                                  <w:marRight w:val="0"/>
                                  <w:marTop w:val="0"/>
                                  <w:marBottom w:val="0"/>
                                  <w:divBdr>
                                    <w:top w:val="none" w:sz="0" w:space="0" w:color="auto"/>
                                    <w:left w:val="none" w:sz="0" w:space="0" w:color="auto"/>
                                    <w:bottom w:val="none" w:sz="0" w:space="0" w:color="auto"/>
                                    <w:right w:val="none" w:sz="0" w:space="0" w:color="auto"/>
                                  </w:divBdr>
                                  <w:divsChild>
                                    <w:div w:id="782765678">
                                      <w:marLeft w:val="0"/>
                                      <w:marRight w:val="0"/>
                                      <w:marTop w:val="0"/>
                                      <w:marBottom w:val="0"/>
                                      <w:divBdr>
                                        <w:top w:val="none" w:sz="0" w:space="0" w:color="auto"/>
                                        <w:left w:val="none" w:sz="0" w:space="0" w:color="auto"/>
                                        <w:bottom w:val="none" w:sz="0" w:space="0" w:color="auto"/>
                                        <w:right w:val="none" w:sz="0" w:space="0" w:color="auto"/>
                                      </w:divBdr>
                                    </w:div>
                                    <w:div w:id="76363546">
                                      <w:marLeft w:val="0"/>
                                      <w:marRight w:val="0"/>
                                      <w:marTop w:val="0"/>
                                      <w:marBottom w:val="0"/>
                                      <w:divBdr>
                                        <w:top w:val="none" w:sz="0" w:space="0" w:color="auto"/>
                                        <w:left w:val="none" w:sz="0" w:space="0" w:color="auto"/>
                                        <w:bottom w:val="none" w:sz="0" w:space="0" w:color="auto"/>
                                        <w:right w:val="none" w:sz="0" w:space="0" w:color="auto"/>
                                      </w:divBdr>
                                      <w:divsChild>
                                        <w:div w:id="1218668611">
                                          <w:marLeft w:val="0"/>
                                          <w:marRight w:val="0"/>
                                          <w:marTop w:val="0"/>
                                          <w:marBottom w:val="0"/>
                                          <w:divBdr>
                                            <w:top w:val="none" w:sz="0" w:space="0" w:color="auto"/>
                                            <w:left w:val="none" w:sz="0" w:space="0" w:color="auto"/>
                                            <w:bottom w:val="none" w:sz="0" w:space="0" w:color="auto"/>
                                            <w:right w:val="none" w:sz="0" w:space="0" w:color="auto"/>
                                          </w:divBdr>
                                          <w:divsChild>
                                            <w:div w:id="2864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812">
                                      <w:marLeft w:val="0"/>
                                      <w:marRight w:val="0"/>
                                      <w:marTop w:val="0"/>
                                      <w:marBottom w:val="0"/>
                                      <w:divBdr>
                                        <w:top w:val="none" w:sz="0" w:space="0" w:color="auto"/>
                                        <w:left w:val="none" w:sz="0" w:space="0" w:color="auto"/>
                                        <w:bottom w:val="none" w:sz="0" w:space="0" w:color="auto"/>
                                        <w:right w:val="none" w:sz="0" w:space="0" w:color="auto"/>
                                      </w:divBdr>
                                    </w:div>
                                  </w:divsChild>
                                </w:div>
                                <w:div w:id="1817336414">
                                  <w:marLeft w:val="0"/>
                                  <w:marRight w:val="0"/>
                                  <w:marTop w:val="0"/>
                                  <w:marBottom w:val="0"/>
                                  <w:divBdr>
                                    <w:top w:val="none" w:sz="0" w:space="0" w:color="auto"/>
                                    <w:left w:val="none" w:sz="0" w:space="0" w:color="auto"/>
                                    <w:bottom w:val="none" w:sz="0" w:space="0" w:color="auto"/>
                                    <w:right w:val="none" w:sz="0" w:space="0" w:color="auto"/>
                                  </w:divBdr>
                                  <w:divsChild>
                                    <w:div w:id="1016233954">
                                      <w:marLeft w:val="0"/>
                                      <w:marRight w:val="0"/>
                                      <w:marTop w:val="0"/>
                                      <w:marBottom w:val="0"/>
                                      <w:divBdr>
                                        <w:top w:val="none" w:sz="0" w:space="0" w:color="auto"/>
                                        <w:left w:val="none" w:sz="0" w:space="0" w:color="auto"/>
                                        <w:bottom w:val="none" w:sz="0" w:space="0" w:color="auto"/>
                                        <w:right w:val="none" w:sz="0" w:space="0" w:color="auto"/>
                                      </w:divBdr>
                                    </w:div>
                                    <w:div w:id="1474981389">
                                      <w:marLeft w:val="0"/>
                                      <w:marRight w:val="0"/>
                                      <w:marTop w:val="0"/>
                                      <w:marBottom w:val="0"/>
                                      <w:divBdr>
                                        <w:top w:val="none" w:sz="0" w:space="0" w:color="auto"/>
                                        <w:left w:val="none" w:sz="0" w:space="0" w:color="auto"/>
                                        <w:bottom w:val="none" w:sz="0" w:space="0" w:color="auto"/>
                                        <w:right w:val="none" w:sz="0" w:space="0" w:color="auto"/>
                                      </w:divBdr>
                                      <w:divsChild>
                                        <w:div w:id="1373383225">
                                          <w:marLeft w:val="0"/>
                                          <w:marRight w:val="0"/>
                                          <w:marTop w:val="0"/>
                                          <w:marBottom w:val="0"/>
                                          <w:divBdr>
                                            <w:top w:val="none" w:sz="0" w:space="0" w:color="auto"/>
                                            <w:left w:val="none" w:sz="0" w:space="0" w:color="auto"/>
                                            <w:bottom w:val="none" w:sz="0" w:space="0" w:color="auto"/>
                                            <w:right w:val="none" w:sz="0" w:space="0" w:color="auto"/>
                                          </w:divBdr>
                                          <w:divsChild>
                                            <w:div w:id="741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372109">
      <w:bodyDiv w:val="1"/>
      <w:marLeft w:val="0"/>
      <w:marRight w:val="0"/>
      <w:marTop w:val="0"/>
      <w:marBottom w:val="0"/>
      <w:divBdr>
        <w:top w:val="none" w:sz="0" w:space="0" w:color="auto"/>
        <w:left w:val="none" w:sz="0" w:space="0" w:color="auto"/>
        <w:bottom w:val="none" w:sz="0" w:space="0" w:color="auto"/>
        <w:right w:val="none" w:sz="0" w:space="0" w:color="auto"/>
      </w:divBdr>
      <w:divsChild>
        <w:div w:id="1190608751">
          <w:marLeft w:val="0"/>
          <w:marRight w:val="0"/>
          <w:marTop w:val="0"/>
          <w:marBottom w:val="0"/>
          <w:divBdr>
            <w:top w:val="none" w:sz="0" w:space="0" w:color="auto"/>
            <w:left w:val="none" w:sz="0" w:space="0" w:color="auto"/>
            <w:bottom w:val="none" w:sz="0" w:space="0" w:color="auto"/>
            <w:right w:val="none" w:sz="0" w:space="0" w:color="auto"/>
          </w:divBdr>
          <w:divsChild>
            <w:div w:id="1357150550">
              <w:marLeft w:val="0"/>
              <w:marRight w:val="0"/>
              <w:marTop w:val="0"/>
              <w:marBottom w:val="0"/>
              <w:divBdr>
                <w:top w:val="none" w:sz="0" w:space="0" w:color="auto"/>
                <w:left w:val="none" w:sz="0" w:space="0" w:color="auto"/>
                <w:bottom w:val="none" w:sz="0" w:space="0" w:color="auto"/>
                <w:right w:val="none" w:sz="0" w:space="0" w:color="auto"/>
              </w:divBdr>
            </w:div>
            <w:div w:id="143086365">
              <w:marLeft w:val="0"/>
              <w:marRight w:val="0"/>
              <w:marTop w:val="0"/>
              <w:marBottom w:val="0"/>
              <w:divBdr>
                <w:top w:val="none" w:sz="0" w:space="0" w:color="auto"/>
                <w:left w:val="none" w:sz="0" w:space="0" w:color="auto"/>
                <w:bottom w:val="none" w:sz="0" w:space="0" w:color="auto"/>
                <w:right w:val="none" w:sz="0" w:space="0" w:color="auto"/>
              </w:divBdr>
            </w:div>
            <w:div w:id="788160371">
              <w:marLeft w:val="0"/>
              <w:marRight w:val="0"/>
              <w:marTop w:val="0"/>
              <w:marBottom w:val="0"/>
              <w:divBdr>
                <w:top w:val="none" w:sz="0" w:space="0" w:color="auto"/>
                <w:left w:val="none" w:sz="0" w:space="0" w:color="auto"/>
                <w:bottom w:val="none" w:sz="0" w:space="0" w:color="auto"/>
                <w:right w:val="none" w:sz="0" w:space="0" w:color="auto"/>
              </w:divBdr>
            </w:div>
            <w:div w:id="1495141669">
              <w:marLeft w:val="0"/>
              <w:marRight w:val="0"/>
              <w:marTop w:val="0"/>
              <w:marBottom w:val="0"/>
              <w:divBdr>
                <w:top w:val="none" w:sz="0" w:space="0" w:color="auto"/>
                <w:left w:val="none" w:sz="0" w:space="0" w:color="auto"/>
                <w:bottom w:val="none" w:sz="0" w:space="0" w:color="auto"/>
                <w:right w:val="none" w:sz="0" w:space="0" w:color="auto"/>
              </w:divBdr>
            </w:div>
            <w:div w:id="11261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317">
      <w:bodyDiv w:val="1"/>
      <w:marLeft w:val="0"/>
      <w:marRight w:val="0"/>
      <w:marTop w:val="0"/>
      <w:marBottom w:val="0"/>
      <w:divBdr>
        <w:top w:val="none" w:sz="0" w:space="0" w:color="auto"/>
        <w:left w:val="none" w:sz="0" w:space="0" w:color="auto"/>
        <w:bottom w:val="none" w:sz="0" w:space="0" w:color="auto"/>
        <w:right w:val="none" w:sz="0" w:space="0" w:color="auto"/>
      </w:divBdr>
      <w:divsChild>
        <w:div w:id="1789465412">
          <w:marLeft w:val="0"/>
          <w:marRight w:val="0"/>
          <w:marTop w:val="0"/>
          <w:marBottom w:val="0"/>
          <w:divBdr>
            <w:top w:val="none" w:sz="0" w:space="0" w:color="auto"/>
            <w:left w:val="none" w:sz="0" w:space="0" w:color="auto"/>
            <w:bottom w:val="none" w:sz="0" w:space="0" w:color="auto"/>
            <w:right w:val="none" w:sz="0" w:space="0" w:color="auto"/>
          </w:divBdr>
          <w:divsChild>
            <w:div w:id="253786114">
              <w:marLeft w:val="0"/>
              <w:marRight w:val="0"/>
              <w:marTop w:val="0"/>
              <w:marBottom w:val="0"/>
              <w:divBdr>
                <w:top w:val="none" w:sz="0" w:space="0" w:color="auto"/>
                <w:left w:val="none" w:sz="0" w:space="0" w:color="auto"/>
                <w:bottom w:val="none" w:sz="0" w:space="0" w:color="auto"/>
                <w:right w:val="none" w:sz="0" w:space="0" w:color="auto"/>
              </w:divBdr>
            </w:div>
            <w:div w:id="2106535864">
              <w:marLeft w:val="0"/>
              <w:marRight w:val="0"/>
              <w:marTop w:val="0"/>
              <w:marBottom w:val="0"/>
              <w:divBdr>
                <w:top w:val="none" w:sz="0" w:space="0" w:color="auto"/>
                <w:left w:val="none" w:sz="0" w:space="0" w:color="auto"/>
                <w:bottom w:val="none" w:sz="0" w:space="0" w:color="auto"/>
                <w:right w:val="none" w:sz="0" w:space="0" w:color="auto"/>
              </w:divBdr>
            </w:div>
            <w:div w:id="1137913261">
              <w:marLeft w:val="0"/>
              <w:marRight w:val="0"/>
              <w:marTop w:val="0"/>
              <w:marBottom w:val="0"/>
              <w:divBdr>
                <w:top w:val="none" w:sz="0" w:space="0" w:color="auto"/>
                <w:left w:val="none" w:sz="0" w:space="0" w:color="auto"/>
                <w:bottom w:val="none" w:sz="0" w:space="0" w:color="auto"/>
                <w:right w:val="none" w:sz="0" w:space="0" w:color="auto"/>
              </w:divBdr>
            </w:div>
            <w:div w:id="1826972013">
              <w:marLeft w:val="0"/>
              <w:marRight w:val="0"/>
              <w:marTop w:val="0"/>
              <w:marBottom w:val="0"/>
              <w:divBdr>
                <w:top w:val="none" w:sz="0" w:space="0" w:color="auto"/>
                <w:left w:val="none" w:sz="0" w:space="0" w:color="auto"/>
                <w:bottom w:val="none" w:sz="0" w:space="0" w:color="auto"/>
                <w:right w:val="none" w:sz="0" w:space="0" w:color="auto"/>
              </w:divBdr>
            </w:div>
            <w:div w:id="1253901022">
              <w:marLeft w:val="0"/>
              <w:marRight w:val="0"/>
              <w:marTop w:val="0"/>
              <w:marBottom w:val="0"/>
              <w:divBdr>
                <w:top w:val="none" w:sz="0" w:space="0" w:color="auto"/>
                <w:left w:val="none" w:sz="0" w:space="0" w:color="auto"/>
                <w:bottom w:val="none" w:sz="0" w:space="0" w:color="auto"/>
                <w:right w:val="none" w:sz="0" w:space="0" w:color="auto"/>
              </w:divBdr>
            </w:div>
            <w:div w:id="318003320">
              <w:marLeft w:val="0"/>
              <w:marRight w:val="0"/>
              <w:marTop w:val="0"/>
              <w:marBottom w:val="0"/>
              <w:divBdr>
                <w:top w:val="none" w:sz="0" w:space="0" w:color="auto"/>
                <w:left w:val="none" w:sz="0" w:space="0" w:color="auto"/>
                <w:bottom w:val="none" w:sz="0" w:space="0" w:color="auto"/>
                <w:right w:val="none" w:sz="0" w:space="0" w:color="auto"/>
              </w:divBdr>
            </w:div>
            <w:div w:id="626737931">
              <w:marLeft w:val="0"/>
              <w:marRight w:val="0"/>
              <w:marTop w:val="0"/>
              <w:marBottom w:val="0"/>
              <w:divBdr>
                <w:top w:val="none" w:sz="0" w:space="0" w:color="auto"/>
                <w:left w:val="none" w:sz="0" w:space="0" w:color="auto"/>
                <w:bottom w:val="none" w:sz="0" w:space="0" w:color="auto"/>
                <w:right w:val="none" w:sz="0" w:space="0" w:color="auto"/>
              </w:divBdr>
            </w:div>
            <w:div w:id="3418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2720">
      <w:bodyDiv w:val="1"/>
      <w:marLeft w:val="0"/>
      <w:marRight w:val="0"/>
      <w:marTop w:val="0"/>
      <w:marBottom w:val="0"/>
      <w:divBdr>
        <w:top w:val="none" w:sz="0" w:space="0" w:color="auto"/>
        <w:left w:val="none" w:sz="0" w:space="0" w:color="auto"/>
        <w:bottom w:val="none" w:sz="0" w:space="0" w:color="auto"/>
        <w:right w:val="none" w:sz="0" w:space="0" w:color="auto"/>
      </w:divBdr>
      <w:divsChild>
        <w:div w:id="421998957">
          <w:marLeft w:val="0"/>
          <w:marRight w:val="0"/>
          <w:marTop w:val="0"/>
          <w:marBottom w:val="0"/>
          <w:divBdr>
            <w:top w:val="none" w:sz="0" w:space="0" w:color="auto"/>
            <w:left w:val="none" w:sz="0" w:space="0" w:color="auto"/>
            <w:bottom w:val="none" w:sz="0" w:space="0" w:color="auto"/>
            <w:right w:val="none" w:sz="0" w:space="0" w:color="auto"/>
          </w:divBdr>
          <w:divsChild>
            <w:div w:id="1720205049">
              <w:marLeft w:val="0"/>
              <w:marRight w:val="0"/>
              <w:marTop w:val="0"/>
              <w:marBottom w:val="0"/>
              <w:divBdr>
                <w:top w:val="none" w:sz="0" w:space="0" w:color="auto"/>
                <w:left w:val="none" w:sz="0" w:space="0" w:color="auto"/>
                <w:bottom w:val="none" w:sz="0" w:space="0" w:color="auto"/>
                <w:right w:val="none" w:sz="0" w:space="0" w:color="auto"/>
              </w:divBdr>
            </w:div>
            <w:div w:id="1895891551">
              <w:marLeft w:val="0"/>
              <w:marRight w:val="0"/>
              <w:marTop w:val="0"/>
              <w:marBottom w:val="0"/>
              <w:divBdr>
                <w:top w:val="none" w:sz="0" w:space="0" w:color="auto"/>
                <w:left w:val="none" w:sz="0" w:space="0" w:color="auto"/>
                <w:bottom w:val="none" w:sz="0" w:space="0" w:color="auto"/>
                <w:right w:val="none" w:sz="0" w:space="0" w:color="auto"/>
              </w:divBdr>
            </w:div>
            <w:div w:id="7414731">
              <w:marLeft w:val="0"/>
              <w:marRight w:val="0"/>
              <w:marTop w:val="0"/>
              <w:marBottom w:val="0"/>
              <w:divBdr>
                <w:top w:val="none" w:sz="0" w:space="0" w:color="auto"/>
                <w:left w:val="none" w:sz="0" w:space="0" w:color="auto"/>
                <w:bottom w:val="none" w:sz="0" w:space="0" w:color="auto"/>
                <w:right w:val="none" w:sz="0" w:space="0" w:color="auto"/>
              </w:divBdr>
            </w:div>
            <w:div w:id="872308312">
              <w:marLeft w:val="0"/>
              <w:marRight w:val="0"/>
              <w:marTop w:val="0"/>
              <w:marBottom w:val="0"/>
              <w:divBdr>
                <w:top w:val="none" w:sz="0" w:space="0" w:color="auto"/>
                <w:left w:val="none" w:sz="0" w:space="0" w:color="auto"/>
                <w:bottom w:val="none" w:sz="0" w:space="0" w:color="auto"/>
                <w:right w:val="none" w:sz="0" w:space="0" w:color="auto"/>
              </w:divBdr>
            </w:div>
            <w:div w:id="2076925698">
              <w:marLeft w:val="0"/>
              <w:marRight w:val="0"/>
              <w:marTop w:val="0"/>
              <w:marBottom w:val="0"/>
              <w:divBdr>
                <w:top w:val="none" w:sz="0" w:space="0" w:color="auto"/>
                <w:left w:val="none" w:sz="0" w:space="0" w:color="auto"/>
                <w:bottom w:val="none" w:sz="0" w:space="0" w:color="auto"/>
                <w:right w:val="none" w:sz="0" w:space="0" w:color="auto"/>
              </w:divBdr>
            </w:div>
            <w:div w:id="2130080103">
              <w:marLeft w:val="0"/>
              <w:marRight w:val="0"/>
              <w:marTop w:val="0"/>
              <w:marBottom w:val="0"/>
              <w:divBdr>
                <w:top w:val="none" w:sz="0" w:space="0" w:color="auto"/>
                <w:left w:val="none" w:sz="0" w:space="0" w:color="auto"/>
                <w:bottom w:val="none" w:sz="0" w:space="0" w:color="auto"/>
                <w:right w:val="none" w:sz="0" w:space="0" w:color="auto"/>
              </w:divBdr>
            </w:div>
            <w:div w:id="458913036">
              <w:marLeft w:val="0"/>
              <w:marRight w:val="0"/>
              <w:marTop w:val="0"/>
              <w:marBottom w:val="0"/>
              <w:divBdr>
                <w:top w:val="none" w:sz="0" w:space="0" w:color="auto"/>
                <w:left w:val="none" w:sz="0" w:space="0" w:color="auto"/>
                <w:bottom w:val="none" w:sz="0" w:space="0" w:color="auto"/>
                <w:right w:val="none" w:sz="0" w:space="0" w:color="auto"/>
              </w:divBdr>
            </w:div>
            <w:div w:id="138615122">
              <w:marLeft w:val="0"/>
              <w:marRight w:val="0"/>
              <w:marTop w:val="0"/>
              <w:marBottom w:val="0"/>
              <w:divBdr>
                <w:top w:val="none" w:sz="0" w:space="0" w:color="auto"/>
                <w:left w:val="none" w:sz="0" w:space="0" w:color="auto"/>
                <w:bottom w:val="none" w:sz="0" w:space="0" w:color="auto"/>
                <w:right w:val="none" w:sz="0" w:space="0" w:color="auto"/>
              </w:divBdr>
            </w:div>
            <w:div w:id="2002847475">
              <w:marLeft w:val="0"/>
              <w:marRight w:val="0"/>
              <w:marTop w:val="0"/>
              <w:marBottom w:val="0"/>
              <w:divBdr>
                <w:top w:val="none" w:sz="0" w:space="0" w:color="auto"/>
                <w:left w:val="none" w:sz="0" w:space="0" w:color="auto"/>
                <w:bottom w:val="none" w:sz="0" w:space="0" w:color="auto"/>
                <w:right w:val="none" w:sz="0" w:space="0" w:color="auto"/>
              </w:divBdr>
            </w:div>
            <w:div w:id="430323265">
              <w:marLeft w:val="0"/>
              <w:marRight w:val="0"/>
              <w:marTop w:val="0"/>
              <w:marBottom w:val="0"/>
              <w:divBdr>
                <w:top w:val="none" w:sz="0" w:space="0" w:color="auto"/>
                <w:left w:val="none" w:sz="0" w:space="0" w:color="auto"/>
                <w:bottom w:val="none" w:sz="0" w:space="0" w:color="auto"/>
                <w:right w:val="none" w:sz="0" w:space="0" w:color="auto"/>
              </w:divBdr>
            </w:div>
            <w:div w:id="69236846">
              <w:marLeft w:val="0"/>
              <w:marRight w:val="0"/>
              <w:marTop w:val="0"/>
              <w:marBottom w:val="0"/>
              <w:divBdr>
                <w:top w:val="none" w:sz="0" w:space="0" w:color="auto"/>
                <w:left w:val="none" w:sz="0" w:space="0" w:color="auto"/>
                <w:bottom w:val="none" w:sz="0" w:space="0" w:color="auto"/>
                <w:right w:val="none" w:sz="0" w:space="0" w:color="auto"/>
              </w:divBdr>
            </w:div>
            <w:div w:id="785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9060">
      <w:bodyDiv w:val="1"/>
      <w:marLeft w:val="0"/>
      <w:marRight w:val="0"/>
      <w:marTop w:val="0"/>
      <w:marBottom w:val="0"/>
      <w:divBdr>
        <w:top w:val="none" w:sz="0" w:space="0" w:color="auto"/>
        <w:left w:val="none" w:sz="0" w:space="0" w:color="auto"/>
        <w:bottom w:val="none" w:sz="0" w:space="0" w:color="auto"/>
        <w:right w:val="none" w:sz="0" w:space="0" w:color="auto"/>
      </w:divBdr>
    </w:div>
    <w:div w:id="1056314160">
      <w:bodyDiv w:val="1"/>
      <w:marLeft w:val="0"/>
      <w:marRight w:val="0"/>
      <w:marTop w:val="0"/>
      <w:marBottom w:val="0"/>
      <w:divBdr>
        <w:top w:val="none" w:sz="0" w:space="0" w:color="auto"/>
        <w:left w:val="none" w:sz="0" w:space="0" w:color="auto"/>
        <w:bottom w:val="none" w:sz="0" w:space="0" w:color="auto"/>
        <w:right w:val="none" w:sz="0" w:space="0" w:color="auto"/>
      </w:divBdr>
      <w:divsChild>
        <w:div w:id="2093969200">
          <w:marLeft w:val="0"/>
          <w:marRight w:val="0"/>
          <w:marTop w:val="0"/>
          <w:marBottom w:val="0"/>
          <w:divBdr>
            <w:top w:val="none" w:sz="0" w:space="0" w:color="auto"/>
            <w:left w:val="none" w:sz="0" w:space="0" w:color="auto"/>
            <w:bottom w:val="none" w:sz="0" w:space="0" w:color="auto"/>
            <w:right w:val="none" w:sz="0" w:space="0" w:color="auto"/>
          </w:divBdr>
          <w:divsChild>
            <w:div w:id="151682914">
              <w:marLeft w:val="0"/>
              <w:marRight w:val="0"/>
              <w:marTop w:val="0"/>
              <w:marBottom w:val="0"/>
              <w:divBdr>
                <w:top w:val="none" w:sz="0" w:space="0" w:color="auto"/>
                <w:left w:val="none" w:sz="0" w:space="0" w:color="auto"/>
                <w:bottom w:val="none" w:sz="0" w:space="0" w:color="auto"/>
                <w:right w:val="none" w:sz="0" w:space="0" w:color="auto"/>
              </w:divBdr>
            </w:div>
            <w:div w:id="1873617076">
              <w:marLeft w:val="0"/>
              <w:marRight w:val="0"/>
              <w:marTop w:val="0"/>
              <w:marBottom w:val="0"/>
              <w:divBdr>
                <w:top w:val="none" w:sz="0" w:space="0" w:color="auto"/>
                <w:left w:val="none" w:sz="0" w:space="0" w:color="auto"/>
                <w:bottom w:val="none" w:sz="0" w:space="0" w:color="auto"/>
                <w:right w:val="none" w:sz="0" w:space="0" w:color="auto"/>
              </w:divBdr>
            </w:div>
            <w:div w:id="739329998">
              <w:marLeft w:val="0"/>
              <w:marRight w:val="0"/>
              <w:marTop w:val="0"/>
              <w:marBottom w:val="0"/>
              <w:divBdr>
                <w:top w:val="none" w:sz="0" w:space="0" w:color="auto"/>
                <w:left w:val="none" w:sz="0" w:space="0" w:color="auto"/>
                <w:bottom w:val="none" w:sz="0" w:space="0" w:color="auto"/>
                <w:right w:val="none" w:sz="0" w:space="0" w:color="auto"/>
              </w:divBdr>
            </w:div>
            <w:div w:id="1478183702">
              <w:marLeft w:val="0"/>
              <w:marRight w:val="0"/>
              <w:marTop w:val="0"/>
              <w:marBottom w:val="0"/>
              <w:divBdr>
                <w:top w:val="none" w:sz="0" w:space="0" w:color="auto"/>
                <w:left w:val="none" w:sz="0" w:space="0" w:color="auto"/>
                <w:bottom w:val="none" w:sz="0" w:space="0" w:color="auto"/>
                <w:right w:val="none" w:sz="0" w:space="0" w:color="auto"/>
              </w:divBdr>
            </w:div>
            <w:div w:id="944649355">
              <w:marLeft w:val="0"/>
              <w:marRight w:val="0"/>
              <w:marTop w:val="0"/>
              <w:marBottom w:val="0"/>
              <w:divBdr>
                <w:top w:val="none" w:sz="0" w:space="0" w:color="auto"/>
                <w:left w:val="none" w:sz="0" w:space="0" w:color="auto"/>
                <w:bottom w:val="none" w:sz="0" w:space="0" w:color="auto"/>
                <w:right w:val="none" w:sz="0" w:space="0" w:color="auto"/>
              </w:divBdr>
            </w:div>
            <w:div w:id="1602957554">
              <w:marLeft w:val="0"/>
              <w:marRight w:val="0"/>
              <w:marTop w:val="0"/>
              <w:marBottom w:val="0"/>
              <w:divBdr>
                <w:top w:val="none" w:sz="0" w:space="0" w:color="auto"/>
                <w:left w:val="none" w:sz="0" w:space="0" w:color="auto"/>
                <w:bottom w:val="none" w:sz="0" w:space="0" w:color="auto"/>
                <w:right w:val="none" w:sz="0" w:space="0" w:color="auto"/>
              </w:divBdr>
            </w:div>
            <w:div w:id="1018391149">
              <w:marLeft w:val="0"/>
              <w:marRight w:val="0"/>
              <w:marTop w:val="0"/>
              <w:marBottom w:val="0"/>
              <w:divBdr>
                <w:top w:val="none" w:sz="0" w:space="0" w:color="auto"/>
                <w:left w:val="none" w:sz="0" w:space="0" w:color="auto"/>
                <w:bottom w:val="none" w:sz="0" w:space="0" w:color="auto"/>
                <w:right w:val="none" w:sz="0" w:space="0" w:color="auto"/>
              </w:divBdr>
            </w:div>
            <w:div w:id="2046827904">
              <w:marLeft w:val="0"/>
              <w:marRight w:val="0"/>
              <w:marTop w:val="0"/>
              <w:marBottom w:val="0"/>
              <w:divBdr>
                <w:top w:val="none" w:sz="0" w:space="0" w:color="auto"/>
                <w:left w:val="none" w:sz="0" w:space="0" w:color="auto"/>
                <w:bottom w:val="none" w:sz="0" w:space="0" w:color="auto"/>
                <w:right w:val="none" w:sz="0" w:space="0" w:color="auto"/>
              </w:divBdr>
            </w:div>
            <w:div w:id="1294822816">
              <w:marLeft w:val="0"/>
              <w:marRight w:val="0"/>
              <w:marTop w:val="0"/>
              <w:marBottom w:val="0"/>
              <w:divBdr>
                <w:top w:val="none" w:sz="0" w:space="0" w:color="auto"/>
                <w:left w:val="none" w:sz="0" w:space="0" w:color="auto"/>
                <w:bottom w:val="none" w:sz="0" w:space="0" w:color="auto"/>
                <w:right w:val="none" w:sz="0" w:space="0" w:color="auto"/>
              </w:divBdr>
            </w:div>
            <w:div w:id="682975580">
              <w:marLeft w:val="0"/>
              <w:marRight w:val="0"/>
              <w:marTop w:val="0"/>
              <w:marBottom w:val="0"/>
              <w:divBdr>
                <w:top w:val="none" w:sz="0" w:space="0" w:color="auto"/>
                <w:left w:val="none" w:sz="0" w:space="0" w:color="auto"/>
                <w:bottom w:val="none" w:sz="0" w:space="0" w:color="auto"/>
                <w:right w:val="none" w:sz="0" w:space="0" w:color="auto"/>
              </w:divBdr>
            </w:div>
            <w:div w:id="485557374">
              <w:marLeft w:val="0"/>
              <w:marRight w:val="0"/>
              <w:marTop w:val="0"/>
              <w:marBottom w:val="0"/>
              <w:divBdr>
                <w:top w:val="none" w:sz="0" w:space="0" w:color="auto"/>
                <w:left w:val="none" w:sz="0" w:space="0" w:color="auto"/>
                <w:bottom w:val="none" w:sz="0" w:space="0" w:color="auto"/>
                <w:right w:val="none" w:sz="0" w:space="0" w:color="auto"/>
              </w:divBdr>
            </w:div>
            <w:div w:id="17046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564">
      <w:bodyDiv w:val="1"/>
      <w:marLeft w:val="0"/>
      <w:marRight w:val="0"/>
      <w:marTop w:val="0"/>
      <w:marBottom w:val="0"/>
      <w:divBdr>
        <w:top w:val="none" w:sz="0" w:space="0" w:color="auto"/>
        <w:left w:val="none" w:sz="0" w:space="0" w:color="auto"/>
        <w:bottom w:val="none" w:sz="0" w:space="0" w:color="auto"/>
        <w:right w:val="none" w:sz="0" w:space="0" w:color="auto"/>
      </w:divBdr>
    </w:div>
    <w:div w:id="1210917353">
      <w:bodyDiv w:val="1"/>
      <w:marLeft w:val="0"/>
      <w:marRight w:val="0"/>
      <w:marTop w:val="0"/>
      <w:marBottom w:val="0"/>
      <w:divBdr>
        <w:top w:val="none" w:sz="0" w:space="0" w:color="auto"/>
        <w:left w:val="none" w:sz="0" w:space="0" w:color="auto"/>
        <w:bottom w:val="none" w:sz="0" w:space="0" w:color="auto"/>
        <w:right w:val="none" w:sz="0" w:space="0" w:color="auto"/>
      </w:divBdr>
      <w:divsChild>
        <w:div w:id="520095824">
          <w:marLeft w:val="0"/>
          <w:marRight w:val="0"/>
          <w:marTop w:val="0"/>
          <w:marBottom w:val="0"/>
          <w:divBdr>
            <w:top w:val="none" w:sz="0" w:space="0" w:color="auto"/>
            <w:left w:val="none" w:sz="0" w:space="0" w:color="auto"/>
            <w:bottom w:val="none" w:sz="0" w:space="0" w:color="auto"/>
            <w:right w:val="none" w:sz="0" w:space="0" w:color="auto"/>
          </w:divBdr>
          <w:divsChild>
            <w:div w:id="41756474">
              <w:marLeft w:val="0"/>
              <w:marRight w:val="0"/>
              <w:marTop w:val="0"/>
              <w:marBottom w:val="0"/>
              <w:divBdr>
                <w:top w:val="none" w:sz="0" w:space="0" w:color="auto"/>
                <w:left w:val="none" w:sz="0" w:space="0" w:color="auto"/>
                <w:bottom w:val="none" w:sz="0" w:space="0" w:color="auto"/>
                <w:right w:val="none" w:sz="0" w:space="0" w:color="auto"/>
              </w:divBdr>
            </w:div>
            <w:div w:id="1029337940">
              <w:marLeft w:val="0"/>
              <w:marRight w:val="0"/>
              <w:marTop w:val="0"/>
              <w:marBottom w:val="0"/>
              <w:divBdr>
                <w:top w:val="none" w:sz="0" w:space="0" w:color="auto"/>
                <w:left w:val="none" w:sz="0" w:space="0" w:color="auto"/>
                <w:bottom w:val="none" w:sz="0" w:space="0" w:color="auto"/>
                <w:right w:val="none" w:sz="0" w:space="0" w:color="auto"/>
              </w:divBdr>
              <w:divsChild>
                <w:div w:id="1504541239">
                  <w:marLeft w:val="0"/>
                  <w:marRight w:val="0"/>
                  <w:marTop w:val="0"/>
                  <w:marBottom w:val="0"/>
                  <w:divBdr>
                    <w:top w:val="none" w:sz="0" w:space="0" w:color="auto"/>
                    <w:left w:val="none" w:sz="0" w:space="0" w:color="auto"/>
                    <w:bottom w:val="none" w:sz="0" w:space="0" w:color="auto"/>
                    <w:right w:val="none" w:sz="0" w:space="0" w:color="auto"/>
                  </w:divBdr>
                  <w:divsChild>
                    <w:div w:id="20402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4573">
              <w:marLeft w:val="0"/>
              <w:marRight w:val="0"/>
              <w:marTop w:val="0"/>
              <w:marBottom w:val="0"/>
              <w:divBdr>
                <w:top w:val="none" w:sz="0" w:space="0" w:color="auto"/>
                <w:left w:val="none" w:sz="0" w:space="0" w:color="auto"/>
                <w:bottom w:val="none" w:sz="0" w:space="0" w:color="auto"/>
                <w:right w:val="none" w:sz="0" w:space="0" w:color="auto"/>
              </w:divBdr>
            </w:div>
          </w:divsChild>
        </w:div>
        <w:div w:id="87164246">
          <w:marLeft w:val="0"/>
          <w:marRight w:val="0"/>
          <w:marTop w:val="0"/>
          <w:marBottom w:val="0"/>
          <w:divBdr>
            <w:top w:val="none" w:sz="0" w:space="0" w:color="auto"/>
            <w:left w:val="none" w:sz="0" w:space="0" w:color="auto"/>
            <w:bottom w:val="none" w:sz="0" w:space="0" w:color="auto"/>
            <w:right w:val="none" w:sz="0" w:space="0" w:color="auto"/>
          </w:divBdr>
          <w:divsChild>
            <w:div w:id="1619488581">
              <w:marLeft w:val="0"/>
              <w:marRight w:val="0"/>
              <w:marTop w:val="0"/>
              <w:marBottom w:val="0"/>
              <w:divBdr>
                <w:top w:val="none" w:sz="0" w:space="0" w:color="auto"/>
                <w:left w:val="none" w:sz="0" w:space="0" w:color="auto"/>
                <w:bottom w:val="none" w:sz="0" w:space="0" w:color="auto"/>
                <w:right w:val="none" w:sz="0" w:space="0" w:color="auto"/>
              </w:divBdr>
            </w:div>
            <w:div w:id="979116696">
              <w:marLeft w:val="0"/>
              <w:marRight w:val="0"/>
              <w:marTop w:val="0"/>
              <w:marBottom w:val="0"/>
              <w:divBdr>
                <w:top w:val="none" w:sz="0" w:space="0" w:color="auto"/>
                <w:left w:val="none" w:sz="0" w:space="0" w:color="auto"/>
                <w:bottom w:val="none" w:sz="0" w:space="0" w:color="auto"/>
                <w:right w:val="none" w:sz="0" w:space="0" w:color="auto"/>
              </w:divBdr>
              <w:divsChild>
                <w:div w:id="178158288">
                  <w:marLeft w:val="0"/>
                  <w:marRight w:val="0"/>
                  <w:marTop w:val="0"/>
                  <w:marBottom w:val="0"/>
                  <w:divBdr>
                    <w:top w:val="none" w:sz="0" w:space="0" w:color="auto"/>
                    <w:left w:val="none" w:sz="0" w:space="0" w:color="auto"/>
                    <w:bottom w:val="none" w:sz="0" w:space="0" w:color="auto"/>
                    <w:right w:val="none" w:sz="0" w:space="0" w:color="auto"/>
                  </w:divBdr>
                  <w:divsChild>
                    <w:div w:id="12005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292">
      <w:bodyDiv w:val="1"/>
      <w:marLeft w:val="0"/>
      <w:marRight w:val="0"/>
      <w:marTop w:val="0"/>
      <w:marBottom w:val="0"/>
      <w:divBdr>
        <w:top w:val="none" w:sz="0" w:space="0" w:color="auto"/>
        <w:left w:val="none" w:sz="0" w:space="0" w:color="auto"/>
        <w:bottom w:val="none" w:sz="0" w:space="0" w:color="auto"/>
        <w:right w:val="none" w:sz="0" w:space="0" w:color="auto"/>
      </w:divBdr>
      <w:divsChild>
        <w:div w:id="604577816">
          <w:marLeft w:val="0"/>
          <w:marRight w:val="0"/>
          <w:marTop w:val="0"/>
          <w:marBottom w:val="0"/>
          <w:divBdr>
            <w:top w:val="none" w:sz="0" w:space="0" w:color="auto"/>
            <w:left w:val="none" w:sz="0" w:space="0" w:color="auto"/>
            <w:bottom w:val="none" w:sz="0" w:space="0" w:color="auto"/>
            <w:right w:val="none" w:sz="0" w:space="0" w:color="auto"/>
          </w:divBdr>
          <w:divsChild>
            <w:div w:id="86318473">
              <w:marLeft w:val="0"/>
              <w:marRight w:val="0"/>
              <w:marTop w:val="0"/>
              <w:marBottom w:val="0"/>
              <w:divBdr>
                <w:top w:val="none" w:sz="0" w:space="0" w:color="auto"/>
                <w:left w:val="none" w:sz="0" w:space="0" w:color="auto"/>
                <w:bottom w:val="none" w:sz="0" w:space="0" w:color="auto"/>
                <w:right w:val="none" w:sz="0" w:space="0" w:color="auto"/>
              </w:divBdr>
              <w:divsChild>
                <w:div w:id="1915697473">
                  <w:marLeft w:val="0"/>
                  <w:marRight w:val="0"/>
                  <w:marTop w:val="0"/>
                  <w:marBottom w:val="0"/>
                  <w:divBdr>
                    <w:top w:val="none" w:sz="0" w:space="0" w:color="auto"/>
                    <w:left w:val="none" w:sz="0" w:space="0" w:color="auto"/>
                    <w:bottom w:val="none" w:sz="0" w:space="0" w:color="auto"/>
                    <w:right w:val="none" w:sz="0" w:space="0" w:color="auto"/>
                  </w:divBdr>
                  <w:divsChild>
                    <w:div w:id="361397730">
                      <w:marLeft w:val="0"/>
                      <w:marRight w:val="0"/>
                      <w:marTop w:val="0"/>
                      <w:marBottom w:val="0"/>
                      <w:divBdr>
                        <w:top w:val="none" w:sz="0" w:space="0" w:color="auto"/>
                        <w:left w:val="none" w:sz="0" w:space="0" w:color="auto"/>
                        <w:bottom w:val="none" w:sz="0" w:space="0" w:color="auto"/>
                        <w:right w:val="none" w:sz="0" w:space="0" w:color="auto"/>
                      </w:divBdr>
                      <w:divsChild>
                        <w:div w:id="78142451">
                          <w:marLeft w:val="0"/>
                          <w:marRight w:val="0"/>
                          <w:marTop w:val="0"/>
                          <w:marBottom w:val="0"/>
                          <w:divBdr>
                            <w:top w:val="none" w:sz="0" w:space="0" w:color="auto"/>
                            <w:left w:val="none" w:sz="0" w:space="0" w:color="auto"/>
                            <w:bottom w:val="none" w:sz="0" w:space="0" w:color="auto"/>
                            <w:right w:val="none" w:sz="0" w:space="0" w:color="auto"/>
                          </w:divBdr>
                          <w:divsChild>
                            <w:div w:id="1421103690">
                              <w:marLeft w:val="0"/>
                              <w:marRight w:val="0"/>
                              <w:marTop w:val="0"/>
                              <w:marBottom w:val="0"/>
                              <w:divBdr>
                                <w:top w:val="none" w:sz="0" w:space="0" w:color="auto"/>
                                <w:left w:val="none" w:sz="0" w:space="0" w:color="auto"/>
                                <w:bottom w:val="none" w:sz="0" w:space="0" w:color="auto"/>
                                <w:right w:val="none" w:sz="0" w:space="0" w:color="auto"/>
                              </w:divBdr>
                              <w:divsChild>
                                <w:div w:id="1148091530">
                                  <w:marLeft w:val="0"/>
                                  <w:marRight w:val="0"/>
                                  <w:marTop w:val="0"/>
                                  <w:marBottom w:val="0"/>
                                  <w:divBdr>
                                    <w:top w:val="none" w:sz="0" w:space="0" w:color="auto"/>
                                    <w:left w:val="none" w:sz="0" w:space="0" w:color="auto"/>
                                    <w:bottom w:val="none" w:sz="0" w:space="0" w:color="auto"/>
                                    <w:right w:val="none" w:sz="0" w:space="0" w:color="auto"/>
                                  </w:divBdr>
                                  <w:divsChild>
                                    <w:div w:id="1946887641">
                                      <w:marLeft w:val="0"/>
                                      <w:marRight w:val="0"/>
                                      <w:marTop w:val="0"/>
                                      <w:marBottom w:val="0"/>
                                      <w:divBdr>
                                        <w:top w:val="none" w:sz="0" w:space="0" w:color="auto"/>
                                        <w:left w:val="none" w:sz="0" w:space="0" w:color="auto"/>
                                        <w:bottom w:val="none" w:sz="0" w:space="0" w:color="auto"/>
                                        <w:right w:val="none" w:sz="0" w:space="0" w:color="auto"/>
                                      </w:divBdr>
                                    </w:div>
                                    <w:div w:id="329219235">
                                      <w:marLeft w:val="0"/>
                                      <w:marRight w:val="0"/>
                                      <w:marTop w:val="0"/>
                                      <w:marBottom w:val="0"/>
                                      <w:divBdr>
                                        <w:top w:val="none" w:sz="0" w:space="0" w:color="auto"/>
                                        <w:left w:val="none" w:sz="0" w:space="0" w:color="auto"/>
                                        <w:bottom w:val="none" w:sz="0" w:space="0" w:color="auto"/>
                                        <w:right w:val="none" w:sz="0" w:space="0" w:color="auto"/>
                                      </w:divBdr>
                                      <w:divsChild>
                                        <w:div w:id="570237011">
                                          <w:marLeft w:val="0"/>
                                          <w:marRight w:val="0"/>
                                          <w:marTop w:val="0"/>
                                          <w:marBottom w:val="0"/>
                                          <w:divBdr>
                                            <w:top w:val="none" w:sz="0" w:space="0" w:color="auto"/>
                                            <w:left w:val="none" w:sz="0" w:space="0" w:color="auto"/>
                                            <w:bottom w:val="none" w:sz="0" w:space="0" w:color="auto"/>
                                            <w:right w:val="none" w:sz="0" w:space="0" w:color="auto"/>
                                          </w:divBdr>
                                          <w:divsChild>
                                            <w:div w:id="2209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0789">
                                      <w:marLeft w:val="0"/>
                                      <w:marRight w:val="0"/>
                                      <w:marTop w:val="0"/>
                                      <w:marBottom w:val="0"/>
                                      <w:divBdr>
                                        <w:top w:val="none" w:sz="0" w:space="0" w:color="auto"/>
                                        <w:left w:val="none" w:sz="0" w:space="0" w:color="auto"/>
                                        <w:bottom w:val="none" w:sz="0" w:space="0" w:color="auto"/>
                                        <w:right w:val="none" w:sz="0" w:space="0" w:color="auto"/>
                                      </w:divBdr>
                                    </w:div>
                                  </w:divsChild>
                                </w:div>
                                <w:div w:id="1692610020">
                                  <w:marLeft w:val="0"/>
                                  <w:marRight w:val="0"/>
                                  <w:marTop w:val="0"/>
                                  <w:marBottom w:val="0"/>
                                  <w:divBdr>
                                    <w:top w:val="none" w:sz="0" w:space="0" w:color="auto"/>
                                    <w:left w:val="none" w:sz="0" w:space="0" w:color="auto"/>
                                    <w:bottom w:val="none" w:sz="0" w:space="0" w:color="auto"/>
                                    <w:right w:val="none" w:sz="0" w:space="0" w:color="auto"/>
                                  </w:divBdr>
                                  <w:divsChild>
                                    <w:div w:id="1614627956">
                                      <w:marLeft w:val="0"/>
                                      <w:marRight w:val="0"/>
                                      <w:marTop w:val="0"/>
                                      <w:marBottom w:val="0"/>
                                      <w:divBdr>
                                        <w:top w:val="none" w:sz="0" w:space="0" w:color="auto"/>
                                        <w:left w:val="none" w:sz="0" w:space="0" w:color="auto"/>
                                        <w:bottom w:val="none" w:sz="0" w:space="0" w:color="auto"/>
                                        <w:right w:val="none" w:sz="0" w:space="0" w:color="auto"/>
                                      </w:divBdr>
                                    </w:div>
                                    <w:div w:id="1192451599">
                                      <w:marLeft w:val="0"/>
                                      <w:marRight w:val="0"/>
                                      <w:marTop w:val="0"/>
                                      <w:marBottom w:val="0"/>
                                      <w:divBdr>
                                        <w:top w:val="none" w:sz="0" w:space="0" w:color="auto"/>
                                        <w:left w:val="none" w:sz="0" w:space="0" w:color="auto"/>
                                        <w:bottom w:val="none" w:sz="0" w:space="0" w:color="auto"/>
                                        <w:right w:val="none" w:sz="0" w:space="0" w:color="auto"/>
                                      </w:divBdr>
                                      <w:divsChild>
                                        <w:div w:id="472677416">
                                          <w:marLeft w:val="0"/>
                                          <w:marRight w:val="0"/>
                                          <w:marTop w:val="0"/>
                                          <w:marBottom w:val="0"/>
                                          <w:divBdr>
                                            <w:top w:val="none" w:sz="0" w:space="0" w:color="auto"/>
                                            <w:left w:val="none" w:sz="0" w:space="0" w:color="auto"/>
                                            <w:bottom w:val="none" w:sz="0" w:space="0" w:color="auto"/>
                                            <w:right w:val="none" w:sz="0" w:space="0" w:color="auto"/>
                                          </w:divBdr>
                                          <w:divsChild>
                                            <w:div w:id="661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8483">
                                      <w:marLeft w:val="0"/>
                                      <w:marRight w:val="0"/>
                                      <w:marTop w:val="0"/>
                                      <w:marBottom w:val="0"/>
                                      <w:divBdr>
                                        <w:top w:val="none" w:sz="0" w:space="0" w:color="auto"/>
                                        <w:left w:val="none" w:sz="0" w:space="0" w:color="auto"/>
                                        <w:bottom w:val="none" w:sz="0" w:space="0" w:color="auto"/>
                                        <w:right w:val="none" w:sz="0" w:space="0" w:color="auto"/>
                                      </w:divBdr>
                                    </w:div>
                                  </w:divsChild>
                                </w:div>
                                <w:div w:id="1318417744">
                                  <w:marLeft w:val="0"/>
                                  <w:marRight w:val="0"/>
                                  <w:marTop w:val="0"/>
                                  <w:marBottom w:val="0"/>
                                  <w:divBdr>
                                    <w:top w:val="none" w:sz="0" w:space="0" w:color="auto"/>
                                    <w:left w:val="none" w:sz="0" w:space="0" w:color="auto"/>
                                    <w:bottom w:val="none" w:sz="0" w:space="0" w:color="auto"/>
                                    <w:right w:val="none" w:sz="0" w:space="0" w:color="auto"/>
                                  </w:divBdr>
                                  <w:divsChild>
                                    <w:div w:id="204409096">
                                      <w:marLeft w:val="0"/>
                                      <w:marRight w:val="0"/>
                                      <w:marTop w:val="0"/>
                                      <w:marBottom w:val="0"/>
                                      <w:divBdr>
                                        <w:top w:val="none" w:sz="0" w:space="0" w:color="auto"/>
                                        <w:left w:val="none" w:sz="0" w:space="0" w:color="auto"/>
                                        <w:bottom w:val="none" w:sz="0" w:space="0" w:color="auto"/>
                                        <w:right w:val="none" w:sz="0" w:space="0" w:color="auto"/>
                                      </w:divBdr>
                                    </w:div>
                                    <w:div w:id="1589731088">
                                      <w:marLeft w:val="0"/>
                                      <w:marRight w:val="0"/>
                                      <w:marTop w:val="0"/>
                                      <w:marBottom w:val="0"/>
                                      <w:divBdr>
                                        <w:top w:val="none" w:sz="0" w:space="0" w:color="auto"/>
                                        <w:left w:val="none" w:sz="0" w:space="0" w:color="auto"/>
                                        <w:bottom w:val="none" w:sz="0" w:space="0" w:color="auto"/>
                                        <w:right w:val="none" w:sz="0" w:space="0" w:color="auto"/>
                                      </w:divBdr>
                                      <w:divsChild>
                                        <w:div w:id="1441097728">
                                          <w:marLeft w:val="0"/>
                                          <w:marRight w:val="0"/>
                                          <w:marTop w:val="0"/>
                                          <w:marBottom w:val="0"/>
                                          <w:divBdr>
                                            <w:top w:val="none" w:sz="0" w:space="0" w:color="auto"/>
                                            <w:left w:val="none" w:sz="0" w:space="0" w:color="auto"/>
                                            <w:bottom w:val="none" w:sz="0" w:space="0" w:color="auto"/>
                                            <w:right w:val="none" w:sz="0" w:space="0" w:color="auto"/>
                                          </w:divBdr>
                                          <w:divsChild>
                                            <w:div w:id="22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4629">
                                      <w:marLeft w:val="0"/>
                                      <w:marRight w:val="0"/>
                                      <w:marTop w:val="0"/>
                                      <w:marBottom w:val="0"/>
                                      <w:divBdr>
                                        <w:top w:val="none" w:sz="0" w:space="0" w:color="auto"/>
                                        <w:left w:val="none" w:sz="0" w:space="0" w:color="auto"/>
                                        <w:bottom w:val="none" w:sz="0" w:space="0" w:color="auto"/>
                                        <w:right w:val="none" w:sz="0" w:space="0" w:color="auto"/>
                                      </w:divBdr>
                                    </w:div>
                                  </w:divsChild>
                                </w:div>
                                <w:div w:id="867763756">
                                  <w:marLeft w:val="0"/>
                                  <w:marRight w:val="0"/>
                                  <w:marTop w:val="0"/>
                                  <w:marBottom w:val="0"/>
                                  <w:divBdr>
                                    <w:top w:val="none" w:sz="0" w:space="0" w:color="auto"/>
                                    <w:left w:val="none" w:sz="0" w:space="0" w:color="auto"/>
                                    <w:bottom w:val="none" w:sz="0" w:space="0" w:color="auto"/>
                                    <w:right w:val="none" w:sz="0" w:space="0" w:color="auto"/>
                                  </w:divBdr>
                                  <w:divsChild>
                                    <w:div w:id="87581221">
                                      <w:marLeft w:val="0"/>
                                      <w:marRight w:val="0"/>
                                      <w:marTop w:val="0"/>
                                      <w:marBottom w:val="0"/>
                                      <w:divBdr>
                                        <w:top w:val="none" w:sz="0" w:space="0" w:color="auto"/>
                                        <w:left w:val="none" w:sz="0" w:space="0" w:color="auto"/>
                                        <w:bottom w:val="none" w:sz="0" w:space="0" w:color="auto"/>
                                        <w:right w:val="none" w:sz="0" w:space="0" w:color="auto"/>
                                      </w:divBdr>
                                    </w:div>
                                    <w:div w:id="1451171217">
                                      <w:marLeft w:val="0"/>
                                      <w:marRight w:val="0"/>
                                      <w:marTop w:val="0"/>
                                      <w:marBottom w:val="0"/>
                                      <w:divBdr>
                                        <w:top w:val="none" w:sz="0" w:space="0" w:color="auto"/>
                                        <w:left w:val="none" w:sz="0" w:space="0" w:color="auto"/>
                                        <w:bottom w:val="none" w:sz="0" w:space="0" w:color="auto"/>
                                        <w:right w:val="none" w:sz="0" w:space="0" w:color="auto"/>
                                      </w:divBdr>
                                      <w:divsChild>
                                        <w:div w:id="2142913933">
                                          <w:marLeft w:val="0"/>
                                          <w:marRight w:val="0"/>
                                          <w:marTop w:val="0"/>
                                          <w:marBottom w:val="0"/>
                                          <w:divBdr>
                                            <w:top w:val="none" w:sz="0" w:space="0" w:color="auto"/>
                                            <w:left w:val="none" w:sz="0" w:space="0" w:color="auto"/>
                                            <w:bottom w:val="none" w:sz="0" w:space="0" w:color="auto"/>
                                            <w:right w:val="none" w:sz="0" w:space="0" w:color="auto"/>
                                          </w:divBdr>
                                          <w:divsChild>
                                            <w:div w:id="13897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943665">
      <w:bodyDiv w:val="1"/>
      <w:marLeft w:val="0"/>
      <w:marRight w:val="0"/>
      <w:marTop w:val="0"/>
      <w:marBottom w:val="0"/>
      <w:divBdr>
        <w:top w:val="none" w:sz="0" w:space="0" w:color="auto"/>
        <w:left w:val="none" w:sz="0" w:space="0" w:color="auto"/>
        <w:bottom w:val="none" w:sz="0" w:space="0" w:color="auto"/>
        <w:right w:val="none" w:sz="0" w:space="0" w:color="auto"/>
      </w:divBdr>
      <w:divsChild>
        <w:div w:id="869611032">
          <w:marLeft w:val="0"/>
          <w:marRight w:val="0"/>
          <w:marTop w:val="0"/>
          <w:marBottom w:val="0"/>
          <w:divBdr>
            <w:top w:val="none" w:sz="0" w:space="0" w:color="auto"/>
            <w:left w:val="none" w:sz="0" w:space="0" w:color="auto"/>
            <w:bottom w:val="none" w:sz="0" w:space="0" w:color="auto"/>
            <w:right w:val="none" w:sz="0" w:space="0" w:color="auto"/>
          </w:divBdr>
          <w:divsChild>
            <w:div w:id="1206061971">
              <w:marLeft w:val="0"/>
              <w:marRight w:val="0"/>
              <w:marTop w:val="0"/>
              <w:marBottom w:val="0"/>
              <w:divBdr>
                <w:top w:val="none" w:sz="0" w:space="0" w:color="auto"/>
                <w:left w:val="none" w:sz="0" w:space="0" w:color="auto"/>
                <w:bottom w:val="none" w:sz="0" w:space="0" w:color="auto"/>
                <w:right w:val="none" w:sz="0" w:space="0" w:color="auto"/>
              </w:divBdr>
            </w:div>
            <w:div w:id="100420705">
              <w:marLeft w:val="0"/>
              <w:marRight w:val="0"/>
              <w:marTop w:val="0"/>
              <w:marBottom w:val="0"/>
              <w:divBdr>
                <w:top w:val="none" w:sz="0" w:space="0" w:color="auto"/>
                <w:left w:val="none" w:sz="0" w:space="0" w:color="auto"/>
                <w:bottom w:val="none" w:sz="0" w:space="0" w:color="auto"/>
                <w:right w:val="none" w:sz="0" w:space="0" w:color="auto"/>
              </w:divBdr>
            </w:div>
            <w:div w:id="1169980955">
              <w:marLeft w:val="0"/>
              <w:marRight w:val="0"/>
              <w:marTop w:val="0"/>
              <w:marBottom w:val="0"/>
              <w:divBdr>
                <w:top w:val="none" w:sz="0" w:space="0" w:color="auto"/>
                <w:left w:val="none" w:sz="0" w:space="0" w:color="auto"/>
                <w:bottom w:val="none" w:sz="0" w:space="0" w:color="auto"/>
                <w:right w:val="none" w:sz="0" w:space="0" w:color="auto"/>
              </w:divBdr>
            </w:div>
            <w:div w:id="1988240030">
              <w:marLeft w:val="0"/>
              <w:marRight w:val="0"/>
              <w:marTop w:val="0"/>
              <w:marBottom w:val="0"/>
              <w:divBdr>
                <w:top w:val="none" w:sz="0" w:space="0" w:color="auto"/>
                <w:left w:val="none" w:sz="0" w:space="0" w:color="auto"/>
                <w:bottom w:val="none" w:sz="0" w:space="0" w:color="auto"/>
                <w:right w:val="none" w:sz="0" w:space="0" w:color="auto"/>
              </w:divBdr>
            </w:div>
            <w:div w:id="220875022">
              <w:marLeft w:val="0"/>
              <w:marRight w:val="0"/>
              <w:marTop w:val="0"/>
              <w:marBottom w:val="0"/>
              <w:divBdr>
                <w:top w:val="none" w:sz="0" w:space="0" w:color="auto"/>
                <w:left w:val="none" w:sz="0" w:space="0" w:color="auto"/>
                <w:bottom w:val="none" w:sz="0" w:space="0" w:color="auto"/>
                <w:right w:val="none" w:sz="0" w:space="0" w:color="auto"/>
              </w:divBdr>
            </w:div>
            <w:div w:id="10764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382">
      <w:bodyDiv w:val="1"/>
      <w:marLeft w:val="0"/>
      <w:marRight w:val="0"/>
      <w:marTop w:val="0"/>
      <w:marBottom w:val="0"/>
      <w:divBdr>
        <w:top w:val="none" w:sz="0" w:space="0" w:color="auto"/>
        <w:left w:val="none" w:sz="0" w:space="0" w:color="auto"/>
        <w:bottom w:val="none" w:sz="0" w:space="0" w:color="auto"/>
        <w:right w:val="none" w:sz="0" w:space="0" w:color="auto"/>
      </w:divBdr>
      <w:divsChild>
        <w:div w:id="288243084">
          <w:marLeft w:val="0"/>
          <w:marRight w:val="0"/>
          <w:marTop w:val="0"/>
          <w:marBottom w:val="0"/>
          <w:divBdr>
            <w:top w:val="none" w:sz="0" w:space="0" w:color="auto"/>
            <w:left w:val="none" w:sz="0" w:space="0" w:color="auto"/>
            <w:bottom w:val="none" w:sz="0" w:space="0" w:color="auto"/>
            <w:right w:val="none" w:sz="0" w:space="0" w:color="auto"/>
          </w:divBdr>
          <w:divsChild>
            <w:div w:id="1124693071">
              <w:marLeft w:val="0"/>
              <w:marRight w:val="0"/>
              <w:marTop w:val="0"/>
              <w:marBottom w:val="0"/>
              <w:divBdr>
                <w:top w:val="none" w:sz="0" w:space="0" w:color="auto"/>
                <w:left w:val="none" w:sz="0" w:space="0" w:color="auto"/>
                <w:bottom w:val="none" w:sz="0" w:space="0" w:color="auto"/>
                <w:right w:val="none" w:sz="0" w:space="0" w:color="auto"/>
              </w:divBdr>
            </w:div>
            <w:div w:id="711921714">
              <w:marLeft w:val="0"/>
              <w:marRight w:val="0"/>
              <w:marTop w:val="0"/>
              <w:marBottom w:val="0"/>
              <w:divBdr>
                <w:top w:val="none" w:sz="0" w:space="0" w:color="auto"/>
                <w:left w:val="none" w:sz="0" w:space="0" w:color="auto"/>
                <w:bottom w:val="none" w:sz="0" w:space="0" w:color="auto"/>
                <w:right w:val="none" w:sz="0" w:space="0" w:color="auto"/>
              </w:divBdr>
            </w:div>
            <w:div w:id="1418408732">
              <w:marLeft w:val="0"/>
              <w:marRight w:val="0"/>
              <w:marTop w:val="0"/>
              <w:marBottom w:val="0"/>
              <w:divBdr>
                <w:top w:val="none" w:sz="0" w:space="0" w:color="auto"/>
                <w:left w:val="none" w:sz="0" w:space="0" w:color="auto"/>
                <w:bottom w:val="none" w:sz="0" w:space="0" w:color="auto"/>
                <w:right w:val="none" w:sz="0" w:space="0" w:color="auto"/>
              </w:divBdr>
            </w:div>
            <w:div w:id="1152599346">
              <w:marLeft w:val="0"/>
              <w:marRight w:val="0"/>
              <w:marTop w:val="0"/>
              <w:marBottom w:val="0"/>
              <w:divBdr>
                <w:top w:val="none" w:sz="0" w:space="0" w:color="auto"/>
                <w:left w:val="none" w:sz="0" w:space="0" w:color="auto"/>
                <w:bottom w:val="none" w:sz="0" w:space="0" w:color="auto"/>
                <w:right w:val="none" w:sz="0" w:space="0" w:color="auto"/>
              </w:divBdr>
            </w:div>
            <w:div w:id="555899285">
              <w:marLeft w:val="0"/>
              <w:marRight w:val="0"/>
              <w:marTop w:val="0"/>
              <w:marBottom w:val="0"/>
              <w:divBdr>
                <w:top w:val="none" w:sz="0" w:space="0" w:color="auto"/>
                <w:left w:val="none" w:sz="0" w:space="0" w:color="auto"/>
                <w:bottom w:val="none" w:sz="0" w:space="0" w:color="auto"/>
                <w:right w:val="none" w:sz="0" w:space="0" w:color="auto"/>
              </w:divBdr>
            </w:div>
            <w:div w:id="11915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4269">
      <w:bodyDiv w:val="1"/>
      <w:marLeft w:val="0"/>
      <w:marRight w:val="0"/>
      <w:marTop w:val="0"/>
      <w:marBottom w:val="0"/>
      <w:divBdr>
        <w:top w:val="none" w:sz="0" w:space="0" w:color="auto"/>
        <w:left w:val="none" w:sz="0" w:space="0" w:color="auto"/>
        <w:bottom w:val="none" w:sz="0" w:space="0" w:color="auto"/>
        <w:right w:val="none" w:sz="0" w:space="0" w:color="auto"/>
      </w:divBdr>
    </w:div>
    <w:div w:id="1412194700">
      <w:bodyDiv w:val="1"/>
      <w:marLeft w:val="0"/>
      <w:marRight w:val="0"/>
      <w:marTop w:val="0"/>
      <w:marBottom w:val="0"/>
      <w:divBdr>
        <w:top w:val="none" w:sz="0" w:space="0" w:color="auto"/>
        <w:left w:val="none" w:sz="0" w:space="0" w:color="auto"/>
        <w:bottom w:val="none" w:sz="0" w:space="0" w:color="auto"/>
        <w:right w:val="none" w:sz="0" w:space="0" w:color="auto"/>
      </w:divBdr>
    </w:div>
    <w:div w:id="1428504224">
      <w:bodyDiv w:val="1"/>
      <w:marLeft w:val="0"/>
      <w:marRight w:val="0"/>
      <w:marTop w:val="0"/>
      <w:marBottom w:val="0"/>
      <w:divBdr>
        <w:top w:val="none" w:sz="0" w:space="0" w:color="auto"/>
        <w:left w:val="none" w:sz="0" w:space="0" w:color="auto"/>
        <w:bottom w:val="none" w:sz="0" w:space="0" w:color="auto"/>
        <w:right w:val="none" w:sz="0" w:space="0" w:color="auto"/>
      </w:divBdr>
      <w:divsChild>
        <w:div w:id="1129476476">
          <w:marLeft w:val="0"/>
          <w:marRight w:val="0"/>
          <w:marTop w:val="0"/>
          <w:marBottom w:val="0"/>
          <w:divBdr>
            <w:top w:val="none" w:sz="0" w:space="0" w:color="auto"/>
            <w:left w:val="none" w:sz="0" w:space="0" w:color="auto"/>
            <w:bottom w:val="none" w:sz="0" w:space="0" w:color="auto"/>
            <w:right w:val="none" w:sz="0" w:space="0" w:color="auto"/>
          </w:divBdr>
          <w:divsChild>
            <w:div w:id="453446446">
              <w:marLeft w:val="0"/>
              <w:marRight w:val="0"/>
              <w:marTop w:val="0"/>
              <w:marBottom w:val="0"/>
              <w:divBdr>
                <w:top w:val="none" w:sz="0" w:space="0" w:color="auto"/>
                <w:left w:val="none" w:sz="0" w:space="0" w:color="auto"/>
                <w:bottom w:val="none" w:sz="0" w:space="0" w:color="auto"/>
                <w:right w:val="none" w:sz="0" w:space="0" w:color="auto"/>
              </w:divBdr>
            </w:div>
            <w:div w:id="1683513216">
              <w:marLeft w:val="0"/>
              <w:marRight w:val="0"/>
              <w:marTop w:val="0"/>
              <w:marBottom w:val="0"/>
              <w:divBdr>
                <w:top w:val="none" w:sz="0" w:space="0" w:color="auto"/>
                <w:left w:val="none" w:sz="0" w:space="0" w:color="auto"/>
                <w:bottom w:val="none" w:sz="0" w:space="0" w:color="auto"/>
                <w:right w:val="none" w:sz="0" w:space="0" w:color="auto"/>
              </w:divBdr>
            </w:div>
            <w:div w:id="1682079686">
              <w:marLeft w:val="0"/>
              <w:marRight w:val="0"/>
              <w:marTop w:val="0"/>
              <w:marBottom w:val="0"/>
              <w:divBdr>
                <w:top w:val="none" w:sz="0" w:space="0" w:color="auto"/>
                <w:left w:val="none" w:sz="0" w:space="0" w:color="auto"/>
                <w:bottom w:val="none" w:sz="0" w:space="0" w:color="auto"/>
                <w:right w:val="none" w:sz="0" w:space="0" w:color="auto"/>
              </w:divBdr>
            </w:div>
            <w:div w:id="19608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7799">
      <w:bodyDiv w:val="1"/>
      <w:marLeft w:val="0"/>
      <w:marRight w:val="0"/>
      <w:marTop w:val="0"/>
      <w:marBottom w:val="0"/>
      <w:divBdr>
        <w:top w:val="none" w:sz="0" w:space="0" w:color="auto"/>
        <w:left w:val="none" w:sz="0" w:space="0" w:color="auto"/>
        <w:bottom w:val="none" w:sz="0" w:space="0" w:color="auto"/>
        <w:right w:val="none" w:sz="0" w:space="0" w:color="auto"/>
      </w:divBdr>
      <w:divsChild>
        <w:div w:id="228151574">
          <w:marLeft w:val="0"/>
          <w:marRight w:val="0"/>
          <w:marTop w:val="0"/>
          <w:marBottom w:val="0"/>
          <w:divBdr>
            <w:top w:val="none" w:sz="0" w:space="0" w:color="auto"/>
            <w:left w:val="none" w:sz="0" w:space="0" w:color="auto"/>
            <w:bottom w:val="none" w:sz="0" w:space="0" w:color="auto"/>
            <w:right w:val="none" w:sz="0" w:space="0" w:color="auto"/>
          </w:divBdr>
          <w:divsChild>
            <w:div w:id="212618821">
              <w:marLeft w:val="0"/>
              <w:marRight w:val="0"/>
              <w:marTop w:val="0"/>
              <w:marBottom w:val="0"/>
              <w:divBdr>
                <w:top w:val="none" w:sz="0" w:space="0" w:color="auto"/>
                <w:left w:val="none" w:sz="0" w:space="0" w:color="auto"/>
                <w:bottom w:val="none" w:sz="0" w:space="0" w:color="auto"/>
                <w:right w:val="none" w:sz="0" w:space="0" w:color="auto"/>
              </w:divBdr>
            </w:div>
            <w:div w:id="1559631051">
              <w:marLeft w:val="0"/>
              <w:marRight w:val="0"/>
              <w:marTop w:val="0"/>
              <w:marBottom w:val="0"/>
              <w:divBdr>
                <w:top w:val="none" w:sz="0" w:space="0" w:color="auto"/>
                <w:left w:val="none" w:sz="0" w:space="0" w:color="auto"/>
                <w:bottom w:val="none" w:sz="0" w:space="0" w:color="auto"/>
                <w:right w:val="none" w:sz="0" w:space="0" w:color="auto"/>
              </w:divBdr>
            </w:div>
            <w:div w:id="1190794574">
              <w:marLeft w:val="0"/>
              <w:marRight w:val="0"/>
              <w:marTop w:val="0"/>
              <w:marBottom w:val="0"/>
              <w:divBdr>
                <w:top w:val="none" w:sz="0" w:space="0" w:color="auto"/>
                <w:left w:val="none" w:sz="0" w:space="0" w:color="auto"/>
                <w:bottom w:val="none" w:sz="0" w:space="0" w:color="auto"/>
                <w:right w:val="none" w:sz="0" w:space="0" w:color="auto"/>
              </w:divBdr>
            </w:div>
            <w:div w:id="1687713434">
              <w:marLeft w:val="0"/>
              <w:marRight w:val="0"/>
              <w:marTop w:val="0"/>
              <w:marBottom w:val="0"/>
              <w:divBdr>
                <w:top w:val="none" w:sz="0" w:space="0" w:color="auto"/>
                <w:left w:val="none" w:sz="0" w:space="0" w:color="auto"/>
                <w:bottom w:val="none" w:sz="0" w:space="0" w:color="auto"/>
                <w:right w:val="none" w:sz="0" w:space="0" w:color="auto"/>
              </w:divBdr>
            </w:div>
            <w:div w:id="188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261">
      <w:bodyDiv w:val="1"/>
      <w:marLeft w:val="0"/>
      <w:marRight w:val="0"/>
      <w:marTop w:val="0"/>
      <w:marBottom w:val="0"/>
      <w:divBdr>
        <w:top w:val="none" w:sz="0" w:space="0" w:color="auto"/>
        <w:left w:val="none" w:sz="0" w:space="0" w:color="auto"/>
        <w:bottom w:val="none" w:sz="0" w:space="0" w:color="auto"/>
        <w:right w:val="none" w:sz="0" w:space="0" w:color="auto"/>
      </w:divBdr>
    </w:div>
    <w:div w:id="1583292071">
      <w:bodyDiv w:val="1"/>
      <w:marLeft w:val="0"/>
      <w:marRight w:val="0"/>
      <w:marTop w:val="0"/>
      <w:marBottom w:val="0"/>
      <w:divBdr>
        <w:top w:val="none" w:sz="0" w:space="0" w:color="auto"/>
        <w:left w:val="none" w:sz="0" w:space="0" w:color="auto"/>
        <w:bottom w:val="none" w:sz="0" w:space="0" w:color="auto"/>
        <w:right w:val="none" w:sz="0" w:space="0" w:color="auto"/>
      </w:divBdr>
    </w:div>
    <w:div w:id="1596017773">
      <w:bodyDiv w:val="1"/>
      <w:marLeft w:val="0"/>
      <w:marRight w:val="0"/>
      <w:marTop w:val="0"/>
      <w:marBottom w:val="0"/>
      <w:divBdr>
        <w:top w:val="none" w:sz="0" w:space="0" w:color="auto"/>
        <w:left w:val="none" w:sz="0" w:space="0" w:color="auto"/>
        <w:bottom w:val="none" w:sz="0" w:space="0" w:color="auto"/>
        <w:right w:val="none" w:sz="0" w:space="0" w:color="auto"/>
      </w:divBdr>
      <w:divsChild>
        <w:div w:id="573588167">
          <w:marLeft w:val="0"/>
          <w:marRight w:val="0"/>
          <w:marTop w:val="0"/>
          <w:marBottom w:val="0"/>
          <w:divBdr>
            <w:top w:val="none" w:sz="0" w:space="0" w:color="auto"/>
            <w:left w:val="none" w:sz="0" w:space="0" w:color="auto"/>
            <w:bottom w:val="none" w:sz="0" w:space="0" w:color="auto"/>
            <w:right w:val="none" w:sz="0" w:space="0" w:color="auto"/>
          </w:divBdr>
          <w:divsChild>
            <w:div w:id="1988515344">
              <w:marLeft w:val="0"/>
              <w:marRight w:val="0"/>
              <w:marTop w:val="0"/>
              <w:marBottom w:val="0"/>
              <w:divBdr>
                <w:top w:val="none" w:sz="0" w:space="0" w:color="auto"/>
                <w:left w:val="none" w:sz="0" w:space="0" w:color="auto"/>
                <w:bottom w:val="none" w:sz="0" w:space="0" w:color="auto"/>
                <w:right w:val="none" w:sz="0" w:space="0" w:color="auto"/>
              </w:divBdr>
            </w:div>
            <w:div w:id="1011106291">
              <w:marLeft w:val="0"/>
              <w:marRight w:val="0"/>
              <w:marTop w:val="0"/>
              <w:marBottom w:val="0"/>
              <w:divBdr>
                <w:top w:val="none" w:sz="0" w:space="0" w:color="auto"/>
                <w:left w:val="none" w:sz="0" w:space="0" w:color="auto"/>
                <w:bottom w:val="none" w:sz="0" w:space="0" w:color="auto"/>
                <w:right w:val="none" w:sz="0" w:space="0" w:color="auto"/>
              </w:divBdr>
            </w:div>
            <w:div w:id="576787144">
              <w:marLeft w:val="0"/>
              <w:marRight w:val="0"/>
              <w:marTop w:val="0"/>
              <w:marBottom w:val="0"/>
              <w:divBdr>
                <w:top w:val="none" w:sz="0" w:space="0" w:color="auto"/>
                <w:left w:val="none" w:sz="0" w:space="0" w:color="auto"/>
                <w:bottom w:val="none" w:sz="0" w:space="0" w:color="auto"/>
                <w:right w:val="none" w:sz="0" w:space="0" w:color="auto"/>
              </w:divBdr>
            </w:div>
            <w:div w:id="1785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8648">
      <w:bodyDiv w:val="1"/>
      <w:marLeft w:val="0"/>
      <w:marRight w:val="0"/>
      <w:marTop w:val="0"/>
      <w:marBottom w:val="0"/>
      <w:divBdr>
        <w:top w:val="none" w:sz="0" w:space="0" w:color="auto"/>
        <w:left w:val="none" w:sz="0" w:space="0" w:color="auto"/>
        <w:bottom w:val="none" w:sz="0" w:space="0" w:color="auto"/>
        <w:right w:val="none" w:sz="0" w:space="0" w:color="auto"/>
      </w:divBdr>
    </w:div>
    <w:div w:id="2041658376">
      <w:bodyDiv w:val="1"/>
      <w:marLeft w:val="0"/>
      <w:marRight w:val="0"/>
      <w:marTop w:val="0"/>
      <w:marBottom w:val="0"/>
      <w:divBdr>
        <w:top w:val="none" w:sz="0" w:space="0" w:color="auto"/>
        <w:left w:val="none" w:sz="0" w:space="0" w:color="auto"/>
        <w:bottom w:val="none" w:sz="0" w:space="0" w:color="auto"/>
        <w:right w:val="none" w:sz="0" w:space="0" w:color="auto"/>
      </w:divBdr>
      <w:divsChild>
        <w:div w:id="618419629">
          <w:marLeft w:val="0"/>
          <w:marRight w:val="0"/>
          <w:marTop w:val="0"/>
          <w:marBottom w:val="0"/>
          <w:divBdr>
            <w:top w:val="none" w:sz="0" w:space="0" w:color="auto"/>
            <w:left w:val="none" w:sz="0" w:space="0" w:color="auto"/>
            <w:bottom w:val="none" w:sz="0" w:space="0" w:color="auto"/>
            <w:right w:val="none" w:sz="0" w:space="0" w:color="auto"/>
          </w:divBdr>
          <w:divsChild>
            <w:div w:id="18453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5883">
      <w:bodyDiv w:val="1"/>
      <w:marLeft w:val="0"/>
      <w:marRight w:val="0"/>
      <w:marTop w:val="0"/>
      <w:marBottom w:val="0"/>
      <w:divBdr>
        <w:top w:val="none" w:sz="0" w:space="0" w:color="auto"/>
        <w:left w:val="none" w:sz="0" w:space="0" w:color="auto"/>
        <w:bottom w:val="none" w:sz="0" w:space="0" w:color="auto"/>
        <w:right w:val="none" w:sz="0" w:space="0" w:color="auto"/>
      </w:divBdr>
      <w:divsChild>
        <w:div w:id="1832259351">
          <w:marLeft w:val="0"/>
          <w:marRight w:val="0"/>
          <w:marTop w:val="0"/>
          <w:marBottom w:val="0"/>
          <w:divBdr>
            <w:top w:val="none" w:sz="0" w:space="0" w:color="auto"/>
            <w:left w:val="none" w:sz="0" w:space="0" w:color="auto"/>
            <w:bottom w:val="none" w:sz="0" w:space="0" w:color="auto"/>
            <w:right w:val="none" w:sz="0" w:space="0" w:color="auto"/>
          </w:divBdr>
          <w:divsChild>
            <w:div w:id="1058627932">
              <w:marLeft w:val="0"/>
              <w:marRight w:val="0"/>
              <w:marTop w:val="0"/>
              <w:marBottom w:val="0"/>
              <w:divBdr>
                <w:top w:val="none" w:sz="0" w:space="0" w:color="auto"/>
                <w:left w:val="none" w:sz="0" w:space="0" w:color="auto"/>
                <w:bottom w:val="none" w:sz="0" w:space="0" w:color="auto"/>
                <w:right w:val="none" w:sz="0" w:space="0" w:color="auto"/>
              </w:divBdr>
            </w:div>
            <w:div w:id="705644170">
              <w:marLeft w:val="0"/>
              <w:marRight w:val="0"/>
              <w:marTop w:val="0"/>
              <w:marBottom w:val="0"/>
              <w:divBdr>
                <w:top w:val="none" w:sz="0" w:space="0" w:color="auto"/>
                <w:left w:val="none" w:sz="0" w:space="0" w:color="auto"/>
                <w:bottom w:val="none" w:sz="0" w:space="0" w:color="auto"/>
                <w:right w:val="none" w:sz="0" w:space="0" w:color="auto"/>
              </w:divBdr>
            </w:div>
            <w:div w:id="1156652981">
              <w:marLeft w:val="0"/>
              <w:marRight w:val="0"/>
              <w:marTop w:val="0"/>
              <w:marBottom w:val="0"/>
              <w:divBdr>
                <w:top w:val="none" w:sz="0" w:space="0" w:color="auto"/>
                <w:left w:val="none" w:sz="0" w:space="0" w:color="auto"/>
                <w:bottom w:val="none" w:sz="0" w:space="0" w:color="auto"/>
                <w:right w:val="none" w:sz="0" w:space="0" w:color="auto"/>
              </w:divBdr>
            </w:div>
            <w:div w:id="1777945673">
              <w:marLeft w:val="0"/>
              <w:marRight w:val="0"/>
              <w:marTop w:val="0"/>
              <w:marBottom w:val="0"/>
              <w:divBdr>
                <w:top w:val="none" w:sz="0" w:space="0" w:color="auto"/>
                <w:left w:val="none" w:sz="0" w:space="0" w:color="auto"/>
                <w:bottom w:val="none" w:sz="0" w:space="0" w:color="auto"/>
                <w:right w:val="none" w:sz="0" w:space="0" w:color="auto"/>
              </w:divBdr>
            </w:div>
            <w:div w:id="455828946">
              <w:marLeft w:val="0"/>
              <w:marRight w:val="0"/>
              <w:marTop w:val="0"/>
              <w:marBottom w:val="0"/>
              <w:divBdr>
                <w:top w:val="none" w:sz="0" w:space="0" w:color="auto"/>
                <w:left w:val="none" w:sz="0" w:space="0" w:color="auto"/>
                <w:bottom w:val="none" w:sz="0" w:space="0" w:color="auto"/>
                <w:right w:val="none" w:sz="0" w:space="0" w:color="auto"/>
              </w:divBdr>
            </w:div>
            <w:div w:id="1028406406">
              <w:marLeft w:val="0"/>
              <w:marRight w:val="0"/>
              <w:marTop w:val="0"/>
              <w:marBottom w:val="0"/>
              <w:divBdr>
                <w:top w:val="none" w:sz="0" w:space="0" w:color="auto"/>
                <w:left w:val="none" w:sz="0" w:space="0" w:color="auto"/>
                <w:bottom w:val="none" w:sz="0" w:space="0" w:color="auto"/>
                <w:right w:val="none" w:sz="0" w:space="0" w:color="auto"/>
              </w:divBdr>
            </w:div>
            <w:div w:id="2087876486">
              <w:marLeft w:val="0"/>
              <w:marRight w:val="0"/>
              <w:marTop w:val="0"/>
              <w:marBottom w:val="0"/>
              <w:divBdr>
                <w:top w:val="none" w:sz="0" w:space="0" w:color="auto"/>
                <w:left w:val="none" w:sz="0" w:space="0" w:color="auto"/>
                <w:bottom w:val="none" w:sz="0" w:space="0" w:color="auto"/>
                <w:right w:val="none" w:sz="0" w:space="0" w:color="auto"/>
              </w:divBdr>
            </w:div>
            <w:div w:id="19345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90.png"/><Relationship Id="rId3" Type="http://schemas.openxmlformats.org/officeDocument/2006/relationships/image" Target="media/image17.png"/><Relationship Id="rId7" Type="http://schemas.openxmlformats.org/officeDocument/2006/relationships/image" Target="media/image70.png"/><Relationship Id="rId2" Type="http://schemas.openxmlformats.org/officeDocument/2006/relationships/image" Target="media/image14.svg"/><Relationship Id="rId1" Type="http://schemas.openxmlformats.org/officeDocument/2006/relationships/image" Target="media/image13.png"/><Relationship Id="rId6" Type="http://schemas.openxmlformats.org/officeDocument/2006/relationships/image" Target="media/image16.svg"/><Relationship Id="rId11" Type="http://schemas.openxmlformats.org/officeDocument/2006/relationships/image" Target="media/image12.svg"/><Relationship Id="rId5" Type="http://schemas.openxmlformats.org/officeDocument/2006/relationships/image" Target="media/image15.png"/><Relationship Id="rId10" Type="http://schemas.openxmlformats.org/officeDocument/2006/relationships/image" Target="media/image11.png"/><Relationship Id="rId4" Type="http://schemas.openxmlformats.org/officeDocument/2006/relationships/image" Target="media/image18.svg"/><Relationship Id="rId9" Type="http://schemas.openxmlformats.org/officeDocument/2006/relationships/image" Target="media/image80.png"/></Relationships>
</file>

<file path=word/_rels/header2.xml.rels><?xml version="1.0" encoding="UTF-8" standalone="yes"?>
<Relationships xmlns="http://schemas.openxmlformats.org/package/2006/relationships"><Relationship Id="rId8" Type="http://schemas.openxmlformats.org/officeDocument/2006/relationships/image" Target="media/image18.svg"/><Relationship Id="rId3" Type="http://schemas.openxmlformats.org/officeDocument/2006/relationships/image" Target="media/image13.png"/><Relationship Id="rId7" Type="http://schemas.openxmlformats.org/officeDocument/2006/relationships/image" Target="media/image17.png"/><Relationship Id="rId12" Type="http://schemas.openxmlformats.org/officeDocument/2006/relationships/image" Target="media/image90.png"/><Relationship Id="rId2" Type="http://schemas.openxmlformats.org/officeDocument/2006/relationships/image" Target="media/image12.svg"/><Relationship Id="rId1" Type="http://schemas.openxmlformats.org/officeDocument/2006/relationships/image" Target="media/image11.png"/><Relationship Id="rId6" Type="http://schemas.openxmlformats.org/officeDocument/2006/relationships/image" Target="media/image16.svg"/><Relationship Id="rId11" Type="http://schemas.openxmlformats.org/officeDocument/2006/relationships/image" Target="media/image80.png"/><Relationship Id="rId5" Type="http://schemas.openxmlformats.org/officeDocument/2006/relationships/image" Target="media/image15.png"/><Relationship Id="rId10" Type="http://schemas.openxmlformats.org/officeDocument/2006/relationships/image" Target="media/image70.png"/><Relationship Id="rId4" Type="http://schemas.openxmlformats.org/officeDocument/2006/relationships/image" Target="media/image14.svg"/><Relationship Id="rId9" Type="http://schemas.openxmlformats.org/officeDocument/2006/relationships/image" Target="media/image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pathak\Downloads\tf01773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0AFC24C6F64E55ABADC90F881D1109"/>
        <w:category>
          <w:name w:val="General"/>
          <w:gallery w:val="placeholder"/>
        </w:category>
        <w:types>
          <w:type w:val="bbPlcHdr"/>
        </w:types>
        <w:behaviors>
          <w:behavior w:val="content"/>
        </w:behaviors>
        <w:guid w:val="{416C9DBA-2507-43D6-9083-9412D2ADD5ED}"/>
      </w:docPartPr>
      <w:docPartBody>
        <w:p w:rsidR="0036299D" w:rsidRDefault="00E9415E">
          <w:pPr>
            <w:pStyle w:val="770AFC24C6F64E55ABADC90F881D1109"/>
          </w:pPr>
          <w:r w:rsidRPr="008A25CD">
            <w:rPr>
              <w:b/>
              <w:sz w:val="60"/>
              <w:szCs w:val="60"/>
            </w:rPr>
            <w:t>Type the document title</w:t>
          </w:r>
        </w:p>
      </w:docPartBody>
    </w:docPart>
    <w:docPart>
      <w:docPartPr>
        <w:name w:val="642E9C011F6D4C1DB37F077909C0EEF9"/>
        <w:category>
          <w:name w:val="General"/>
          <w:gallery w:val="placeholder"/>
        </w:category>
        <w:types>
          <w:type w:val="bbPlcHdr"/>
        </w:types>
        <w:behaviors>
          <w:behavior w:val="content"/>
        </w:behaviors>
        <w:guid w:val="{A003BB54-4DCD-4733-BFE4-11F4D3BC9C00}"/>
      </w:docPartPr>
      <w:docPartBody>
        <w:p w:rsidR="005758CC" w:rsidRDefault="008F4AF2" w:rsidP="008F4AF2">
          <w:pPr>
            <w:pStyle w:val="642E9C011F6D4C1DB37F077909C0EEF9"/>
          </w:pPr>
          <w:r w:rsidRPr="008A25CD">
            <w:rPr>
              <w:b/>
              <w:sz w:val="60"/>
              <w:szCs w:val="60"/>
            </w:rPr>
            <w:t>Type the document title</w:t>
          </w:r>
        </w:p>
      </w:docPartBody>
    </w:docPart>
    <w:docPart>
      <w:docPartPr>
        <w:name w:val="32591DC2227746DCA92457AB9AE44091"/>
        <w:category>
          <w:name w:val="General"/>
          <w:gallery w:val="placeholder"/>
        </w:category>
        <w:types>
          <w:type w:val="bbPlcHdr"/>
        </w:types>
        <w:behaviors>
          <w:behavior w:val="content"/>
        </w:behaviors>
        <w:guid w:val="{1F00C537-6FFB-4E00-8C57-3E4EBD61C1CB}"/>
      </w:docPartPr>
      <w:docPartBody>
        <w:p w:rsidR="005758CC" w:rsidRDefault="008F4AF2" w:rsidP="008F4AF2">
          <w:pPr>
            <w:pStyle w:val="32591DC2227746DCA92457AB9AE44091"/>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15E"/>
    <w:rsid w:val="001B1E9E"/>
    <w:rsid w:val="001D2781"/>
    <w:rsid w:val="001F6320"/>
    <w:rsid w:val="002308C0"/>
    <w:rsid w:val="0036299D"/>
    <w:rsid w:val="00432443"/>
    <w:rsid w:val="004E103A"/>
    <w:rsid w:val="005758CC"/>
    <w:rsid w:val="007F301B"/>
    <w:rsid w:val="008F4AF2"/>
    <w:rsid w:val="00974EC5"/>
    <w:rsid w:val="0099022D"/>
    <w:rsid w:val="009A5DE5"/>
    <w:rsid w:val="00A03DBF"/>
    <w:rsid w:val="00D02E3E"/>
    <w:rsid w:val="00E70301"/>
    <w:rsid w:val="00E763CF"/>
    <w:rsid w:val="00E9415E"/>
    <w:rsid w:val="00F82AB1"/>
    <w:rsid w:val="00FF644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AFC24C6F64E55ABADC90F881D1109">
    <w:name w:val="770AFC24C6F64E55ABADC90F881D1109"/>
  </w:style>
  <w:style w:type="paragraph" w:customStyle="1" w:styleId="642E9C011F6D4C1DB37F077909C0EEF9">
    <w:name w:val="642E9C011F6D4C1DB37F077909C0EEF9"/>
    <w:rsid w:val="008F4AF2"/>
    <w:pPr>
      <w:spacing w:line="278" w:lineRule="auto"/>
    </w:pPr>
    <w:rPr>
      <w:kern w:val="2"/>
      <w:sz w:val="24"/>
      <w:szCs w:val="24"/>
      <w:lang w:val="en-IN" w:eastAsia="en-IN"/>
      <w14:ligatures w14:val="standardContextual"/>
    </w:rPr>
  </w:style>
  <w:style w:type="paragraph" w:customStyle="1" w:styleId="32591DC2227746DCA92457AB9AE44091">
    <w:name w:val="32591DC2227746DCA92457AB9AE44091"/>
    <w:rsid w:val="008F4AF2"/>
    <w:pPr>
      <w:spacing w:line="278" w:lineRule="auto"/>
    </w:pPr>
    <w:rPr>
      <w:kern w:val="2"/>
      <w:sz w:val="24"/>
      <w:szCs w:val="24"/>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xecutiv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tf01773058</Template>
  <TotalTime>1</TotalTime>
  <Pages>22</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Snake Game</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Tracker</dc:title>
  <dc:subject>SEMESTER 5
COMPUTER ENGINEERING DEPARTMENT
WBJP(4350701)</dc:subject>
  <dc:creator>dspathak</dc:creator>
  <cp:lastModifiedBy>Chaitany Thakar</cp:lastModifiedBy>
  <cp:revision>2</cp:revision>
  <cp:lastPrinted>2024-10-23T20:14:00Z</cp:lastPrinted>
  <dcterms:created xsi:type="dcterms:W3CDTF">2024-10-23T20:15:00Z</dcterms:created>
  <dcterms:modified xsi:type="dcterms:W3CDTF">2024-10-23T20:15:00Z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